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pPr>
      <w:r w:rsidRPr="00FD0FBD">
        <w:rPr>
          <w:sz w:val="36"/>
        </w:rPr>
        <w:t>PR</w:t>
      </w:r>
      <w:r>
        <w:rPr>
          <w:sz w:val="36"/>
        </w:rPr>
        <w:t>O</w:t>
      </w:r>
      <w:r w:rsidRPr="00FD0FBD">
        <w:rPr>
          <w:sz w:val="36"/>
        </w:rPr>
        <w:t xml:space="preserve">PUESTA </w:t>
      </w:r>
      <w:r w:rsidR="00CC14C7">
        <w:rPr>
          <w:sz w:val="36"/>
        </w:rPr>
        <w:t>30</w:t>
      </w:r>
    </w:p>
    <w:p w:rsidR="00CC14C7" w:rsidRDefault="00CC14C7" w:rsidP="00CC14C7">
      <w:r>
        <w:rPr>
          <w:b/>
          <w:bCs/>
        </w:rPr>
        <w:t>Titulo de la Propuesta:</w:t>
      </w:r>
      <w:r>
        <w:t xml:space="preserve"> Mejora en el aislamiento térmico del pabellón del CEIP Antoniorrobles</w:t>
      </w:r>
      <w:r>
        <w:br/>
      </w:r>
      <w:r>
        <w:br/>
      </w:r>
      <w:r>
        <w:rPr>
          <w:b/>
          <w:bCs/>
        </w:rPr>
        <w:t>Descripción de la propuesta:</w:t>
      </w:r>
      <w:r>
        <w:t xml:space="preserve"> El pabellón de deportes del CEIP Antoniorrobles está muy mal aislado térmicamente. El techo es de metal y todo un lateral es de cristal pero sin doble acristalamiento.</w:t>
      </w:r>
      <w:r>
        <w:br/>
        <w:t>Propongo que, si bien no se puede abordar todo el aislamiento debido a la cuantía de este proyecto, sí que se haga por trozos.</w:t>
      </w:r>
      <w:r>
        <w:br/>
        <w:t>Sí que se podría proyectar espuma de poliuretano en el techo y por lo menos tener aislado esta parte, por ejemplo. Otra actuación a realizares un doble ventanal en todo el lateral de cristal pero esto se excede del presupuesto.</w:t>
      </w:r>
      <w:r>
        <w:br/>
      </w:r>
      <w:r>
        <w:br/>
      </w:r>
      <w:r>
        <w:rPr>
          <w:b/>
          <w:bCs/>
        </w:rPr>
        <w:t xml:space="preserve">Explica </w:t>
      </w:r>
      <w:proofErr w:type="spellStart"/>
      <w:r>
        <w:rPr>
          <w:b/>
          <w:bCs/>
        </w:rPr>
        <w:t>por que</w:t>
      </w:r>
      <w:proofErr w:type="spellEnd"/>
      <w:r>
        <w:rPr>
          <w:b/>
          <w:bCs/>
        </w:rPr>
        <w:t xml:space="preserve"> contribuye al bien común:</w:t>
      </w:r>
      <w:r>
        <w:t xml:space="preserve"> Esto supone no sólo una mejora para los niños del colegio, sino que estas instalaciones se usan durante todo el año para campeonatos, en invierno para poner atracciones hinchables para los niños de la localidad, y en verano se usa como campamento de verano.</w:t>
      </w:r>
      <w:r>
        <w:br/>
      </w:r>
      <w:r>
        <w:br/>
      </w:r>
      <w:r>
        <w:rPr>
          <w:b/>
          <w:bCs/>
        </w:rPr>
        <w:t>Presupuesto aproximado:</w:t>
      </w:r>
      <w:r>
        <w:t xml:space="preserve"> 15.000</w:t>
      </w:r>
      <w:r>
        <w:br/>
      </w:r>
      <w:r>
        <w:br/>
      </w:r>
      <w:r>
        <w:rPr>
          <w:b/>
          <w:bCs/>
        </w:rPr>
        <w:t>Otros datos. Anota aquí si aportas algún tipo de documentación de soporte a la propuesta. :</w:t>
      </w:r>
      <w:r>
        <w:t xml:space="preserve"> </w:t>
      </w:r>
      <w:r>
        <w:br/>
      </w:r>
      <w:r>
        <w:br/>
        <w:t>Hora: 27 octubre, 2016 am Juevesam37 11:44 am</w:t>
      </w:r>
      <w:r>
        <w:br/>
        <w:t>Dirección IP: 195.55.245.240</w:t>
      </w:r>
      <w:r>
        <w:br/>
        <w:t xml:space="preserve">URL del formulario de contacto: </w:t>
      </w:r>
      <w:hyperlink r:id="rId4" w:history="1">
        <w:r>
          <w:rPr>
            <w:rStyle w:val="Hipervnculo"/>
          </w:rPr>
          <w:t>https://sanlorenzodecide.wordpress.com/tu-propuesta/</w:t>
        </w:r>
      </w:hyperlink>
      <w:r>
        <w:br/>
        <w:t>Enviado a tu sitio por un visitante no verificado.</w:t>
      </w:r>
    </w:p>
    <w:p w:rsidR="00F4597E" w:rsidRDefault="00F4597E"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7D3850">
            <w:r>
              <w:t>VALIDO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7D3850">
            <w:r>
              <w:t>EDUCACION</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7D3850">
            <w:r>
              <w:t>EDUCACION</w:t>
            </w:r>
          </w:p>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7D3850">
            <w:r>
              <w:t>15.000</w:t>
            </w:r>
          </w:p>
        </w:tc>
      </w:tr>
    </w:tbl>
    <w:p w:rsidR="00FD0FBD" w:rsidRDefault="00FD0FBD" w:rsidP="00FD0FBD"/>
    <w:p w:rsidR="00133B5B" w:rsidRDefault="00FD0FBD" w:rsidP="00FD0FBD">
      <w:r>
        <w:t>* Si no es válida explicar el motivo</w:t>
      </w:r>
    </w:p>
    <w:sectPr w:rsidR="00133B5B" w:rsidSect="00133B5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08"/>
  <w:hyphenationZone w:val="425"/>
  <w:characterSpacingControl w:val="doNotCompress"/>
  <w:compat/>
  <w:rsids>
    <w:rsidRoot w:val="007D3850"/>
    <w:rsid w:val="00133B5B"/>
    <w:rsid w:val="001A4056"/>
    <w:rsid w:val="001B4869"/>
    <w:rsid w:val="001E7028"/>
    <w:rsid w:val="0020171E"/>
    <w:rsid w:val="003F3249"/>
    <w:rsid w:val="004636F6"/>
    <w:rsid w:val="005406CB"/>
    <w:rsid w:val="00577D63"/>
    <w:rsid w:val="005E4640"/>
    <w:rsid w:val="006C6EF6"/>
    <w:rsid w:val="00705E56"/>
    <w:rsid w:val="00716A7B"/>
    <w:rsid w:val="00730D85"/>
    <w:rsid w:val="00756888"/>
    <w:rsid w:val="00782602"/>
    <w:rsid w:val="007D3850"/>
    <w:rsid w:val="007E7631"/>
    <w:rsid w:val="00902480"/>
    <w:rsid w:val="00925929"/>
    <w:rsid w:val="00A70EE0"/>
    <w:rsid w:val="00AE3646"/>
    <w:rsid w:val="00B9408D"/>
    <w:rsid w:val="00BA2B86"/>
    <w:rsid w:val="00BE62E7"/>
    <w:rsid w:val="00BF7CF1"/>
    <w:rsid w:val="00C3083C"/>
    <w:rsid w:val="00C66598"/>
    <w:rsid w:val="00C71544"/>
    <w:rsid w:val="00CC14C7"/>
    <w:rsid w:val="00CE72DB"/>
    <w:rsid w:val="00DD488F"/>
    <w:rsid w:val="00DF15FB"/>
    <w:rsid w:val="00E13CF0"/>
    <w:rsid w:val="00E55E64"/>
    <w:rsid w:val="00E7494F"/>
    <w:rsid w:val="00F4597E"/>
    <w:rsid w:val="00FD0FB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297760620">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302735998">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84128562">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93587208">
      <w:bodyDiv w:val="1"/>
      <w:marLeft w:val="0"/>
      <w:marRight w:val="0"/>
      <w:marTop w:val="0"/>
      <w:marBottom w:val="0"/>
      <w:divBdr>
        <w:top w:val="none" w:sz="0" w:space="0" w:color="auto"/>
        <w:left w:val="none" w:sz="0" w:space="0" w:color="auto"/>
        <w:bottom w:val="none" w:sz="0" w:space="0" w:color="auto"/>
        <w:right w:val="none" w:sz="0" w:space="0" w:color="auto"/>
      </w:divBdr>
    </w:div>
    <w:div w:id="1862746135">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propuestas%20en%20word\PROPUESTA%2003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030</Template>
  <TotalTime>0</TotalTime>
  <Pages>1</Pages>
  <Words>235</Words>
  <Characters>1294</Characters>
  <Application>Microsoft Office Word</Application>
  <DocSecurity>0</DocSecurity>
  <Lines>10</Lines>
  <Paragraphs>3</Paragraphs>
  <ScaleCrop>false</ScaleCrop>
  <Company>Hewlett-Packard Company</Company>
  <LinksUpToDate>false</LinksUpToDate>
  <CharactersWithSpaces>1526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eantonio</dc:creator>
  <cp:lastModifiedBy>eantonio</cp:lastModifiedBy>
  <cp:revision>1</cp:revision>
  <dcterms:created xsi:type="dcterms:W3CDTF">2016-12-28T09:29:00Z</dcterms:created>
  <dcterms:modified xsi:type="dcterms:W3CDTF">2016-12-28T09:29:00Z</dcterms:modified>
</cp:coreProperties>
</file>
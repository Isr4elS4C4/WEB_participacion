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="00EA25E7">
        <w:rPr>
          <w:sz w:val="36"/>
        </w:rPr>
        <w:t>PUESTA 1</w:t>
      </w:r>
      <w:r w:rsidR="002930B1">
        <w:rPr>
          <w:sz w:val="36"/>
        </w:rPr>
        <w:t>2</w:t>
      </w:r>
      <w:r w:rsidR="00A07E73">
        <w:rPr>
          <w:sz w:val="36"/>
        </w:rPr>
        <w:t>8</w:t>
      </w:r>
    </w:p>
    <w:p w:rsidR="00C52F8B" w:rsidRDefault="00C52F8B" w:rsidP="00C52F8B"/>
    <w:p w:rsidR="00731FBB" w:rsidRDefault="00731FBB" w:rsidP="00C52F8B">
      <w:pPr>
        <w:sectPr w:rsidR="00731FBB" w:rsidSect="00EB606B">
          <w:pgSz w:w="11906" w:h="16838"/>
          <w:pgMar w:top="993" w:right="1701" w:bottom="709" w:left="1701" w:header="708" w:footer="708" w:gutter="0"/>
          <w:cols w:space="708"/>
          <w:docGrid w:linePitch="360"/>
        </w:sectPr>
      </w:pPr>
    </w:p>
    <w:p w:rsidR="00A07E73" w:rsidRDefault="00A07E73" w:rsidP="00A07E73">
      <w:r>
        <w:rPr>
          <w:b/>
          <w:bCs/>
        </w:rPr>
        <w:lastRenderedPageBreak/>
        <w:t>Titulo de la Propuesta:</w:t>
      </w:r>
      <w:r>
        <w:t xml:space="preserve"> TALLERES PARTICIPATIVOS DE CULTURA PARA LA PREVENCIÓN INTEGRAL DE ACCIDENTES Y MEJORA DE LA SEGURIDAD PERSONAL (POR GRUPOS DE EDAD).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IMPARTICIÓN DE CONOCIMIENTOS FUNDAMENTALES SOBRE PREVENCIÓN DE ACCIDENTES Y CULTURA DE LA SEGURIDAD: NIVEL BASICO: 4 SESIONES DE 3 HORAS DE DURACIÓN, UN DIA A LA SEMANA. POR GRUPOS DE </w:t>
      </w:r>
      <w:proofErr w:type="gramStart"/>
      <w:r>
        <w:t>EDAD(</w:t>
      </w:r>
      <w:proofErr w:type="gramEnd"/>
      <w:r>
        <w:t>niños, jóvenes, adultos, mayores).</w:t>
      </w:r>
      <w:r>
        <w:br/>
        <w:t>OBJETIVOS:</w:t>
      </w:r>
      <w:r>
        <w:br/>
        <w:t>1º.- TOMAR CONCIENCIA DE LA EVITABILIDAD DE LOS ACCIDENTES.</w:t>
      </w:r>
      <w:r>
        <w:br/>
        <w:t>2º.- CONOCER LAS TÉCNICAS BÁSICAS DE PREVENCIÓN DE ACCIDENTES, DE ORIGEN:</w:t>
      </w:r>
      <w:r>
        <w:br/>
        <w:t>a) ABIÓTICO. ¿</w:t>
      </w:r>
      <w:proofErr w:type="spellStart"/>
      <w:r>
        <w:t>Como</w:t>
      </w:r>
      <w:proofErr w:type="spellEnd"/>
      <w:r>
        <w:t xml:space="preserve"> ACTUAR si nos sorprende una tormenta, etc.?</w:t>
      </w:r>
      <w:r>
        <w:br/>
        <w:t>b) BIÓTICO. ¿</w:t>
      </w:r>
      <w:proofErr w:type="spellStart"/>
      <w:r>
        <w:t>Como</w:t>
      </w:r>
      <w:proofErr w:type="spellEnd"/>
      <w:r>
        <w:t xml:space="preserve"> comportarse si nos sorprende un incendio forestal? etc.</w:t>
      </w:r>
      <w:r>
        <w:br/>
        <w:t>c) ANTRÓPICO: ¿COMO ACTUAR EN LA VIAS PUBLICAS</w:t>
      </w:r>
      <w:proofErr w:type="gramStart"/>
      <w:r>
        <w:t>? .</w:t>
      </w:r>
      <w:proofErr w:type="gramEnd"/>
      <w:r>
        <w:t xml:space="preserve"> Como peatones, ciclistas, y conductores de vehículos a motor.</w:t>
      </w:r>
      <w:r>
        <w:br/>
        <w:t xml:space="preserve">3º.- DESARROLLAR HÁBITOS SEGUROS EN LA VIDA COTIDIANA (DENTRO Y FUERA DEL HOGAR) 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EVITAR PERDIDAS PERSONALES (MUERTE, DISCAPACIDADES DE DISTINTA GRAVEDAD) Y PERDIDAS MATERIALES DE DISTINTA IMPORTANCIA TANTO EN LA ECONOMÍA DOMÉSTICA COMO EN LA DE LA ESFERA PÚBLICA. 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NIVEL BÁSICO: 12 HORAS LECTIVAS DE PROFESIONALES IDÓNEO (VOCACIONAL Y TÉCNICAMENTE); MAS MATERIAL DIDÁCTICO PARA CADA GRUPO DE 10 A 12 ALUMNOS (POR GRUPOS DE EDAD)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VER ESTADÍSTICAS DE ADMINISTRACIONES PÚBLICAS EN RELACIÓN A LOS ACCIDENTES EN ÁMBITOS NO LABORALES. </w:t>
      </w:r>
      <w:r>
        <w:br/>
      </w:r>
      <w:r>
        <w:br/>
        <w:t>Hora: 19 noviembre, 2016 pm Sábadopm19 9:53 pm</w:t>
      </w:r>
      <w:r>
        <w:br/>
        <w:t>Dirección IP: 2.136.225.79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E8683A" w:rsidRDefault="00E8683A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4A3AC8">
            <w:r>
              <w:t>VALIDO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4A3AC8">
            <w:r>
              <w:t>SANIDAD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4A3AC8">
            <w:r>
              <w:t>SANIDAD</w:t>
            </w:r>
          </w:p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731FBB">
      <w:type w:val="continuous"/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6520A"/>
    <w:rsid w:val="00075DD6"/>
    <w:rsid w:val="0008025D"/>
    <w:rsid w:val="000B5DC1"/>
    <w:rsid w:val="000C456A"/>
    <w:rsid w:val="00133B5B"/>
    <w:rsid w:val="001A4056"/>
    <w:rsid w:val="001B4869"/>
    <w:rsid w:val="001C453C"/>
    <w:rsid w:val="0020171E"/>
    <w:rsid w:val="0020551B"/>
    <w:rsid w:val="00214716"/>
    <w:rsid w:val="002154A6"/>
    <w:rsid w:val="00216C71"/>
    <w:rsid w:val="00227095"/>
    <w:rsid w:val="002930B1"/>
    <w:rsid w:val="002C1F72"/>
    <w:rsid w:val="002F6873"/>
    <w:rsid w:val="003077D1"/>
    <w:rsid w:val="0032786B"/>
    <w:rsid w:val="0036753C"/>
    <w:rsid w:val="003766F9"/>
    <w:rsid w:val="00383237"/>
    <w:rsid w:val="00390FE0"/>
    <w:rsid w:val="00397FB3"/>
    <w:rsid w:val="003D3DE6"/>
    <w:rsid w:val="003F3249"/>
    <w:rsid w:val="00410DF9"/>
    <w:rsid w:val="004313CB"/>
    <w:rsid w:val="00451D8D"/>
    <w:rsid w:val="0049662A"/>
    <w:rsid w:val="004A3AC8"/>
    <w:rsid w:val="004C1884"/>
    <w:rsid w:val="004E7E99"/>
    <w:rsid w:val="00503D37"/>
    <w:rsid w:val="00535D04"/>
    <w:rsid w:val="00577D63"/>
    <w:rsid w:val="00583EED"/>
    <w:rsid w:val="005A3640"/>
    <w:rsid w:val="005C7A30"/>
    <w:rsid w:val="005F1D25"/>
    <w:rsid w:val="00614997"/>
    <w:rsid w:val="00621CEE"/>
    <w:rsid w:val="006957D5"/>
    <w:rsid w:val="006B3F98"/>
    <w:rsid w:val="006C6EF6"/>
    <w:rsid w:val="006F35F9"/>
    <w:rsid w:val="00705C60"/>
    <w:rsid w:val="00705E56"/>
    <w:rsid w:val="00716A7B"/>
    <w:rsid w:val="00717446"/>
    <w:rsid w:val="00731FBB"/>
    <w:rsid w:val="00756888"/>
    <w:rsid w:val="007E7631"/>
    <w:rsid w:val="008032C4"/>
    <w:rsid w:val="00831E3B"/>
    <w:rsid w:val="008349CE"/>
    <w:rsid w:val="008A2A38"/>
    <w:rsid w:val="008D5BF1"/>
    <w:rsid w:val="008E2B0E"/>
    <w:rsid w:val="008F2445"/>
    <w:rsid w:val="008F36E4"/>
    <w:rsid w:val="00902480"/>
    <w:rsid w:val="00910405"/>
    <w:rsid w:val="00925929"/>
    <w:rsid w:val="00927BC8"/>
    <w:rsid w:val="0096587B"/>
    <w:rsid w:val="00971A9A"/>
    <w:rsid w:val="009B4584"/>
    <w:rsid w:val="009E177D"/>
    <w:rsid w:val="009F2A69"/>
    <w:rsid w:val="00A07E73"/>
    <w:rsid w:val="00A1238D"/>
    <w:rsid w:val="00A40396"/>
    <w:rsid w:val="00AB104B"/>
    <w:rsid w:val="00AB12C6"/>
    <w:rsid w:val="00AE3646"/>
    <w:rsid w:val="00B167BA"/>
    <w:rsid w:val="00B464EF"/>
    <w:rsid w:val="00B63903"/>
    <w:rsid w:val="00B8041E"/>
    <w:rsid w:val="00B9408D"/>
    <w:rsid w:val="00BA2B86"/>
    <w:rsid w:val="00BA634A"/>
    <w:rsid w:val="00BE62E7"/>
    <w:rsid w:val="00BF7CF1"/>
    <w:rsid w:val="00C04816"/>
    <w:rsid w:val="00C159CA"/>
    <w:rsid w:val="00C16BF3"/>
    <w:rsid w:val="00C3083C"/>
    <w:rsid w:val="00C322B4"/>
    <w:rsid w:val="00C3311D"/>
    <w:rsid w:val="00C52F8B"/>
    <w:rsid w:val="00C66598"/>
    <w:rsid w:val="00C71544"/>
    <w:rsid w:val="00D44D87"/>
    <w:rsid w:val="00DD488F"/>
    <w:rsid w:val="00DF15FB"/>
    <w:rsid w:val="00DF3615"/>
    <w:rsid w:val="00E12F66"/>
    <w:rsid w:val="00E13CF0"/>
    <w:rsid w:val="00E55E64"/>
    <w:rsid w:val="00E66813"/>
    <w:rsid w:val="00E7494F"/>
    <w:rsid w:val="00E832D4"/>
    <w:rsid w:val="00E8683A"/>
    <w:rsid w:val="00EA25E7"/>
    <w:rsid w:val="00EB606B"/>
    <w:rsid w:val="00EC1A41"/>
    <w:rsid w:val="00ED7875"/>
    <w:rsid w:val="00F23B53"/>
    <w:rsid w:val="00F30AA8"/>
    <w:rsid w:val="00F33F25"/>
    <w:rsid w:val="00F4597E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2</TotalTime>
  <Pages>1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4</cp:revision>
  <dcterms:created xsi:type="dcterms:W3CDTF">2016-12-28T00:20:00Z</dcterms:created>
  <dcterms:modified xsi:type="dcterms:W3CDTF">2016-12-28T11:38:00Z</dcterms:modified>
</cp:coreProperties>
</file>
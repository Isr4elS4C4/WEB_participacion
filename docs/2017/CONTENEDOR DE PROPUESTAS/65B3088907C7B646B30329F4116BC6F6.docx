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925929">
        <w:rPr>
          <w:sz w:val="36"/>
        </w:rPr>
        <w:t>2</w:t>
      </w:r>
      <w:r w:rsidR="004636F6">
        <w:rPr>
          <w:sz w:val="36"/>
        </w:rPr>
        <w:t>3</w:t>
      </w:r>
    </w:p>
    <w:p w:rsidR="004636F6" w:rsidRDefault="004636F6" w:rsidP="004636F6">
      <w:r>
        <w:rPr>
          <w:b/>
          <w:bCs/>
        </w:rPr>
        <w:t>Titulo de la Propuesta:</w:t>
      </w:r>
      <w:r>
        <w:t xml:space="preserve"> Colocación de badenes en Travesía de las Pozas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Instalación de 3 badenes de caucho, asfalto u otro material en la calle Travesía de las Pozas para reducción de velocidad de los </w:t>
      </w:r>
      <w:proofErr w:type="spellStart"/>
      <w:r>
        <w:t>vehiculos</w:t>
      </w:r>
      <w:proofErr w:type="spellEnd"/>
      <w:r>
        <w:t xml:space="preserve"> que por allí circulan a gran velocidad.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- Porque evitará atropello de personas y animales.</w:t>
      </w:r>
      <w:r>
        <w:br/>
        <w:t xml:space="preserve">Por esta calle algunos coches circulan a gran velocidad, al ser de un solo sentido y viendo que no hay presencia policial los conductores irrespetuosos aprovechan para acelerar. A esto hay que sumarle que los peatones muchas veces se ven obligados a andar por la carretera ya que las aceras son estrechas y llenas de </w:t>
      </w:r>
      <w:proofErr w:type="spellStart"/>
      <w:r>
        <w:t>obstaculos</w:t>
      </w:r>
      <w:proofErr w:type="spellEnd"/>
      <w:r>
        <w:t xml:space="preserve"> como: desniveles por entradas a garajes, postes de la luz, setos de fincas que sobresalen más de lo permitido y excrementos de perros. 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1800€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26 octubre, 2016 pm Miércolespm05 11:03 pm</w:t>
      </w:r>
      <w:r>
        <w:br/>
        <w:t>Dirección IP: 188.76.195.7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925929" w:rsidRDefault="00925929" w:rsidP="00FD0FBD"/>
    <w:p w:rsidR="00F4597E" w:rsidRDefault="00F4597E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2C65EA">
            <w:r>
              <w:t>VALIDO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2C65EA">
            <w:r>
              <w:t>ORDENACION DEL TRAFICO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2C65EA">
            <w:r>
              <w:t>POLICIA</w:t>
            </w:r>
          </w:p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2C65EA">
            <w:r>
              <w:t>15.000</w:t>
            </w:r>
          </w:p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hyphenationZone w:val="425"/>
  <w:characterSpacingControl w:val="doNotCompress"/>
  <w:compat/>
  <w:rsids>
    <w:rsidRoot w:val="002C65EA"/>
    <w:rsid w:val="000D0214"/>
    <w:rsid w:val="00133B5B"/>
    <w:rsid w:val="001A4056"/>
    <w:rsid w:val="001B4869"/>
    <w:rsid w:val="0020171E"/>
    <w:rsid w:val="002C65EA"/>
    <w:rsid w:val="003F3249"/>
    <w:rsid w:val="004636F6"/>
    <w:rsid w:val="00577D63"/>
    <w:rsid w:val="006C6EF6"/>
    <w:rsid w:val="00705E56"/>
    <w:rsid w:val="00716A7B"/>
    <w:rsid w:val="00756888"/>
    <w:rsid w:val="007E7631"/>
    <w:rsid w:val="00902480"/>
    <w:rsid w:val="00925929"/>
    <w:rsid w:val="00AE3646"/>
    <w:rsid w:val="00B9408D"/>
    <w:rsid w:val="00BA2B86"/>
    <w:rsid w:val="00BE62E7"/>
    <w:rsid w:val="00BF7CF1"/>
    <w:rsid w:val="00C3083C"/>
    <w:rsid w:val="00C66598"/>
    <w:rsid w:val="00C71544"/>
    <w:rsid w:val="00DD488F"/>
    <w:rsid w:val="00DF15FB"/>
    <w:rsid w:val="00E13CF0"/>
    <w:rsid w:val="00E55E64"/>
    <w:rsid w:val="00E7494F"/>
    <w:rsid w:val="00F4597E"/>
    <w:rsid w:val="00FD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ropuestas%20en%20word\PROPUESTA%20023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023</Template>
  <TotalTime>1</TotalTime>
  <Pages>1</Pages>
  <Words>220</Words>
  <Characters>1211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eantonio</dc:creator>
  <cp:lastModifiedBy>eantonio</cp:lastModifiedBy>
  <cp:revision>1</cp:revision>
  <dcterms:created xsi:type="dcterms:W3CDTF">2016-12-28T09:20:00Z</dcterms:created>
  <dcterms:modified xsi:type="dcterms:W3CDTF">2016-12-28T09:21:00Z</dcterms:modified>
</cp:coreProperties>
</file>
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8F36E4">
        <w:rPr>
          <w:sz w:val="36"/>
        </w:rPr>
        <w:t>5</w:t>
      </w:r>
      <w:r w:rsidR="00831E3B">
        <w:rPr>
          <w:sz w:val="36"/>
        </w:rPr>
        <w:t>9</w:t>
      </w:r>
    </w:p>
    <w:p w:rsidR="00831E3B" w:rsidRPr="0088776C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88776C">
        <w:rPr>
          <w:rFonts w:ascii="Times New Roman" w:hAnsi="Times New Roman" w:cs="Times New Roman"/>
          <w:b/>
          <w:color w:val="002060"/>
          <w:sz w:val="24"/>
          <w:szCs w:val="24"/>
          <w:highlight w:val="yellow"/>
          <w:u w:val="single"/>
        </w:rPr>
        <w:t>-TÍTULO DE LA PROPUESTA: GRUPO DE JUEGO EN LA NATURALEZA.</w:t>
      </w:r>
    </w:p>
    <w:p w:rsidR="00831E3B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EL GRUPO DE JUEGO EN LA NATURALEZA ES UNA PROPUESTA PARA </w:t>
      </w:r>
      <w:r w:rsidRPr="006B21D0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NIÑ@S DE 2 A 6 AÑOS</w:t>
      </w: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PARA QUE APRENDAN DESDE EL JUEGO AL AIRE LIBRE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:</w:t>
      </w: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</w:p>
    <w:p w:rsidR="00831E3B" w:rsidRPr="006B21D0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A</w:t>
      </w: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prendiendo y conociendo el entorno de San Lorenzo de Escorial y de El Escorial y respetando y conociendo la naturaleza. </w:t>
      </w:r>
    </w:p>
    <w:p w:rsidR="00831E3B" w:rsidRPr="006B21D0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B21D0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OBJETIVOS:</w:t>
      </w:r>
    </w:p>
    <w:p w:rsidR="00831E3B" w:rsidRPr="006B21D0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-</w:t>
      </w: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Estimular las capacidades innatas de los </w:t>
      </w:r>
      <w:proofErr w:type="spellStart"/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>niñ@s</w:t>
      </w:r>
      <w:proofErr w:type="spellEnd"/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>.</w:t>
      </w:r>
    </w:p>
    <w:p w:rsidR="00831E3B" w:rsidRPr="006B21D0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-</w:t>
      </w: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>Conocer el entorno local, respetarlo, valorarlo y amarlo.</w:t>
      </w:r>
    </w:p>
    <w:p w:rsidR="00831E3B" w:rsidRPr="006B21D0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-</w:t>
      </w: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>Desarrollo de las Inteligencias Múltiples a través de la naturaleza, la risa, música, el baile, la pintura el juego, el respeto, la diversión, la conciencia del cuerpo y la respiración.</w:t>
      </w:r>
    </w:p>
    <w:p w:rsidR="00831E3B" w:rsidRPr="006B21D0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-</w:t>
      </w: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>Obtener Inteligencia Emocional:</w:t>
      </w:r>
    </w:p>
    <w:p w:rsidR="00831E3B" w:rsidRPr="006B21D0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-</w:t>
      </w: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Aprender a expresar emociones, identificarlas y conectar con ellas así como gestionarlas.  </w:t>
      </w:r>
    </w:p>
    <w:p w:rsidR="00831E3B" w:rsidRPr="006B21D0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B21D0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BENEFICIOS:</w:t>
      </w:r>
    </w:p>
    <w:p w:rsidR="00831E3B" w:rsidRPr="006B21D0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>-Interés y respeto  por la naturaleza y el entorno local.</w:t>
      </w:r>
    </w:p>
    <w:p w:rsidR="00831E3B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>-Impacto positivo en la salud, bienestar y sistema inmunológico.</w:t>
      </w:r>
    </w:p>
    <w:p w:rsidR="00831E3B" w:rsidRPr="006B21D0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>-Aprendizaje desde el juego de manera interdisciplinar.</w:t>
      </w:r>
    </w:p>
    <w:p w:rsidR="00831E3B" w:rsidRPr="006B21D0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831E3B" w:rsidRPr="006B21D0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</w:p>
    <w:p w:rsidR="00831E3B" w:rsidRPr="006B21D0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</w:p>
    <w:p w:rsidR="00831E3B" w:rsidRPr="006B21D0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B21D0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EJECUCIÓN DE LA PROPUESTA:</w:t>
      </w: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</w:p>
    <w:p w:rsidR="00831E3B" w:rsidRPr="006B21D0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>La propuestas se llevará a cabo por El Grupo De Juego La Cabaña y por Patricia De Benito Fernández, Maestra en Infantil, Lengua Inglesa Y Primaria, Monitora de Ocio Y Tiempo Libre y Experta en Psicología Evolutiva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.</w:t>
      </w: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</w:p>
    <w:p w:rsidR="00831E3B" w:rsidRPr="006B21D0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831E3B" w:rsidRPr="006B21D0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B21D0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DESTINATARIOS</w:t>
      </w:r>
      <w:proofErr w:type="gramStart"/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>:  Familias</w:t>
      </w:r>
      <w:proofErr w:type="gramEnd"/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con </w:t>
      </w:r>
      <w:proofErr w:type="spellStart"/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>Niñ@s</w:t>
      </w:r>
      <w:proofErr w:type="spellEnd"/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de 2 a 6 años</w:t>
      </w:r>
    </w:p>
    <w:p w:rsidR="00831E3B" w:rsidRPr="006B21D0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gramStart"/>
      <w:r w:rsidRPr="006B21D0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 xml:space="preserve">HORARIO </w:t>
      </w: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:</w:t>
      </w: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>DE</w:t>
      </w:r>
      <w:proofErr w:type="gramEnd"/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LUNES A VIERNES DE 8 A 16 HORAS.</w:t>
      </w:r>
    </w:p>
    <w:p w:rsidR="00831E3B" w:rsidRPr="006B21D0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B21D0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lastRenderedPageBreak/>
        <w:t>LUGAR:</w:t>
      </w: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EN LA NATURALEZA, TENIENDO COMO LUGAR DE REFUGIO 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UNA </w:t>
      </w: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>CABAÑA ADECUADA PARA LOS NIÑ@S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, QUE APORTO AL PROYECTO</w:t>
      </w:r>
    </w:p>
    <w:p w:rsidR="00831E3B" w:rsidRPr="006B21D0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B21D0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¿POR QUÉ CONTRIBUYE AL BIEN COMÚN?</w:t>
      </w:r>
    </w:p>
    <w:p w:rsidR="00831E3B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Porque entre el Ayuntamiento de San Lorenzo de El Escorial Y </w:t>
      </w:r>
      <w:proofErr w:type="spellStart"/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>Elohim</w:t>
      </w:r>
      <w:proofErr w:type="spellEnd"/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Crea Grupo de Juego ayudamos 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a las familias a que sus hijos </w:t>
      </w: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a</w:t>
      </w: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>prendan de una manera diferente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:</w:t>
      </w:r>
    </w:p>
    <w:p w:rsidR="00831E3B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-D</w:t>
      </w: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esde el juego y al aire libre y respetando las necesidades de cada </w:t>
      </w:r>
      <w:proofErr w:type="spellStart"/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>niñ@</w:t>
      </w:r>
      <w:proofErr w:type="spellEnd"/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y sus verdaderas motivaciones y educando desde el respeto y el desarrollo de la Inteligencia Emocional y desarrollo de las Inteligencias Múltiples. </w:t>
      </w:r>
    </w:p>
    <w:p w:rsidR="00831E3B" w:rsidRPr="006B21D0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-Aprendiendo del entorno y de la Naturaleza y de los ciclos de ésta y respetando el medio ambiente y aprendiendo de él.</w:t>
      </w:r>
    </w:p>
    <w:p w:rsidR="00831E3B" w:rsidRPr="006B21D0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Pr="006B21D0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PRESUPUESTO APROXIMADO PARA LA PROPUESTA:</w:t>
      </w: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</w:p>
    <w:p w:rsidR="00831E3B" w:rsidRPr="0010107F" w:rsidRDefault="00831E3B" w:rsidP="00831E3B">
      <w:p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 w:rsidRPr="0010107F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-SOLICITO 25.000 EUROS ANUALES:</w:t>
      </w:r>
    </w:p>
    <w:p w:rsidR="00831E3B" w:rsidRPr="006B21D0" w:rsidRDefault="00831E3B" w:rsidP="00831E3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-100 EUROS AL MES A LOS PADRES DE CADA NIÑ@ PARA QUE ABONEN LA CUOTA MENSUAL DEL GRUPO DE JUEGO, EN CONCEPTO DE BECA DURANTE 10 MESES AL AÑO, DESDE SEPTIEMBRE A JUNIO INCLUÍDOS.  </w:t>
      </w:r>
    </w:p>
    <w:p w:rsidR="00583EED" w:rsidRPr="00583EED" w:rsidRDefault="00831E3B" w:rsidP="00831E3B">
      <w:pPr>
        <w:rPr>
          <w:sz w:val="28"/>
        </w:rPr>
      </w:pPr>
      <w:r w:rsidRPr="006B21D0">
        <w:rPr>
          <w:rFonts w:ascii="Times New Roman" w:hAnsi="Times New Roman" w:cs="Times New Roman"/>
          <w:b/>
          <w:color w:val="002060"/>
          <w:sz w:val="24"/>
          <w:szCs w:val="24"/>
        </w:rPr>
        <w:t>-UN MÁXIMO DE 25 NIÑ@S AL AÑO.</w:t>
      </w: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611677">
        <w:trPr>
          <w:trHeight w:val="481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611677">
            <w:r>
              <w:t>NO VALIDO. SUBVENCION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133B5B"/>
    <w:rsid w:val="001A4056"/>
    <w:rsid w:val="001B4869"/>
    <w:rsid w:val="0020171E"/>
    <w:rsid w:val="00390FE0"/>
    <w:rsid w:val="00397FB3"/>
    <w:rsid w:val="003F3249"/>
    <w:rsid w:val="004A6D9A"/>
    <w:rsid w:val="004E7E99"/>
    <w:rsid w:val="00577D63"/>
    <w:rsid w:val="00583EED"/>
    <w:rsid w:val="00611677"/>
    <w:rsid w:val="006C6EF6"/>
    <w:rsid w:val="00705E56"/>
    <w:rsid w:val="00716A7B"/>
    <w:rsid w:val="00756888"/>
    <w:rsid w:val="007E7631"/>
    <w:rsid w:val="00831E3B"/>
    <w:rsid w:val="008E2B0E"/>
    <w:rsid w:val="008F36E4"/>
    <w:rsid w:val="00902480"/>
    <w:rsid w:val="00925929"/>
    <w:rsid w:val="00AE3646"/>
    <w:rsid w:val="00B9408D"/>
    <w:rsid w:val="00BA2B86"/>
    <w:rsid w:val="00BE62E7"/>
    <w:rsid w:val="00BF7CF1"/>
    <w:rsid w:val="00C04816"/>
    <w:rsid w:val="00C3083C"/>
    <w:rsid w:val="00C66598"/>
    <w:rsid w:val="00C71544"/>
    <w:rsid w:val="00DD488F"/>
    <w:rsid w:val="00DF15FB"/>
    <w:rsid w:val="00E13CF0"/>
    <w:rsid w:val="00E55E64"/>
    <w:rsid w:val="00E66813"/>
    <w:rsid w:val="00E7494F"/>
    <w:rsid w:val="00ED7875"/>
    <w:rsid w:val="00F4597E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1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2016-12-27T22:19:00Z</dcterms:created>
  <dcterms:modified xsi:type="dcterms:W3CDTF">2016-12-28T10:13:00Z</dcterms:modified>
</cp:coreProperties>
</file>
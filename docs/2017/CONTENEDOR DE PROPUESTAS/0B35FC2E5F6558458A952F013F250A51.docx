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00EA25E7">
        <w:rPr>
          <w:sz w:val="36"/>
        </w:rPr>
        <w:t>PUESTA 131</w:t>
      </w:r>
    </w:p>
    <w:p w:rsidR="00EA25E7" w:rsidRDefault="00EA25E7" w:rsidP="00EB606B">
      <w:r>
        <w:rPr>
          <w:b/>
          <w:bCs/>
        </w:rPr>
        <w:t>Titulo de la Propuesta:</w:t>
      </w:r>
      <w:r>
        <w:t xml:space="preserve"> COORDINACIÓN DE LA COLABORACIÓN ENTRE ARTISTAS Y CREADORES LOCALES Y LOS ANCIANOS RESIDENTES EN LA RESIDENCIA MARÍA LEONOR.</w:t>
      </w:r>
      <w:r>
        <w:br/>
      </w:r>
      <w:r>
        <w:br/>
      </w:r>
      <w:r>
        <w:rPr>
          <w:b/>
          <w:bCs/>
        </w:rPr>
        <w:t>Descripción de la propuesta:</w:t>
      </w:r>
      <w:r>
        <w:t xml:space="preserve"> Esta propuesta parte de una experiencia </w:t>
      </w:r>
      <w:proofErr w:type="spellStart"/>
      <w:r>
        <w:t>previa</w:t>
      </w:r>
      <w:proofErr w:type="gramStart"/>
      <w:r>
        <w:t>,la</w:t>
      </w:r>
      <w:proofErr w:type="spellEnd"/>
      <w:proofErr w:type="gramEnd"/>
      <w:r>
        <w:t xml:space="preserve"> de un grupo de voluntarios que durante </w:t>
      </w:r>
      <w:proofErr w:type="spellStart"/>
      <w:r>
        <w:t>vario s</w:t>
      </w:r>
      <w:proofErr w:type="spellEnd"/>
      <w:r>
        <w:t xml:space="preserve"> años trabajaron en la Residencia de Ancianos María Leonor para unir dos actividades, la de </w:t>
      </w:r>
      <w:proofErr w:type="spellStart"/>
      <w:r>
        <w:t>l os</w:t>
      </w:r>
      <w:proofErr w:type="spellEnd"/>
      <w:r>
        <w:t xml:space="preserve"> artistas que trabajaban en el municipio. Ahora, proponemos reeditar esta iniciativa que tiene como finalidad evitar el olvido de nuestros ancianos en cada una de las residencias de la ciudad, para conseguir </w:t>
      </w:r>
      <w:proofErr w:type="spellStart"/>
      <w:r>
        <w:t>que</w:t>
      </w:r>
      <w:proofErr w:type="gramStart"/>
      <w:r>
        <w:t>,con</w:t>
      </w:r>
      <w:proofErr w:type="spellEnd"/>
      <w:proofErr w:type="gramEnd"/>
      <w:r>
        <w:t xml:space="preserve"> diversas actividades vuelvan a estar presentes ante el resto de la sociedad. Sus trabajos creativos en áreas como la plástica, la música, la literatura, el teatro, etc. serian expuestos, bien en la Casa de la </w:t>
      </w:r>
      <w:proofErr w:type="spellStart"/>
      <w:r>
        <w:t>Cul</w:t>
      </w:r>
      <w:proofErr w:type="spellEnd"/>
      <w:r>
        <w:t xml:space="preserve"> tura, o en otros ámbitos. Allí donde se desarrollen actividades </w:t>
      </w:r>
      <w:proofErr w:type="spellStart"/>
      <w:r>
        <w:t>creativas</w:t>
      </w:r>
      <w:proofErr w:type="gramStart"/>
      <w:r>
        <w:t>,pueden</w:t>
      </w:r>
      <w:proofErr w:type="spellEnd"/>
      <w:proofErr w:type="gramEnd"/>
      <w:r>
        <w:t xml:space="preserve"> surgir voluntades para participar en esta tarea en mayor o menor </w:t>
      </w:r>
      <w:proofErr w:type="spellStart"/>
      <w:r>
        <w:t>medida.Pero</w:t>
      </w:r>
      <w:proofErr w:type="spellEnd"/>
      <w:r>
        <w:t xml:space="preserve"> la encomiable labor de los voluntarios ha de ser acompañada de una gestión remunerada.</w:t>
      </w:r>
      <w:r>
        <w:br/>
      </w:r>
      <w:r>
        <w:br/>
      </w:r>
      <w:r>
        <w:rPr>
          <w:b/>
          <w:bCs/>
        </w:rPr>
        <w:t xml:space="preserve">Explica </w:t>
      </w:r>
      <w:proofErr w:type="spellStart"/>
      <w:r>
        <w:rPr>
          <w:b/>
          <w:bCs/>
        </w:rPr>
        <w:t>por que</w:t>
      </w:r>
      <w:proofErr w:type="spellEnd"/>
      <w:r>
        <w:rPr>
          <w:b/>
          <w:bCs/>
        </w:rPr>
        <w:t xml:space="preserve"> contribuye al bien común:</w:t>
      </w:r>
      <w:r>
        <w:t xml:space="preserve"> Se logrará, con el apoyo municipal, llevar a cabo esa sinergia entre los diferentes colectivos que en nuestra ciudad desarrollan actividades creativas, con la de nuestros ancianos, recuperados del olvido y reivindicados, como lo eran en otros tiempos y en otras culturas, como un referente para el resto de los vecinos así como para la proyección del municipio.</w:t>
      </w:r>
      <w:r>
        <w:br/>
      </w:r>
      <w:r>
        <w:br/>
      </w:r>
      <w:r>
        <w:rPr>
          <w:b/>
          <w:bCs/>
        </w:rPr>
        <w:t>Presupuesto aproximado:</w:t>
      </w:r>
      <w:r>
        <w:t xml:space="preserve"> 15.000 €</w:t>
      </w:r>
      <w:r>
        <w:br/>
      </w:r>
      <w:r>
        <w:br/>
      </w:r>
      <w:r>
        <w:rPr>
          <w:b/>
          <w:bCs/>
        </w:rPr>
        <w:t>Otros datos. Anota aquí si aportas algún tipo de documentación de soporte a la propuesta. :</w:t>
      </w:r>
      <w:r>
        <w:t xml:space="preserve"> Se aporta Memoria explicativa del proyecto y presupuestos del mismo.</w:t>
      </w:r>
      <w:r>
        <w:br/>
      </w:r>
      <w:r>
        <w:br/>
        <w:t>Hora: 22 noviembre, 2016 am Martesam51 8:53 am</w:t>
      </w:r>
      <w:r>
        <w:br/>
        <w:t>Dirección IP: 85.49.61.162</w:t>
      </w:r>
      <w:r>
        <w:br/>
        <w:t xml:space="preserve">URL del formulario de contacto: </w:t>
      </w:r>
      <w:hyperlink r:id="rId4" w:history="1">
        <w:r>
          <w:rPr>
            <w:rStyle w:val="Hipervnculo"/>
          </w:rPr>
          <w:t>https://sanlorenzodecide.wordpress.com/tu-propuesta/</w:t>
        </w:r>
      </w:hyperlink>
      <w:r>
        <w:br/>
        <w:t>Enviado a tu sitio por un visitante no verificado.</w:t>
      </w:r>
    </w:p>
    <w:p w:rsidR="00EA25E7" w:rsidRPr="00EA25E7" w:rsidRDefault="00EA25E7" w:rsidP="00EB606B">
      <w:pPr>
        <w:rPr>
          <w:color w:val="FF0000"/>
        </w:rPr>
      </w:pPr>
      <w:r>
        <w:rPr>
          <w:color w:val="FF0000"/>
        </w:rPr>
        <w:t>-</w:t>
      </w:r>
      <w:r w:rsidRPr="00EA25E7">
        <w:rPr>
          <w:color w:val="FF0000"/>
        </w:rPr>
        <w:t>VER CORREO</w:t>
      </w:r>
      <w:r>
        <w:rPr>
          <w:color w:val="FF0000"/>
        </w:rPr>
        <w:t>:</w:t>
      </w:r>
      <w:r w:rsidRPr="00EA25E7">
        <w:rPr>
          <w:color w:val="FF0000"/>
        </w:rPr>
        <w:t xml:space="preserve"> </w:t>
      </w:r>
      <w:r w:rsidRPr="00EA25E7">
        <w:rPr>
          <w:rFonts w:eastAsia="Times New Roman" w:cs="Tahoma"/>
          <w:b/>
          <w:bCs/>
          <w:color w:val="FF0000"/>
        </w:rPr>
        <w:t>Enviado el:</w:t>
      </w:r>
      <w:r w:rsidRPr="00EA25E7">
        <w:rPr>
          <w:rFonts w:eastAsia="Times New Roman" w:cs="Tahoma"/>
          <w:color w:val="FF0000"/>
        </w:rPr>
        <w:t xml:space="preserve"> jueves, 17 de noviembre de 2016 16:57</w:t>
      </w:r>
      <w:r>
        <w:rPr>
          <w:rFonts w:eastAsia="Times New Roman" w:cs="Tahoma"/>
          <w:color w:val="FF0000"/>
        </w:rPr>
        <w:t xml:space="preserve">. CONTIENE </w:t>
      </w:r>
      <w:r w:rsidR="008349CE">
        <w:rPr>
          <w:rFonts w:eastAsia="Times New Roman" w:cs="Tahoma"/>
          <w:color w:val="FF0000"/>
        </w:rPr>
        <w:t xml:space="preserve">  (A) </w:t>
      </w:r>
      <w:r>
        <w:rPr>
          <w:rFonts w:eastAsia="Times New Roman" w:cs="Tahoma"/>
          <w:color w:val="FF0000"/>
        </w:rPr>
        <w:t>PRESUPUESTO DE 1 PERSONA A TIEMPO PARCIAL,</w:t>
      </w:r>
      <w:r w:rsidR="008349CE">
        <w:rPr>
          <w:rFonts w:eastAsia="Times New Roman" w:cs="Tahoma"/>
          <w:color w:val="FF0000"/>
        </w:rPr>
        <w:t xml:space="preserve"> (B)  </w:t>
      </w:r>
      <w:r>
        <w:rPr>
          <w:rFonts w:eastAsia="Times New Roman" w:cs="Tahoma"/>
          <w:color w:val="FF0000"/>
        </w:rPr>
        <w:t xml:space="preserve"> EL PRESUPUESTO DEL REPORTAJE FOTOGRÁFICO Y </w:t>
      </w:r>
      <w:r w:rsidR="008349CE">
        <w:rPr>
          <w:rFonts w:eastAsia="Times New Roman" w:cs="Tahoma"/>
          <w:color w:val="FF0000"/>
        </w:rPr>
        <w:t xml:space="preserve">(C)  </w:t>
      </w:r>
      <w:r w:rsidRPr="00EA25E7">
        <w:rPr>
          <w:rFonts w:cs="Arial-BoldMT"/>
          <w:bCs/>
          <w:color w:val="FF0000"/>
          <w:szCs w:val="36"/>
        </w:rPr>
        <w:t>MEMORIA EXPLICATIVA DEL PROYECTO</w:t>
      </w:r>
      <w:r>
        <w:rPr>
          <w:rFonts w:cs="Arial-BoldMT"/>
          <w:bCs/>
          <w:color w:val="FF0000"/>
          <w:szCs w:val="36"/>
        </w:rPr>
        <w:t xml:space="preserve"> EN 4 PÁGINAS </w:t>
      </w:r>
      <w:r w:rsidR="008349CE">
        <w:rPr>
          <w:rFonts w:cs="Arial-BoldMT"/>
          <w:bCs/>
          <w:color w:val="FF0000"/>
          <w:szCs w:val="36"/>
        </w:rPr>
        <w:t>con</w:t>
      </w:r>
      <w:r>
        <w:rPr>
          <w:rFonts w:cs="Arial-BoldMT"/>
          <w:bCs/>
          <w:color w:val="FF0000"/>
          <w:szCs w:val="36"/>
        </w:rPr>
        <w:t xml:space="preserve"> PRESUPUESTO (15.000 €)</w:t>
      </w:r>
    </w:p>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4F61F6">
            <w:r>
              <w:t>NO VALIDA. SUBVENCION Y PREMIOS</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EB606B">
      <w:pgSz w:w="11906" w:h="16838"/>
      <w:pgMar w:top="993" w:right="1701"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attachedTemplate r:id="rId1"/>
  <w:defaultTabStop w:val="708"/>
  <w:hyphenationZone w:val="425"/>
  <w:characterSpacingControl w:val="doNotCompress"/>
  <w:compat/>
  <w:rsids>
    <w:rsidRoot w:val="00E66813"/>
    <w:rsid w:val="00075DD6"/>
    <w:rsid w:val="0008025D"/>
    <w:rsid w:val="000B5DC1"/>
    <w:rsid w:val="00133B5B"/>
    <w:rsid w:val="001A4056"/>
    <w:rsid w:val="001B4869"/>
    <w:rsid w:val="0020171E"/>
    <w:rsid w:val="0020551B"/>
    <w:rsid w:val="00214716"/>
    <w:rsid w:val="002154A6"/>
    <w:rsid w:val="00216C71"/>
    <w:rsid w:val="00227095"/>
    <w:rsid w:val="002C1F72"/>
    <w:rsid w:val="002F6873"/>
    <w:rsid w:val="003077D1"/>
    <w:rsid w:val="0032786B"/>
    <w:rsid w:val="0036753C"/>
    <w:rsid w:val="003766F9"/>
    <w:rsid w:val="00383237"/>
    <w:rsid w:val="00390FE0"/>
    <w:rsid w:val="0039360F"/>
    <w:rsid w:val="00397FB3"/>
    <w:rsid w:val="003D3DE6"/>
    <w:rsid w:val="003F3249"/>
    <w:rsid w:val="00410DF9"/>
    <w:rsid w:val="004313CB"/>
    <w:rsid w:val="00451D8D"/>
    <w:rsid w:val="0049662A"/>
    <w:rsid w:val="004C1884"/>
    <w:rsid w:val="004E7E99"/>
    <w:rsid w:val="004F61F6"/>
    <w:rsid w:val="00503D37"/>
    <w:rsid w:val="00535D04"/>
    <w:rsid w:val="00577D63"/>
    <w:rsid w:val="00583EED"/>
    <w:rsid w:val="005A3640"/>
    <w:rsid w:val="005C7A30"/>
    <w:rsid w:val="005F1D25"/>
    <w:rsid w:val="00614997"/>
    <w:rsid w:val="00621CEE"/>
    <w:rsid w:val="006957D5"/>
    <w:rsid w:val="006B3F98"/>
    <w:rsid w:val="006C6EF6"/>
    <w:rsid w:val="006F35F9"/>
    <w:rsid w:val="00705E56"/>
    <w:rsid w:val="00716A7B"/>
    <w:rsid w:val="00717446"/>
    <w:rsid w:val="00756888"/>
    <w:rsid w:val="007E7631"/>
    <w:rsid w:val="00831E3B"/>
    <w:rsid w:val="008349CE"/>
    <w:rsid w:val="008A2A38"/>
    <w:rsid w:val="008E2B0E"/>
    <w:rsid w:val="008F2445"/>
    <w:rsid w:val="008F36E4"/>
    <w:rsid w:val="00902480"/>
    <w:rsid w:val="00910405"/>
    <w:rsid w:val="00925929"/>
    <w:rsid w:val="00927BC8"/>
    <w:rsid w:val="0096587B"/>
    <w:rsid w:val="009B4584"/>
    <w:rsid w:val="009F2A69"/>
    <w:rsid w:val="00A1238D"/>
    <w:rsid w:val="00A40396"/>
    <w:rsid w:val="00AB104B"/>
    <w:rsid w:val="00AE3646"/>
    <w:rsid w:val="00B167BA"/>
    <w:rsid w:val="00B464EF"/>
    <w:rsid w:val="00B63903"/>
    <w:rsid w:val="00B8041E"/>
    <w:rsid w:val="00B9408D"/>
    <w:rsid w:val="00BA2B86"/>
    <w:rsid w:val="00BA634A"/>
    <w:rsid w:val="00BE62E7"/>
    <w:rsid w:val="00BF7CF1"/>
    <w:rsid w:val="00C04816"/>
    <w:rsid w:val="00C159CA"/>
    <w:rsid w:val="00C3083C"/>
    <w:rsid w:val="00C322B4"/>
    <w:rsid w:val="00C3311D"/>
    <w:rsid w:val="00C66598"/>
    <w:rsid w:val="00C71544"/>
    <w:rsid w:val="00D44D87"/>
    <w:rsid w:val="00DD488F"/>
    <w:rsid w:val="00DF15FB"/>
    <w:rsid w:val="00DF3615"/>
    <w:rsid w:val="00E12F66"/>
    <w:rsid w:val="00E13CF0"/>
    <w:rsid w:val="00E55E64"/>
    <w:rsid w:val="00E66813"/>
    <w:rsid w:val="00E7494F"/>
    <w:rsid w:val="00E832D4"/>
    <w:rsid w:val="00EA25E7"/>
    <w:rsid w:val="00EB606B"/>
    <w:rsid w:val="00ED7875"/>
    <w:rsid w:val="00F23B53"/>
    <w:rsid w:val="00F30AA8"/>
    <w:rsid w:val="00F4597E"/>
    <w:rsid w:val="00FC03A6"/>
    <w:rsid w:val="00FC0695"/>
    <w:rsid w:val="00FD0FBD"/>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3513">
      <w:bodyDiv w:val="1"/>
      <w:marLeft w:val="0"/>
      <w:marRight w:val="0"/>
      <w:marTop w:val="0"/>
      <w:marBottom w:val="0"/>
      <w:divBdr>
        <w:top w:val="none" w:sz="0" w:space="0" w:color="auto"/>
        <w:left w:val="none" w:sz="0" w:space="0" w:color="auto"/>
        <w:bottom w:val="none" w:sz="0" w:space="0" w:color="auto"/>
        <w:right w:val="none" w:sz="0" w:space="0" w:color="auto"/>
      </w:divBdr>
    </w:div>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38940838">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160658956">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833492573">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973758490">
      <w:bodyDiv w:val="1"/>
      <w:marLeft w:val="0"/>
      <w:marRight w:val="0"/>
      <w:marTop w:val="0"/>
      <w:marBottom w:val="0"/>
      <w:divBdr>
        <w:top w:val="none" w:sz="0" w:space="0" w:color="auto"/>
        <w:left w:val="none" w:sz="0" w:space="0" w:color="auto"/>
        <w:bottom w:val="none" w:sz="0" w:space="0" w:color="auto"/>
        <w:right w:val="none" w:sz="0" w:space="0" w:color="auto"/>
      </w:divBdr>
    </w:div>
    <w:div w:id="1082527873">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92980051">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406604107">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1897813815">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nlorenzodecide.wordpress.com/tu-propues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4</TotalTime>
  <Pages>1</Pages>
  <Words>361</Words>
  <Characters>1988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eantonio</cp:lastModifiedBy>
  <cp:revision>4</cp:revision>
  <dcterms:created xsi:type="dcterms:W3CDTF">2016-12-27T23:57:00Z</dcterms:created>
  <dcterms:modified xsi:type="dcterms:W3CDTF">2016-12-28T11:48:00Z</dcterms:modified>
</cp:coreProperties>
</file>
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E8683A">
        <w:rPr>
          <w:sz w:val="36"/>
        </w:rPr>
        <w:t>24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>
      <w:r>
        <w:rPr>
          <w:b/>
          <w:bCs/>
        </w:rPr>
        <w:lastRenderedPageBreak/>
        <w:t>Titulo de la Propuesta:</w:t>
      </w:r>
      <w:r>
        <w:t xml:space="preserve"> </w:t>
      </w:r>
      <w:proofErr w:type="spellStart"/>
      <w:r>
        <w:t>EscoTecLab</w:t>
      </w:r>
      <w:proofErr w:type="spellEnd"/>
      <w:r>
        <w:t xml:space="preserve"> (Programación y robótica para adolescentes)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cubrir algunas carencias de actividad para adolescentes entre los 10/11 y los 17/18 años.</w:t>
      </w:r>
      <w:r>
        <w:br/>
        <w:t>Pueden cubrirse necesidades de formación por tramos de edad y materia. En una rápida descripción no exhaustiva:</w:t>
      </w:r>
      <w:r>
        <w:br/>
        <w:t xml:space="preserve">Lego </w:t>
      </w:r>
      <w:proofErr w:type="spellStart"/>
      <w:r>
        <w:t>Education</w:t>
      </w:r>
      <w:proofErr w:type="spellEnd"/>
      <w:r>
        <w:t xml:space="preserve"> - </w:t>
      </w:r>
      <w:proofErr w:type="spellStart"/>
      <w:r>
        <w:t>MIndstrom</w:t>
      </w:r>
      <w:proofErr w:type="spellEnd"/>
      <w:r>
        <w:br/>
        <w:t xml:space="preserve">Programación en </w:t>
      </w:r>
      <w:proofErr w:type="spellStart"/>
      <w:r>
        <w:t>Scratch</w:t>
      </w:r>
      <w:proofErr w:type="spellEnd"/>
      <w:r>
        <w:br/>
        <w:t xml:space="preserve">Programación en </w:t>
      </w:r>
      <w:proofErr w:type="spellStart"/>
      <w:r>
        <w:t>Arduino</w:t>
      </w:r>
      <w:proofErr w:type="spellEnd"/>
      <w:r>
        <w:t>-Genuino</w:t>
      </w:r>
      <w:r>
        <w:br/>
        <w:t xml:space="preserve">Programación en </w:t>
      </w:r>
      <w:proofErr w:type="spellStart"/>
      <w:r>
        <w:t>Python</w:t>
      </w:r>
      <w:proofErr w:type="spellEnd"/>
      <w:r>
        <w:br/>
      </w:r>
      <w:proofErr w:type="spellStart"/>
      <w:r>
        <w:t>App</w:t>
      </w:r>
      <w:proofErr w:type="spellEnd"/>
      <w:r>
        <w:t xml:space="preserve"> con </w:t>
      </w:r>
      <w:proofErr w:type="spellStart"/>
      <w:r>
        <w:t>Android</w:t>
      </w:r>
      <w:proofErr w:type="spellEnd"/>
      <w:r>
        <w:br/>
      </w:r>
      <w:proofErr w:type="spellStart"/>
      <w:r>
        <w:t>App</w:t>
      </w:r>
      <w:proofErr w:type="spellEnd"/>
      <w:r>
        <w:t xml:space="preserve"> con Inventor I y II</w:t>
      </w:r>
      <w:r>
        <w:br/>
        <w:t>Modelado en 3D</w:t>
      </w:r>
      <w:r>
        <w:br/>
        <w:t>Impresión en 3D</w:t>
      </w:r>
      <w:r>
        <w:br/>
        <w:t>Programación, mecánica y montaje de robots</w:t>
      </w:r>
      <w:r>
        <w:br/>
      </w:r>
      <w:r>
        <w:br/>
        <w:t>El presupuesto depende de la cantidad de oferta y de los precios que se fijen para matrícula y cursos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Amplía la oferta de actividades de formación y ocupacional de un segmento importante de la formación con un enfoque de futuro y en áreas muy utilizadas por los chavales.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19 noviembre, 2016 pm Sábadopm45 7:00 pm</w:t>
      </w:r>
      <w:r>
        <w:br/>
        <w:t>Dirección IP: 90.74.35.166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86A2F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86A2F">
            <w:r>
              <w:t>EDUCACION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86A2F">
            <w:r>
              <w:t>EDUCACION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4F47B1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7631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22B4"/>
    <w:rsid w:val="00C3311D"/>
    <w:rsid w:val="00C52F8B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86A2F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2016-12-28T00:13:00Z</dcterms:created>
  <dcterms:modified xsi:type="dcterms:W3CDTF">2016-12-28T11:33:00Z</dcterms:modified>
</cp:coreProperties>
</file>
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B9694E">
        <w:rPr>
          <w:sz w:val="36"/>
        </w:rPr>
        <w:t>33</w:t>
      </w:r>
    </w:p>
    <w:p w:rsidR="004A52BC" w:rsidRDefault="004A52BC" w:rsidP="004A52BC">
      <w:pPr>
        <w:sectPr w:rsidR="004A52BC" w:rsidSect="00EB606B">
          <w:pgSz w:w="11906" w:h="16838"/>
          <w:pgMar w:top="993" w:right="1701" w:bottom="709" w:left="1701" w:header="708" w:footer="708" w:gutter="0"/>
          <w:cols w:space="708"/>
          <w:docGrid w:linePitch="360"/>
        </w:sectPr>
      </w:pPr>
    </w:p>
    <w:p w:rsidR="00B9694E" w:rsidRDefault="00B9694E" w:rsidP="00B9694E">
      <w:r>
        <w:rPr>
          <w:b/>
          <w:bCs/>
        </w:rPr>
        <w:lastRenderedPageBreak/>
        <w:t>Titulo de la Propuesta:</w:t>
      </w:r>
      <w:r>
        <w:t xml:space="preserve"> ADQUISICIÓN EQUIPAMIENTO CINEMATOGRÁFICO DE LA MAYOR CALIDAD Y ADECUADO PARA “CINE DE VERANO” EN EL RECINTO PARQUE DE LA BOLERA.</w:t>
      </w:r>
      <w:r>
        <w:br/>
      </w:r>
      <w:r>
        <w:br/>
      </w:r>
      <w:r>
        <w:rPr>
          <w:b/>
          <w:bCs/>
        </w:rPr>
        <w:t>Descripción de la propuesta:</w:t>
      </w:r>
      <w:r>
        <w:t xml:space="preserve"> En nuestro pueblo no hay una sala o espacio para la necesaria presentación del CINE como ESPECTÁCULO, los vecinos más cinéfilos disfrutamos del cine gracias a la impagable labor de asociaciones y colectivos que se afanan por mantener vivo el CINE en San Lorenzo, aunque las salas de las que disponen no reúnan las condiciones técnicas ni el equipamiento necesario para la proyección cinematográfica como espectáculo de masas.</w:t>
      </w:r>
      <w:r>
        <w:br/>
      </w:r>
      <w:r>
        <w:br/>
        <w:t xml:space="preserve">Con la adquisición por parte del Ayuntamiento del equipamiento de mayor calidad y más adecuado para el recinto del parque La Bolera sería posible el “CINE DE VERANO” en San Lorenzo de El Escorial dando la oportunidad a los vecinos de la zona de San Lorenzo de El Escorial de poder disfrutar del espectáculo del CINE durante la temporada estival con precios populares. </w:t>
      </w:r>
      <w:r>
        <w:br/>
      </w:r>
      <w:r>
        <w:br/>
        <w:t xml:space="preserve">El “Cine de Verano” es posible, desde finales de junio y hasta primeros de septiembre una cuidada programación cinematográfica y de actividades paralelas se podría presentar en continuidad, de jueves a domingo, en el recinto del parque La Bolera. La programación estaría dirigida al público en general con especial atención a cinéfilos y al público infantil. </w:t>
      </w:r>
      <w:r>
        <w:br/>
      </w:r>
      <w:r>
        <w:br/>
        <w:t xml:space="preserve">La programación cinematográfica: contaría con títulos de reciente producción, entre los que el cine infantil y familiar tendría un peso importante, así mismo diversos ciclos de películas nacionales e internacionales se exhibirían conformando en conjunto una programación de más de 60 películas. La programación estaría elaborada por B-ZONA (Grupo de gestores culturales y profesionales de S.L. Escorial) y las Asociaciones y Colectivos de S.L que en la actualidad ofrecen programación cinematográfica y lo deseen. </w:t>
      </w:r>
      <w:r>
        <w:br/>
      </w:r>
      <w:r>
        <w:br/>
        <w:t>Actividades Paralelas: música, actuaciones, talleres, presentaciones y coloquios se programarían complementándose con la programación cinematográfica</w:t>
      </w:r>
      <w:r>
        <w:br/>
      </w:r>
      <w:r>
        <w:br/>
      </w:r>
      <w:r>
        <w:br/>
      </w:r>
      <w:r>
        <w:rPr>
          <w:b/>
          <w:bCs/>
        </w:rPr>
        <w:t xml:space="preserve">Explica </w:t>
      </w:r>
      <w:proofErr w:type="spellStart"/>
      <w:r>
        <w:rPr>
          <w:b/>
          <w:bCs/>
        </w:rPr>
        <w:t>por que</w:t>
      </w:r>
      <w:proofErr w:type="spellEnd"/>
      <w:r>
        <w:rPr>
          <w:b/>
          <w:bCs/>
        </w:rPr>
        <w:t xml:space="preserve"> contribuye al bien común:</w:t>
      </w:r>
      <w:r>
        <w:t xml:space="preserve"> Los vecinos y población veraniega de la zona de San Lorenzo de El Escorial de todas las edades podrán disfrutar del espectáculo del CINE DE VERANO y sus actividades paralelas durante la temporada estival a precios populares. </w:t>
      </w:r>
      <w:r>
        <w:br/>
      </w:r>
      <w:r>
        <w:br/>
        <w:t xml:space="preserve">El equipamiento se podría utiliza en sucesivas ediciones de “CINE DE VERANO” además de en los actos y actividades que el propio ayuntamiento considere. </w:t>
      </w:r>
      <w:r>
        <w:br/>
      </w:r>
      <w:r>
        <w:br/>
      </w:r>
      <w:r>
        <w:br/>
      </w:r>
      <w:r>
        <w:br/>
      </w:r>
      <w:r>
        <w:rPr>
          <w:b/>
          <w:bCs/>
        </w:rPr>
        <w:t>Presupuesto aproximado:</w:t>
      </w:r>
      <w:r>
        <w:t xml:space="preserve"> PROYECTOR - EQUIPO DE SONIDO - PANTALLA - BUTACAS Y ADECUACIÓN RECINTO: 14.000 Euros</w:t>
      </w:r>
      <w:r>
        <w:br/>
      </w:r>
      <w:r>
        <w:br/>
      </w:r>
      <w:r>
        <w:rPr>
          <w:b/>
          <w:bCs/>
        </w:rPr>
        <w:t>Otros datos. Anota aquí si aportas algún tipo de documentación de soporte a la propuesta. :</w:t>
      </w:r>
      <w:r>
        <w:t xml:space="preserve"> El cine es cultura por su capacidad de recrear y reconstruir nuestra vida personal y social, y por la virtud de compilar con gran poder de representación y realismo las reelaboraciones de </w:t>
      </w:r>
      <w:r>
        <w:lastRenderedPageBreak/>
        <w:t>nuestros deseos, sentimientos y proyectos, y ser capaz de transmitirlas</w:t>
      </w:r>
      <w:r>
        <w:br/>
        <w:t>El cine es espectáculo. En efecto, es capaz de crear asombro, deleite, dolor, miedo, etc. atrayendo nuestra atención y activando la contemplación intelectual hasta lograr nuestra identificación con el relato fílmico. El poder de sensibilización que tiene el cine soporta su concepción como un espectáculo. Además, de un modo muy objetivo y concreto, el cine se considera espectáculo por su capacidad para atraer y concentrar masas en torno a un espacio de ficción hecho para el disfrute.</w:t>
      </w:r>
      <w:r>
        <w:br/>
      </w:r>
      <w:r>
        <w:br/>
        <w:t>Hora: 21 diciembre, 2016 am Miércolesam14 11:28 am</w:t>
      </w:r>
      <w:r>
        <w:br/>
        <w:t>Dirección IP: 83.58.84.41</w:t>
      </w:r>
      <w:r>
        <w:br/>
        <w:t xml:space="preserve">URL del formulario de contacto: </w:t>
      </w:r>
      <w:hyperlink r:id="rId5" w:history="1">
        <w:r>
          <w:rPr>
            <w:rStyle w:val="Hipervnculo"/>
          </w:rPr>
          <w:t>https://sanlorenzodecide.wordpress.com/tu-propuesta/</w:t>
        </w:r>
      </w:hyperlink>
      <w:r>
        <w:br/>
        <w:t>Enviado por un usuario WordPress.com verificado.</w:t>
      </w:r>
    </w:p>
    <w:p w:rsidR="00BF554D" w:rsidRDefault="00BF554D" w:rsidP="00BF554D">
      <w:pPr>
        <w:rPr>
          <w:rFonts w:ascii="Calibri" w:hAnsi="Calibri"/>
          <w:color w:val="1F497D"/>
        </w:rPr>
      </w:pP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C458B5">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C458B5">
            <w:r>
              <w:t>CULTURA</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C458B5">
            <w:r>
              <w:t>CULTURA</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08"/>
  <w:hyphenationZone w:val="425"/>
  <w:characterSpacingControl w:val="doNotCompress"/>
  <w:compat/>
  <w:rsids>
    <w:rsidRoot w:val="00E66813"/>
    <w:rsid w:val="000369E9"/>
    <w:rsid w:val="00056F5C"/>
    <w:rsid w:val="0006520A"/>
    <w:rsid w:val="00075DD6"/>
    <w:rsid w:val="0008025D"/>
    <w:rsid w:val="000B5DC1"/>
    <w:rsid w:val="000F6780"/>
    <w:rsid w:val="00133B5B"/>
    <w:rsid w:val="00137A1D"/>
    <w:rsid w:val="001A4056"/>
    <w:rsid w:val="001B4869"/>
    <w:rsid w:val="001C453C"/>
    <w:rsid w:val="001C47EC"/>
    <w:rsid w:val="001D0E1C"/>
    <w:rsid w:val="0020171E"/>
    <w:rsid w:val="0020551B"/>
    <w:rsid w:val="00214716"/>
    <w:rsid w:val="002154A6"/>
    <w:rsid w:val="00216C71"/>
    <w:rsid w:val="002234EF"/>
    <w:rsid w:val="00227095"/>
    <w:rsid w:val="00286351"/>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57C3B"/>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0615"/>
    <w:rsid w:val="00731FBB"/>
    <w:rsid w:val="00741C41"/>
    <w:rsid w:val="00756888"/>
    <w:rsid w:val="007C779E"/>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333C9"/>
    <w:rsid w:val="0096587B"/>
    <w:rsid w:val="00971A9A"/>
    <w:rsid w:val="009B4584"/>
    <w:rsid w:val="009E177D"/>
    <w:rsid w:val="009F2A69"/>
    <w:rsid w:val="00A07E73"/>
    <w:rsid w:val="00A1238D"/>
    <w:rsid w:val="00A2072A"/>
    <w:rsid w:val="00A40396"/>
    <w:rsid w:val="00AB104B"/>
    <w:rsid w:val="00AB12C6"/>
    <w:rsid w:val="00AC0A3D"/>
    <w:rsid w:val="00AE3646"/>
    <w:rsid w:val="00B167BA"/>
    <w:rsid w:val="00B31039"/>
    <w:rsid w:val="00B435CA"/>
    <w:rsid w:val="00B464EF"/>
    <w:rsid w:val="00B63903"/>
    <w:rsid w:val="00B8041E"/>
    <w:rsid w:val="00B80A9F"/>
    <w:rsid w:val="00B9408D"/>
    <w:rsid w:val="00B9694E"/>
    <w:rsid w:val="00BA2B86"/>
    <w:rsid w:val="00BA634A"/>
    <w:rsid w:val="00BE62E7"/>
    <w:rsid w:val="00BF554D"/>
    <w:rsid w:val="00BF7CF1"/>
    <w:rsid w:val="00C04816"/>
    <w:rsid w:val="00C159CA"/>
    <w:rsid w:val="00C16BF3"/>
    <w:rsid w:val="00C3083C"/>
    <w:rsid w:val="00C322B4"/>
    <w:rsid w:val="00C3311D"/>
    <w:rsid w:val="00C458B5"/>
    <w:rsid w:val="00C50972"/>
    <w:rsid w:val="00C52F8B"/>
    <w:rsid w:val="00C66598"/>
    <w:rsid w:val="00C71544"/>
    <w:rsid w:val="00C80FA8"/>
    <w:rsid w:val="00C876D5"/>
    <w:rsid w:val="00CC2476"/>
    <w:rsid w:val="00CC712A"/>
    <w:rsid w:val="00CC7F74"/>
    <w:rsid w:val="00D2749F"/>
    <w:rsid w:val="00D33EBB"/>
    <w:rsid w:val="00D44D87"/>
    <w:rsid w:val="00DC6021"/>
    <w:rsid w:val="00DD488F"/>
    <w:rsid w:val="00DF15FB"/>
    <w:rsid w:val="00DF3615"/>
    <w:rsid w:val="00E12F66"/>
    <w:rsid w:val="00E13CF0"/>
    <w:rsid w:val="00E41A94"/>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B59A9"/>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3620637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04769932">
      <w:bodyDiv w:val="1"/>
      <w:marLeft w:val="0"/>
      <w:marRight w:val="0"/>
      <w:marTop w:val="0"/>
      <w:marBottom w:val="0"/>
      <w:divBdr>
        <w:top w:val="none" w:sz="0" w:space="0" w:color="auto"/>
        <w:left w:val="none" w:sz="0" w:space="0" w:color="auto"/>
        <w:bottom w:val="none" w:sz="0" w:space="0" w:color="auto"/>
        <w:right w:val="none" w:sz="0" w:space="0" w:color="auto"/>
      </w:divBdr>
    </w:div>
    <w:div w:id="1165437456">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7070490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0</TotalTime>
  <Pages>2</Pages>
  <Words>589</Words>
  <Characters>3243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2016-12-28T01:24:00Z</dcterms:created>
  <dcterms:modified xsi:type="dcterms:W3CDTF">2016-12-28T13:44:00Z</dcterms:modified>
</cp:coreProperties>
</file>
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BA634A">
        <w:rPr>
          <w:sz w:val="36"/>
        </w:rPr>
        <w:t>80</w:t>
      </w:r>
    </w:p>
    <w:p w:rsidR="00BA634A" w:rsidRDefault="00BA634A" w:rsidP="00BA634A">
      <w:r>
        <w:rPr>
          <w:b/>
          <w:bCs/>
        </w:rPr>
        <w:t>Titulo de la Propuesta:</w:t>
      </w:r>
      <w:r>
        <w:t xml:space="preserve"> FACILITAR EL APARCAMIENTO DE SCOOTER Y MOTOS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Las plazas de aparcamiento de motos /scooter son escasas </w:t>
      </w:r>
      <w:proofErr w:type="gramStart"/>
      <w:r>
        <w:t>( frente</w:t>
      </w:r>
      <w:proofErr w:type="gramEnd"/>
      <w:r>
        <w:t xml:space="preserve"> al mercado y junto al hotel Miranda).Además, los fines de semana sobre todo, hay un turismo de motoristas que viene de Madrid y cree que la normativa es la misma y son multados por aparcar en sitios que en Madrid estarían permitidos . ¿</w:t>
      </w:r>
      <w:proofErr w:type="spellStart"/>
      <w:r>
        <w:t>Porque</w:t>
      </w:r>
      <w:proofErr w:type="spellEnd"/>
      <w:r>
        <w:t xml:space="preserve"> no facilitar el aparcamiento de motos/scooter alineando la normativa municipal de San Lorenzo con la de Madrid para poder aparcar en sitios donde las motos no molesten</w:t>
      </w:r>
      <w:proofErr w:type="gramStart"/>
      <w:r>
        <w:t>? .</w:t>
      </w:r>
      <w:proofErr w:type="gramEnd"/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Los vehículos de dos ruedas aumentan la movilidad y disminuyen la congestión del </w:t>
      </w:r>
      <w:proofErr w:type="spellStart"/>
      <w:r>
        <w:t>tráfico.El</w:t>
      </w:r>
      <w:proofErr w:type="spellEnd"/>
      <w:r>
        <w:t xml:space="preserve"> turismo de motoristas atrae un número no desdeñable de visitantes a San </w:t>
      </w:r>
      <w:proofErr w:type="gramStart"/>
      <w:r>
        <w:t>Lorenzo .</w:t>
      </w:r>
      <w:proofErr w:type="gramEnd"/>
      <w:r>
        <w:t xml:space="preserve">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muy </w:t>
      </w:r>
      <w:proofErr w:type="spellStart"/>
      <w:r>
        <w:t>bajo.cambio</w:t>
      </w:r>
      <w:proofErr w:type="spellEnd"/>
      <w:r>
        <w:t xml:space="preserve"> de normativa y alguna señalización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 noviembre, 2016 pm Miércolespm34 2:20 pm</w:t>
      </w:r>
      <w:r>
        <w:br/>
        <w:t>Dirección IP: 2.137.26.37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2E9E" w:rsidP="00831E3B">
      <w:pPr>
        <w:rPr>
          <w:sz w:val="28"/>
        </w:rPr>
      </w:pPr>
      <w:r w:rsidRPr="00582E9E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Establecer los lugares donde se podría instalar éstos aparcamientos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.*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D46BE">
            <w:r>
              <w:t>VALIDO.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D46BE">
            <w:r>
              <w:t>MOVILIDAD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82E9E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* Este estudio se haría después, si la propuesta sale elegida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644F"/>
    <w:rsid w:val="00131427"/>
    <w:rsid w:val="00133B5B"/>
    <w:rsid w:val="001A4056"/>
    <w:rsid w:val="001B4869"/>
    <w:rsid w:val="0020171E"/>
    <w:rsid w:val="0020551B"/>
    <w:rsid w:val="002C1F72"/>
    <w:rsid w:val="002D46BE"/>
    <w:rsid w:val="0036753C"/>
    <w:rsid w:val="003766F9"/>
    <w:rsid w:val="00383237"/>
    <w:rsid w:val="00390FE0"/>
    <w:rsid w:val="00397FB3"/>
    <w:rsid w:val="003D3DE6"/>
    <w:rsid w:val="003F3249"/>
    <w:rsid w:val="00410DF9"/>
    <w:rsid w:val="004C1884"/>
    <w:rsid w:val="004E7E99"/>
    <w:rsid w:val="00577D63"/>
    <w:rsid w:val="00582E9E"/>
    <w:rsid w:val="00583EED"/>
    <w:rsid w:val="005A3640"/>
    <w:rsid w:val="006957D5"/>
    <w:rsid w:val="006C6EF6"/>
    <w:rsid w:val="006F35F9"/>
    <w:rsid w:val="00705E56"/>
    <w:rsid w:val="00716A7B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A1238D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2E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4</cp:revision>
  <dcterms:created xsi:type="dcterms:W3CDTF">2016-12-27T22:53:00Z</dcterms:created>
  <dcterms:modified xsi:type="dcterms:W3CDTF">2017-01-09T12:48:00Z</dcterms:modified>
</cp:coreProperties>
</file>
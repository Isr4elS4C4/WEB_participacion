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15" w:rsidRDefault="00FD0FBD" w:rsidP="00046C15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8C7DC7">
        <w:rPr>
          <w:sz w:val="36"/>
        </w:rPr>
        <w:t>8</w:t>
      </w:r>
      <w:r w:rsidR="00CE05E7">
        <w:rPr>
          <w:sz w:val="36"/>
        </w:rPr>
        <w:t>4</w:t>
      </w:r>
    </w:p>
    <w:p w:rsidR="00046C15" w:rsidRPr="00046C15" w:rsidRDefault="00046C15" w:rsidP="00046C15">
      <w:pPr>
        <w:jc w:val="right"/>
        <w:rPr>
          <w:color w:val="FF0000"/>
          <w:sz w:val="36"/>
        </w:rPr>
        <w:sectPr w:rsidR="00046C15" w:rsidRPr="00046C15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  <w:r w:rsidRPr="00046C15">
        <w:rPr>
          <w:color w:val="FF0000"/>
        </w:rPr>
        <w:t>Ha hecho 3 propuestas anteriores</w:t>
      </w:r>
    </w:p>
    <w:p w:rsidR="00CE05E7" w:rsidRDefault="00CE05E7" w:rsidP="00CE05E7">
      <w:r>
        <w:rPr>
          <w:b/>
          <w:bCs/>
        </w:rPr>
        <w:lastRenderedPageBreak/>
        <w:t>Titulo de la Propuesta:</w:t>
      </w:r>
      <w:r>
        <w:t xml:space="preserve"> Campaña de educación cívica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Campaña de educación cívica y concienciación ciudadana para jóvenes y no tan jóvenes para contribuir a la erradicación de los distintos males que afectan a los vecinos y al propio municipio día a día. Por ejemplo, los grafitis en las fachadas, las cacas y el orín de los perros en las calles, la presencia de basura en las calles, la alta velocidad de los vehículos, los vehículos mal aparcados o el ruido de los bares.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23 diciembre, 2016 pm Viernespm53 10:15 pm</w:t>
      </w:r>
      <w:r>
        <w:br/>
        <w:t>Dirección IP: 83.59.169.60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B5AA6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B5AA6">
            <w:r>
              <w:t>DESARROLLO LOCAL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B5AA6">
            <w:r>
              <w:t>DESARROLLO LOCAL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46C15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B6EEF"/>
    <w:rsid w:val="001C3E32"/>
    <w:rsid w:val="001C453C"/>
    <w:rsid w:val="001C47EC"/>
    <w:rsid w:val="001C5A43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66D2"/>
    <w:rsid w:val="003A71FE"/>
    <w:rsid w:val="003D3DE6"/>
    <w:rsid w:val="003F3249"/>
    <w:rsid w:val="00410DF9"/>
    <w:rsid w:val="004313CB"/>
    <w:rsid w:val="00451D8D"/>
    <w:rsid w:val="00484FA0"/>
    <w:rsid w:val="0049662A"/>
    <w:rsid w:val="004A52BC"/>
    <w:rsid w:val="004C1884"/>
    <w:rsid w:val="004E7E99"/>
    <w:rsid w:val="00503D37"/>
    <w:rsid w:val="00535D04"/>
    <w:rsid w:val="00557C3B"/>
    <w:rsid w:val="00577D63"/>
    <w:rsid w:val="00582BC6"/>
    <w:rsid w:val="00583EED"/>
    <w:rsid w:val="005A0120"/>
    <w:rsid w:val="005A3640"/>
    <w:rsid w:val="005C7A30"/>
    <w:rsid w:val="005D4F91"/>
    <w:rsid w:val="005F1D25"/>
    <w:rsid w:val="00614997"/>
    <w:rsid w:val="00621CEE"/>
    <w:rsid w:val="006743E0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A5266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C7679"/>
    <w:rsid w:val="008C7DC7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3F00"/>
    <w:rsid w:val="00964494"/>
    <w:rsid w:val="0096587B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B5AA6"/>
    <w:rsid w:val="00AC0A3D"/>
    <w:rsid w:val="00AE3646"/>
    <w:rsid w:val="00B143D8"/>
    <w:rsid w:val="00B167BA"/>
    <w:rsid w:val="00B31039"/>
    <w:rsid w:val="00B435CA"/>
    <w:rsid w:val="00B464EF"/>
    <w:rsid w:val="00B63903"/>
    <w:rsid w:val="00B8041E"/>
    <w:rsid w:val="00B80A9F"/>
    <w:rsid w:val="00B9408D"/>
    <w:rsid w:val="00B9694E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CE05E7"/>
    <w:rsid w:val="00D2749F"/>
    <w:rsid w:val="00D33EBB"/>
    <w:rsid w:val="00D44D87"/>
    <w:rsid w:val="00D85E77"/>
    <w:rsid w:val="00D9351A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B67E5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4</cp:revision>
  <dcterms:created xsi:type="dcterms:W3CDTF">2016-12-28T01:45:00Z</dcterms:created>
  <dcterms:modified xsi:type="dcterms:W3CDTF">2017-01-11T22:16:00Z</dcterms:modified>
</cp:coreProperties>
</file>
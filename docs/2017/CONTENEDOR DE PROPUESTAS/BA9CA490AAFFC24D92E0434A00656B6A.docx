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927BC8">
        <w:rPr>
          <w:sz w:val="36"/>
        </w:rPr>
        <w:t>PUESTA 10</w:t>
      </w:r>
      <w:r w:rsidR="0008025D">
        <w:rPr>
          <w:sz w:val="36"/>
        </w:rPr>
        <w:t>9</w:t>
      </w:r>
    </w:p>
    <w:p w:rsidR="00927BC8" w:rsidRPr="00927BC8" w:rsidRDefault="00927BC8" w:rsidP="00927BC8">
      <w:pPr>
        <w:ind w:left="6237"/>
        <w:jc w:val="right"/>
        <w:rPr>
          <w:color w:val="FF0000"/>
        </w:rPr>
      </w:pPr>
      <w:r w:rsidRPr="001D7A13">
        <w:rPr>
          <w:color w:val="FF0000"/>
        </w:rPr>
        <w:t xml:space="preserve">ESTA PRPOPUESTA HACE LA NÚMERO </w:t>
      </w:r>
      <w:r w:rsidR="00C322B4">
        <w:rPr>
          <w:color w:val="FF0000"/>
        </w:rPr>
        <w:t>6</w:t>
      </w:r>
      <w:r w:rsidRPr="001D7A13">
        <w:rPr>
          <w:color w:val="FF0000"/>
        </w:rPr>
        <w:t xml:space="preserve"> DE LA MISMA PERSONA</w:t>
      </w:r>
    </w:p>
    <w:p w:rsidR="00C322B4" w:rsidRDefault="00C322B4" w:rsidP="00C322B4">
      <w:r>
        <w:rPr>
          <w:b/>
          <w:bCs/>
        </w:rPr>
        <w:t>Titulo de la Propuesta:</w:t>
      </w:r>
      <w:r>
        <w:t xml:space="preserve"> NUEVO DISEÑO DEL CRUCE EN LA PLAZA DE GRACIA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Ese cruce, popularmente llamado "el laberinto" en referencia a su dibujo muy poco racional que ningún forastero entiende, debería pensarse de nuevo. Sin olvidar la creación de pasos para peatones.</w:t>
      </w:r>
      <w:r>
        <w:br/>
        <w:t xml:space="preserve">El diseño no es quizá de lo más fácil por el paso de numerosos autocares que necesitan un radio mínimo para realizar sus giros, pero no es imposible, ni mucho menos. </w:t>
      </w:r>
      <w:r>
        <w:br/>
        <w:t>Se puede diseñar con colocación de elementos que encaucen el tráfico en general, pero que puedan ser "pisados" por los vehículos de grandes dimensiones</w:t>
      </w:r>
      <w:r>
        <w:br/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Evitaría muchos incidentes y sobre todo accidentes, tanto entre vehículos como con peatones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16 noviembre, 2016 pm Miércolespm27 12:55 pm</w:t>
      </w:r>
      <w:r>
        <w:br/>
        <w:t>Dirección IP: 84.78.102.138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B464EF" w:rsidRPr="00503D37" w:rsidRDefault="00B464EF" w:rsidP="00EB606B">
      <w:pPr>
        <w:rPr>
          <w:noProof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37706F">
            <w:r>
              <w:t>NO VALIDO. TECNICAMENTE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EB606B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75DD6"/>
    <w:rsid w:val="0008025D"/>
    <w:rsid w:val="000B5DC1"/>
    <w:rsid w:val="00133B5B"/>
    <w:rsid w:val="001A4056"/>
    <w:rsid w:val="001B4869"/>
    <w:rsid w:val="0020171E"/>
    <w:rsid w:val="0020551B"/>
    <w:rsid w:val="002154A6"/>
    <w:rsid w:val="00216C71"/>
    <w:rsid w:val="00227095"/>
    <w:rsid w:val="002C1F72"/>
    <w:rsid w:val="002F6873"/>
    <w:rsid w:val="003077D1"/>
    <w:rsid w:val="0032786B"/>
    <w:rsid w:val="0036753C"/>
    <w:rsid w:val="003766F9"/>
    <w:rsid w:val="0037706F"/>
    <w:rsid w:val="00383237"/>
    <w:rsid w:val="00390FE0"/>
    <w:rsid w:val="00397FB3"/>
    <w:rsid w:val="003B2E18"/>
    <w:rsid w:val="003D3DE6"/>
    <w:rsid w:val="003F3249"/>
    <w:rsid w:val="00410DF9"/>
    <w:rsid w:val="004313CB"/>
    <w:rsid w:val="00451D8D"/>
    <w:rsid w:val="0049662A"/>
    <w:rsid w:val="004C1884"/>
    <w:rsid w:val="004E7E99"/>
    <w:rsid w:val="00503D37"/>
    <w:rsid w:val="00535D04"/>
    <w:rsid w:val="00577D63"/>
    <w:rsid w:val="00583EED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E56"/>
    <w:rsid w:val="00716A7B"/>
    <w:rsid w:val="00717446"/>
    <w:rsid w:val="00756888"/>
    <w:rsid w:val="007E7631"/>
    <w:rsid w:val="00831E3B"/>
    <w:rsid w:val="008A2A38"/>
    <w:rsid w:val="008E2B0E"/>
    <w:rsid w:val="008F2445"/>
    <w:rsid w:val="008F36E4"/>
    <w:rsid w:val="00902480"/>
    <w:rsid w:val="00910405"/>
    <w:rsid w:val="00925929"/>
    <w:rsid w:val="00927BC8"/>
    <w:rsid w:val="0096587B"/>
    <w:rsid w:val="009B4584"/>
    <w:rsid w:val="009F2A69"/>
    <w:rsid w:val="00A1238D"/>
    <w:rsid w:val="00A40396"/>
    <w:rsid w:val="00AB104B"/>
    <w:rsid w:val="00AE3646"/>
    <w:rsid w:val="00B167B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3083C"/>
    <w:rsid w:val="00C322B4"/>
    <w:rsid w:val="00C3311D"/>
    <w:rsid w:val="00C66598"/>
    <w:rsid w:val="00C71544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B606B"/>
    <w:rsid w:val="00ED7875"/>
    <w:rsid w:val="00F23B53"/>
    <w:rsid w:val="00F30AA8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3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4</cp:revision>
  <dcterms:created xsi:type="dcterms:W3CDTF">2016-12-27T23:45:00Z</dcterms:created>
  <dcterms:modified xsi:type="dcterms:W3CDTF">2016-12-28T11:13:00Z</dcterms:modified>
</cp:coreProperties>
</file>
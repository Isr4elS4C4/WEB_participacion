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925929">
        <w:rPr>
          <w:sz w:val="36"/>
        </w:rPr>
        <w:t>2</w:t>
      </w:r>
      <w:r w:rsidR="001E7028">
        <w:rPr>
          <w:sz w:val="36"/>
        </w:rPr>
        <w:t>8</w:t>
      </w:r>
    </w:p>
    <w:p w:rsidR="001E7028" w:rsidRDefault="001E7028" w:rsidP="001E7028">
      <w:r>
        <w:rPr>
          <w:b/>
          <w:bCs/>
        </w:rPr>
        <w:t>Titulo de la Propuesta:</w:t>
      </w:r>
      <w:r>
        <w:t xml:space="preserve"> Reapertura de la Biblioteca Municipal Manuel Andújar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Reapertura de la biblioteca con horario de lunes a viernes mañana y tarde. </w:t>
      </w:r>
      <w:r>
        <w:br/>
        <w:t>Dirigida por personal municipal y la ayuda de voluntarios del pueblo. A estas personas se les podría recompensar con bonos en escuela de música, actividades de la casa de la cultura, piscina, spa etc.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La necesidad de un lugar donde alumnos del </w:t>
      </w:r>
      <w:proofErr w:type="spellStart"/>
      <w:r>
        <w:t>colégio</w:t>
      </w:r>
      <w:proofErr w:type="spellEnd"/>
      <w:r>
        <w:t xml:space="preserve"> San Lorenzo, centro integrado y conservatorio de música puedan estudiar y hacer los deberes. Donde personas mayores puedan ir a leer prensa diaria y sea un punto de encuentro cultural.</w:t>
      </w:r>
      <w:r>
        <w:br/>
        <w:t xml:space="preserve">Por la demanda ciudadana y saturación de la biblioteca Pedro Antonio de Alarcón (sobre todo en época de exámenes). </w:t>
      </w:r>
      <w:r>
        <w:br/>
        <w:t xml:space="preserve">Por la situación privilegiada y porque contribuirá a que nuestro pueblo sea un referente cultural. </w:t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15.000€ año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27 octubre, 2016 am Juevesam38 10:41 am</w:t>
      </w:r>
      <w:r>
        <w:br/>
        <w:t>Dirección IP: 108.171.128.170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4597E" w:rsidRDefault="00F4597E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0C6F0A">
            <w:r>
              <w:t>NO VALIDA. FUERA  DE PRESUPUESTO.</w:t>
            </w:r>
          </w:p>
          <w:p w:rsidR="000C6F0A" w:rsidRDefault="000C6F0A">
            <w:r>
              <w:t>PLURIANUAL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0C6F0A"/>
    <w:rsid w:val="000C6F0A"/>
    <w:rsid w:val="00133B5B"/>
    <w:rsid w:val="0019463B"/>
    <w:rsid w:val="001A4056"/>
    <w:rsid w:val="001B4869"/>
    <w:rsid w:val="001E7028"/>
    <w:rsid w:val="0020171E"/>
    <w:rsid w:val="003F3249"/>
    <w:rsid w:val="004636F6"/>
    <w:rsid w:val="005406CB"/>
    <w:rsid w:val="00577D63"/>
    <w:rsid w:val="006C6EF6"/>
    <w:rsid w:val="00705E56"/>
    <w:rsid w:val="00716A7B"/>
    <w:rsid w:val="00730D85"/>
    <w:rsid w:val="00756888"/>
    <w:rsid w:val="00782602"/>
    <w:rsid w:val="007E7631"/>
    <w:rsid w:val="00902480"/>
    <w:rsid w:val="00925929"/>
    <w:rsid w:val="00A70EE0"/>
    <w:rsid w:val="00AE3646"/>
    <w:rsid w:val="00B9408D"/>
    <w:rsid w:val="00BA2B86"/>
    <w:rsid w:val="00BE62E7"/>
    <w:rsid w:val="00BF7CF1"/>
    <w:rsid w:val="00C3083C"/>
    <w:rsid w:val="00C66598"/>
    <w:rsid w:val="00C71544"/>
    <w:rsid w:val="00DD488F"/>
    <w:rsid w:val="00DF15FB"/>
    <w:rsid w:val="00E13CF0"/>
    <w:rsid w:val="00E55E64"/>
    <w:rsid w:val="00E7494F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2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028</Template>
  <TotalTime>1</TotalTime>
  <Pages>1</Pages>
  <Words>227</Words>
  <Characters>1254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1</cp:revision>
  <dcterms:created xsi:type="dcterms:W3CDTF">2016-12-28T09:27:00Z</dcterms:created>
  <dcterms:modified xsi:type="dcterms:W3CDTF">2016-12-28T09:28:00Z</dcterms:modified>
</cp:coreProperties>
</file>
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64" w:rsidRDefault="00FD0FBD" w:rsidP="001B486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1B4869">
        <w:rPr>
          <w:sz w:val="36"/>
        </w:rPr>
        <w:t>9</w:t>
      </w:r>
    </w:p>
    <w:p w:rsidR="00BF7CF1" w:rsidRDefault="001B4869" w:rsidP="001B4869">
      <w:r>
        <w:rPr>
          <w:b/>
          <w:bCs/>
        </w:rPr>
        <w:t>Titulo de la Propuesta:</w:t>
      </w:r>
      <w:r>
        <w:t xml:space="preserve"> Arreglo de calles de este municipio.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Son muchas las propuestas que este pueblo necesita pero como las más prioritaría y a vistas de que nuestro pueblo es turistico sería la carretera que rodea al Real Monasterio, la segunda sería la calle floridablanca y la tercera el adoquinado de la plaza de la Virgen de gracia que esta en estado lamentable.</w:t>
      </w:r>
      <w:r>
        <w:br/>
      </w:r>
      <w:r>
        <w:br/>
        <w:t xml:space="preserve">Ya que tengo esta oportunidad sería conveniente un seguimiento de arreglo de calles, aceras y jardines. </w:t>
      </w:r>
      <w:r>
        <w:br/>
        <w:t>Muchas gracias de antemano.</w:t>
      </w:r>
      <w:r>
        <w:br/>
      </w:r>
      <w:r>
        <w:br/>
      </w:r>
      <w:r>
        <w:rPr>
          <w:b/>
          <w:bCs/>
        </w:rPr>
        <w:t>Explica por que contribuye al bien común:</w:t>
      </w:r>
      <w:r>
        <w:t xml:space="preserve"> 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24 octubre, 2016 am Lunesam08 10:41 am</w:t>
      </w:r>
      <w:r>
        <w:br/>
        <w:t>Dirección IP: 79.144.183.232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1B4869" w:rsidRDefault="001B4869" w:rsidP="001B4869"/>
    <w:p w:rsidR="001B4869" w:rsidRDefault="001B4869" w:rsidP="001B4869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E759C">
            <w:r>
              <w:t>NO VALIDA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E759C">
            <w:r>
              <w:t>SUPERA LA CUANTÍA DE ÉSTOS PRESUPUESTOS</w:t>
            </w:r>
          </w:p>
          <w:p w:rsidR="009E759C" w:rsidRDefault="009E759C">
            <w:r>
              <w:t>NOTA: VIRGEN DE GRACIA SE VA A REPARAR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efaultTabStop w:val="708"/>
  <w:hyphenationZone w:val="425"/>
  <w:characterSpacingControl w:val="doNotCompress"/>
  <w:compat/>
  <w:rsids>
    <w:rsidRoot w:val="00D45599"/>
    <w:rsid w:val="00133B5B"/>
    <w:rsid w:val="001B4869"/>
    <w:rsid w:val="004355B4"/>
    <w:rsid w:val="00523253"/>
    <w:rsid w:val="00577D63"/>
    <w:rsid w:val="006C6EF6"/>
    <w:rsid w:val="00705E56"/>
    <w:rsid w:val="00716A7B"/>
    <w:rsid w:val="007E7631"/>
    <w:rsid w:val="009E759C"/>
    <w:rsid w:val="00BE62E7"/>
    <w:rsid w:val="00BF7CF1"/>
    <w:rsid w:val="00C2513B"/>
    <w:rsid w:val="00C71544"/>
    <w:rsid w:val="00D028DF"/>
    <w:rsid w:val="00D45599"/>
    <w:rsid w:val="00D70D6D"/>
    <w:rsid w:val="00DF15FB"/>
    <w:rsid w:val="00E55E64"/>
    <w:rsid w:val="00E65C07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OPUESTAS%20EVALUADAS\propuestas%20en%20word\PROPUESTA%20009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009</Template>
  <TotalTime>0</TotalTime>
  <Pages>1</Pages>
  <Words>186</Words>
  <Characters>1023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msantamaria</cp:lastModifiedBy>
  <cp:revision>2</cp:revision>
  <dcterms:created xsi:type="dcterms:W3CDTF">2017-01-04T10:23:00Z</dcterms:created>
  <dcterms:modified xsi:type="dcterms:W3CDTF">2017-01-04T10:23:00Z</dcterms:modified>
</cp:coreProperties>
</file>
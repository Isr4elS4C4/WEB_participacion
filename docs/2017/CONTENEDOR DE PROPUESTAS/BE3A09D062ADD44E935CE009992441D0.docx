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925929">
        <w:rPr>
          <w:sz w:val="36"/>
        </w:rPr>
        <w:t>2</w:t>
      </w:r>
      <w:r w:rsidR="00902480">
        <w:rPr>
          <w:sz w:val="36"/>
        </w:rPr>
        <w:t>2</w:t>
      </w:r>
    </w:p>
    <w:p w:rsidR="00902480" w:rsidRDefault="00902480" w:rsidP="00902480">
      <w:r>
        <w:rPr>
          <w:b/>
          <w:bCs/>
        </w:rPr>
        <w:t>Titulo de la Propuesta:</w:t>
      </w:r>
      <w:r>
        <w:t xml:space="preserve"> Mejora</w:t>
      </w:r>
      <w:r w:rsidR="00593B13">
        <w:t>r</w:t>
      </w:r>
      <w:r>
        <w:t xml:space="preserve"> y modernizar parques infantiles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Modernización total de los parques infantiles, tanto de bancos, papeleras, vayas perimetrales como de los diferentes juegos que hay para los niños. Poner suelo de caucho y colorido, acorde con </w:t>
      </w:r>
      <w:proofErr w:type="gramStart"/>
      <w:r>
        <w:t>los</w:t>
      </w:r>
      <w:proofErr w:type="gramEnd"/>
      <w:r>
        <w:t xml:space="preserve"> nuevas tendencias actuales.</w:t>
      </w:r>
      <w:r>
        <w:br/>
        <w:t xml:space="preserve">Da envidia ver como otros </w:t>
      </w:r>
      <w:proofErr w:type="spellStart"/>
      <w:r>
        <w:t>muncipios</w:t>
      </w:r>
      <w:proofErr w:type="spellEnd"/>
      <w:r>
        <w:t xml:space="preserve"> tienen parques con barcos piratas, castillos </w:t>
      </w:r>
      <w:proofErr w:type="spellStart"/>
      <w:r>
        <w:t>etc</w:t>
      </w:r>
      <w:proofErr w:type="spellEnd"/>
      <w:r>
        <w:t>...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Al poner suelo de caucho serán más seguros para los niños ante posibles caídas.</w:t>
      </w:r>
      <w:r>
        <w:br/>
        <w:t>Serán más atractivos para los niños, lo que hará que quieran ir a jugar y estar más en contacto con otros niños.</w:t>
      </w:r>
      <w:r>
        <w:br/>
        <w:t>Igualmente será un añadido más para mejorar a la imagen de San Lorenzo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26 octubre, 2016 pm Miércolespm35 11:52 pm</w:t>
      </w:r>
      <w:r>
        <w:br/>
        <w:t>Dirección IP: 176.81.255.246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925929" w:rsidRDefault="00925929" w:rsidP="00FD0FBD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057AA4">
            <w:r>
              <w:t>VALIDO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057AA4">
            <w:r>
              <w:t>VIAS PUBLICAS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057AA4">
            <w:r>
              <w:t>INFRAESTRUCTURAS</w:t>
            </w:r>
          </w:p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A704C3">
            <w:r>
              <w:t>15.000</w:t>
            </w:r>
          </w:p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compat/>
  <w:rsids>
    <w:rsidRoot w:val="00057AA4"/>
    <w:rsid w:val="00057AA4"/>
    <w:rsid w:val="00133B5B"/>
    <w:rsid w:val="001A4056"/>
    <w:rsid w:val="001B4869"/>
    <w:rsid w:val="0020171E"/>
    <w:rsid w:val="003F3249"/>
    <w:rsid w:val="00577D63"/>
    <w:rsid w:val="00593B13"/>
    <w:rsid w:val="00684FFC"/>
    <w:rsid w:val="006C6EF6"/>
    <w:rsid w:val="00705E56"/>
    <w:rsid w:val="00716A7B"/>
    <w:rsid w:val="00756888"/>
    <w:rsid w:val="007E7631"/>
    <w:rsid w:val="00902480"/>
    <w:rsid w:val="00925929"/>
    <w:rsid w:val="00A704C3"/>
    <w:rsid w:val="00AE3646"/>
    <w:rsid w:val="00B9408D"/>
    <w:rsid w:val="00BA2B86"/>
    <w:rsid w:val="00BE62E7"/>
    <w:rsid w:val="00BF7CF1"/>
    <w:rsid w:val="00C3083C"/>
    <w:rsid w:val="00C66598"/>
    <w:rsid w:val="00C71544"/>
    <w:rsid w:val="00DD488F"/>
    <w:rsid w:val="00DF15FB"/>
    <w:rsid w:val="00E13CF0"/>
    <w:rsid w:val="00E55E64"/>
    <w:rsid w:val="00E7494F"/>
    <w:rsid w:val="00FA3F22"/>
    <w:rsid w:val="00FD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propuestas%20en%20word\PROPUESTA%2002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022</Template>
  <TotalTime>2</TotalTime>
  <Pages>1</Pages>
  <Words>200</Words>
  <Characters>1103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eantonio</dc:creator>
  <cp:lastModifiedBy>msantamaria</cp:lastModifiedBy>
  <cp:revision>3</cp:revision>
  <dcterms:created xsi:type="dcterms:W3CDTF">2016-12-28T09:19:00Z</dcterms:created>
  <dcterms:modified xsi:type="dcterms:W3CDTF">2017-01-02T19:13:00Z</dcterms:modified>
</cp:coreProperties>
</file>
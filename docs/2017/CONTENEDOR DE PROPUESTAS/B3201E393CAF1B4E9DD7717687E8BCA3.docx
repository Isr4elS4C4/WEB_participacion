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3311B2">
        <w:rPr>
          <w:sz w:val="36"/>
        </w:rPr>
        <w:t>206</w:t>
      </w:r>
    </w:p>
    <w:p w:rsidR="00C52F8B" w:rsidRDefault="00C52F8B" w:rsidP="00C52F8B"/>
    <w:p w:rsidR="003311B2" w:rsidRDefault="003311B2" w:rsidP="003311B2">
      <w:r>
        <w:rPr>
          <w:b/>
          <w:bCs/>
        </w:rPr>
        <w:t>Titulo de la Propuesta:</w:t>
      </w:r>
      <w:r>
        <w:t xml:space="preserve"> Utilizar el dinero de los presupuestos participativos para bajar los impuestos y las tasas.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La mejor forma de buscar un fin social de unos presupuestos municipales es que dicho dinero vuelva al bolsillo del contribuyente y que él decida sobre su propio dinero. Hay que tener en cuenta que en una época de crisis y elevado desempleo, cualquier bajada de impuestos contribuye al bienestar social. Cualquier cantidad de ahorro en una familia repercute en la tranquilidad de tener la posibilidad de cubrir gastos esenciales y no estar temiendo la llegada del pago de un elevadísimo IBI.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Que cada uno sea soberano sobre su dinero es un bien común, máxime en un pueblo en el que los impuestos han subido un 50% en menos de cuatro años. Cada uno debe decidir si contribuir con su propio dinero a un fin o a otro. No debería ser aceptable que el dinero del contribuyente se malgaste en pericias pictóricas ajenas, como crear historias de amor, un espacio cultural polivalente o unas escaleras mecánicas (Esto último debería ser objeto de juzgado de guardia), sabiendo que en el pueblo apenas sobreviven los nuevos negocios un año y que ya tenemos 4 espacios de cultura.</w:t>
      </w:r>
      <w:r>
        <w:br/>
      </w:r>
      <w:r>
        <w:br/>
        <w:t xml:space="preserve">El actual consistorio no sólo está malgastando el dinero de nuestros impuestos en propuestas que poco o nada contribuyen al "bien común", sino que el pueblo, siendo Patrimonio, está más insalubre que nunca y el deterioro ha sido notable.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Sin límites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Si a esto se le acompaña con una reducción a las trabas para crear un negocio en el pueblo, se podría generar una actividad económica que podría elevar la recaudación, tal y como bien indica la famosa curva de </w:t>
      </w:r>
      <w:proofErr w:type="spellStart"/>
      <w:r>
        <w:t>Laffer</w:t>
      </w:r>
      <w:proofErr w:type="spellEnd"/>
      <w:r>
        <w:t xml:space="preserve">, y lo que es más importante: La recuperación de la vida en el pueblo. </w:t>
      </w:r>
      <w:r>
        <w:br/>
      </w:r>
      <w:r>
        <w:br/>
        <w:t>Hora: 3 diciembre, 2016 pm Sábadopm27 1:08 pm</w:t>
      </w:r>
      <w:r>
        <w:br/>
        <w:t>Dirección IP: 90.173.177.242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65716">
            <w:r>
              <w:t>NO PROCEDE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lastRenderedPageBreak/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E66E8"/>
    <w:rsid w:val="007E7631"/>
    <w:rsid w:val="008032C4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716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C712A"/>
    <w:rsid w:val="00CC7F7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954E2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2016-12-28T00:31:00Z</dcterms:created>
  <dcterms:modified xsi:type="dcterms:W3CDTF">2016-12-28T13:21:00Z</dcterms:modified>
</cp:coreProperties>
</file>
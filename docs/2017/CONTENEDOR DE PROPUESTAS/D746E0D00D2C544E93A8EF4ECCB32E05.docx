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B31039">
        <w:rPr>
          <w:sz w:val="36"/>
        </w:rPr>
        <w:t>62</w:t>
      </w:r>
    </w:p>
    <w:p w:rsidR="00C52F8B" w:rsidRDefault="00C52F8B" w:rsidP="00C52F8B"/>
    <w:p w:rsidR="00B31039" w:rsidRDefault="00B31039" w:rsidP="00B31039">
      <w:r>
        <w:rPr>
          <w:b/>
          <w:bCs/>
        </w:rPr>
        <w:t>Titulo de la Propuesta:</w:t>
      </w:r>
      <w:r>
        <w:t xml:space="preserve"> Clases especializadas de informática para jóvenes.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Todo el mundo habla de la informatización, </w:t>
      </w:r>
      <w:proofErr w:type="spellStart"/>
      <w:r>
        <w:t>IoT</w:t>
      </w:r>
      <w:proofErr w:type="spellEnd"/>
      <w:r>
        <w:t xml:space="preserve">, Big Data, de lo importante de que las nuevas generaciones conozcan las nuevas tecnologías, así como disponer de títulos para su currículum y así poder ser parte de grandes empresas e incluso fomentar a que personas de nuestra localidad sean los creadores de estas empresas. ¿Pero cómo lo van a conseguir con los precios tan desorbitados en escuelas técnicas y universidades? </w:t>
      </w:r>
      <w:r>
        <w:br/>
      </w:r>
      <w:r>
        <w:br/>
        <w:t xml:space="preserve">Por ello se propone implantar un catálogo de cursos de informática especializada con titulación certificada por el Ayuntamiento, a precios de enseñanza estándar, orientado a formar a los alumnos con técnicas precisas y especializadas que podrán ser demostrables en entrevistas, </w:t>
      </w:r>
      <w:proofErr w:type="spellStart"/>
      <w:r>
        <w:t>currículums</w:t>
      </w:r>
      <w:proofErr w:type="spellEnd"/>
      <w:r>
        <w:t xml:space="preserve"> y en el propio trabajo y día a día. No serán clases del estilo "informática básica", si no asignaturas especializadas con contenido real, tal como se requiere en el mundo laboral: desarrollo Web, desarrollo VBA, base de datos, BIG Data, etc.</w:t>
      </w:r>
      <w:r>
        <w:br/>
      </w:r>
      <w:r>
        <w:br/>
        <w:t xml:space="preserve">Soy profesor de este tipo de formación y he conseguido implantarla en otras localidades con muy buena acogida. Y puedo asegurar que para que el proyecto salga adelante, no hace falta ningún presupuesto desorbitado, únicamente contar con un aula con ordenadores y con personas con ganas de aprender las nuevas tecnologías.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El futuro del mundo laboral se resume en la palabra "tecnología". Quien no esté formado en las nuevas tecnologías se quedará descolgado, de hecho, ya está pasando. </w:t>
      </w:r>
      <w:r>
        <w:br/>
      </w:r>
      <w:r>
        <w:br/>
        <w:t>Este proyecto contribuirá a que los jóvenes dispongan de mejor formación, una formación no solo teórica, sino específica, práctica y con casos del mundo real. Además no solo beneficiará a los jóvenes, también a las empresas, ya que sus empleados podrán formarse mejor y sobre todo, las personas desempleadas dispondrán de títulos o certificaciones en su currículum que abrirán las puertas a las nuevas empresas.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Mínimo, únicas dependencias: aula, ordenadores y profesorado, que podrá ser solventado con la mensualidad de los alumnos.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Dispongo de un plan detallado con asignaturas, perfiles, horas y temario. Si están interesados, no duden en solicitármelo. Gracias.</w:t>
      </w:r>
      <w:r>
        <w:br/>
      </w:r>
      <w:r>
        <w:br/>
        <w:t>Hora: 1 diciembre, 2016 pm Juevespm34 5:26 pm</w:t>
      </w:r>
      <w:r>
        <w:br/>
        <w:t>Dirección IP: 88.26.163.180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907C1">
            <w:r>
              <w:t>NO VALIDA. SUBVENCION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4133F"/>
    <w:rsid w:val="002930B1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907C1"/>
    <w:rsid w:val="007E66E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31039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712A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4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2016-12-28T00:28:00Z</dcterms:created>
  <dcterms:modified xsi:type="dcterms:W3CDTF">2016-12-28T12:24:00Z</dcterms:modified>
</cp:coreProperties>
</file>
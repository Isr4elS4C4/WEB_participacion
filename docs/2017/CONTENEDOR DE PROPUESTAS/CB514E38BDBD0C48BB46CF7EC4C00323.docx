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C159CA">
        <w:rPr>
          <w:sz w:val="36"/>
        </w:rPr>
        <w:t>7</w:t>
      </w:r>
    </w:p>
    <w:p w:rsidR="00C159CA" w:rsidRDefault="00C159CA" w:rsidP="00C159CA">
      <w:r>
        <w:rPr>
          <w:b/>
          <w:bCs/>
        </w:rPr>
        <w:t>Titulo de la Propuesta:</w:t>
      </w:r>
      <w:r>
        <w:t xml:space="preserve"> Mejoras para los adolescentes en San Lorenzo de El Escorial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Yo creo que todos los </w:t>
      </w:r>
      <w:proofErr w:type="spellStart"/>
      <w:r>
        <w:t>jovenes</w:t>
      </w:r>
      <w:proofErr w:type="spellEnd"/>
      <w:r>
        <w:t xml:space="preserve"> necesitamos un lugar para nosotros, un cine, una zona de recreativos, algo acondicionado para nuestra edad porque la </w:t>
      </w:r>
      <w:proofErr w:type="spellStart"/>
      <w:r>
        <w:t>unica</w:t>
      </w:r>
      <w:proofErr w:type="spellEnd"/>
      <w:r>
        <w:t xml:space="preserve"> zona que tenemos es el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king</w:t>
      </w:r>
      <w:proofErr w:type="spellEnd"/>
      <w:r>
        <w:t xml:space="preserve"> que está en el </w:t>
      </w:r>
      <w:proofErr w:type="spellStart"/>
      <w:r>
        <w:t>Zaburdon</w:t>
      </w:r>
      <w:proofErr w:type="spellEnd"/>
      <w:r>
        <w:t xml:space="preserve"> pero en el centro del pueblo no hay nada para nosotros y por eso cada vez que salimos a la calle no hay casi nadie joven (14-20 tantos años) porque no hay ni cine, ni discoteca nada de nada tenemos que esperar a las fiestas de agosto o desplazarnos a otros sitios cuando probablemente eso mismo lo </w:t>
      </w:r>
      <w:proofErr w:type="spellStart"/>
      <w:r>
        <w:t>podriamos</w:t>
      </w:r>
      <w:proofErr w:type="spellEnd"/>
      <w:r>
        <w:t xml:space="preserve"> hacer en nuestro pueblo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Contribuye a que haya mayor juventud, animación, y a que no tengamos que gastar dinero en desplazamiento cada vez que queramos ir al cine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Muchas gracias </w:t>
      </w:r>
      <w:r>
        <w:br/>
      </w:r>
      <w:r>
        <w:br/>
        <w:t>Hora: 5 noviembre, 2016 pm Sábadopm27 7:44 pm</w:t>
      </w:r>
      <w:r>
        <w:br/>
        <w:t>Dirección IP: 84.78.20.159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658A1">
            <w:r>
              <w:t>NO VALIDO. INICIATIVA PRIVADA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658A1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82276"/>
    <w:rsid w:val="004C1884"/>
    <w:rsid w:val="004E7E99"/>
    <w:rsid w:val="00577D63"/>
    <w:rsid w:val="00583EED"/>
    <w:rsid w:val="005A3640"/>
    <w:rsid w:val="005F1D25"/>
    <w:rsid w:val="00614997"/>
    <w:rsid w:val="00621CEE"/>
    <w:rsid w:val="006957D5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2016-12-27T23:05:00Z</dcterms:created>
  <dcterms:modified xsi:type="dcterms:W3CDTF">2016-12-28T10:44:00Z</dcterms:modified>
</cp:coreProperties>
</file>
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32786B">
        <w:rPr>
          <w:sz w:val="36"/>
        </w:rPr>
        <w:t>8</w:t>
      </w:r>
      <w:r w:rsidR="005F1D25">
        <w:rPr>
          <w:sz w:val="36"/>
        </w:rPr>
        <w:t>6</w:t>
      </w:r>
    </w:p>
    <w:p w:rsidR="005F1D25" w:rsidRDefault="005F1D25" w:rsidP="005F1D25">
      <w:r>
        <w:rPr>
          <w:b/>
          <w:bCs/>
        </w:rPr>
        <w:t>Titulo de la Propuesta:</w:t>
      </w:r>
      <w:r>
        <w:t xml:space="preserve"> ZONA INFANTIL Y JUVENIL AMPLIA CON SKATE PARK Y DEMÁS MOBILIARIO DE JUEGOS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Me gustaría plantear una idea para que se realizara en nuestro pueblo y que se tuviera en cuenta en los presupuestos participativos. Viajo mucho a Andorra y allí tienen muy en consideración a los niños cosa que aquí no ocurre. Hay zonas infantiles y de ocio infantil y juvenil al aire libre increíbles. Pienso que el que los niños desde pequeños puedan aprender a patinar y a disfrutar haciendo </w:t>
      </w:r>
      <w:proofErr w:type="spellStart"/>
      <w:r>
        <w:t>skate</w:t>
      </w:r>
      <w:proofErr w:type="spellEnd"/>
      <w:r>
        <w:t xml:space="preserve"> es muy importante para su desarrollo psicomotriz y social. Tenemos muy cerca la sierra y la nieve y luego podrían ir a hacer snowboard o a esquiar cerquita de aquí.</w:t>
      </w:r>
      <w:r>
        <w:br/>
      </w:r>
      <w:r>
        <w:br/>
        <w:t xml:space="preserve">Por ello creo firmemente que si en nuestro pueblo dispusiéramos de estos espacios de ocio, de toboganes gigantes, de </w:t>
      </w:r>
      <w:proofErr w:type="spellStart"/>
      <w:r>
        <w:t>skate</w:t>
      </w:r>
      <w:proofErr w:type="spellEnd"/>
      <w:r>
        <w:t xml:space="preserve"> </w:t>
      </w:r>
      <w:proofErr w:type="spellStart"/>
      <w:r>
        <w:t>parks</w:t>
      </w:r>
      <w:proofErr w:type="spellEnd"/>
      <w:r>
        <w:t xml:space="preserve"> y columpios y otro mobiliario para el disfrute de los niños y jóvenes sería muy enriquecedor para todos. Yo tengo una niña de 3 años y echo mucho de menos el poder llevarla a espacios así. Sólo podemos ir a un parque pegado a una gasolinera que no está mal.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SOMOS MUCHOS PAPÁS CON NIÑOS Y JÓVENES SIN UNA PROPUESTA DE JUEGO Y DEPORTIVA A LA ALTURA DE LAS NECESIDADES Y DEL PUEBLO DE SAN LORENZO. SERÍA ATRACTIVO PARA PUEBLOS CERCANOS Y MADRID CAPITAL, Y PARA EL CONSUMO Y COMERCIO DE NUESTRO PUEBLO.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LO DESCONOZCO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5 noviembre, 2016 am Sábadoam30 12:06 am</w:t>
      </w:r>
      <w:r>
        <w:br/>
        <w:t>Dirección IP: 82.213.228.28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583EED" w:rsidRPr="00583EED" w:rsidRDefault="00583EED" w:rsidP="00831E3B">
      <w:pPr>
        <w:rPr>
          <w:sz w:val="2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D655EB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D655EB">
            <w:r>
              <w:t>VIAS PUBLICAS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D655EB">
            <w:r>
              <w:t>INFRAESTRUCTURAS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D655EB">
            <w:r>
              <w:t>15.000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B5DC1"/>
    <w:rsid w:val="00133B5B"/>
    <w:rsid w:val="001A4056"/>
    <w:rsid w:val="001B4869"/>
    <w:rsid w:val="0020171E"/>
    <w:rsid w:val="0020551B"/>
    <w:rsid w:val="00216C71"/>
    <w:rsid w:val="002C1F72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C1884"/>
    <w:rsid w:val="004E7E99"/>
    <w:rsid w:val="00577D63"/>
    <w:rsid w:val="00583EED"/>
    <w:rsid w:val="005A3640"/>
    <w:rsid w:val="005F1D25"/>
    <w:rsid w:val="00614997"/>
    <w:rsid w:val="00621CEE"/>
    <w:rsid w:val="006957D5"/>
    <w:rsid w:val="006C6EF6"/>
    <w:rsid w:val="006F35F9"/>
    <w:rsid w:val="00705E56"/>
    <w:rsid w:val="00716A7B"/>
    <w:rsid w:val="00717446"/>
    <w:rsid w:val="00756888"/>
    <w:rsid w:val="007E7631"/>
    <w:rsid w:val="0081625D"/>
    <w:rsid w:val="00831E3B"/>
    <w:rsid w:val="008A2A38"/>
    <w:rsid w:val="008E2B0E"/>
    <w:rsid w:val="008F36E4"/>
    <w:rsid w:val="00902480"/>
    <w:rsid w:val="00910405"/>
    <w:rsid w:val="00925929"/>
    <w:rsid w:val="009B4584"/>
    <w:rsid w:val="009F2A69"/>
    <w:rsid w:val="00A1238D"/>
    <w:rsid w:val="00AE3646"/>
    <w:rsid w:val="00B63903"/>
    <w:rsid w:val="00B8041E"/>
    <w:rsid w:val="00B9408D"/>
    <w:rsid w:val="00BA2B86"/>
    <w:rsid w:val="00BA634A"/>
    <w:rsid w:val="00BE62E7"/>
    <w:rsid w:val="00BF7CF1"/>
    <w:rsid w:val="00C04816"/>
    <w:rsid w:val="00C3083C"/>
    <w:rsid w:val="00C3311D"/>
    <w:rsid w:val="00C66598"/>
    <w:rsid w:val="00C71544"/>
    <w:rsid w:val="00D655EB"/>
    <w:rsid w:val="00DD488F"/>
    <w:rsid w:val="00DF15FB"/>
    <w:rsid w:val="00E12F66"/>
    <w:rsid w:val="00E13CF0"/>
    <w:rsid w:val="00E55E64"/>
    <w:rsid w:val="00E66813"/>
    <w:rsid w:val="00E7494F"/>
    <w:rsid w:val="00ED7875"/>
    <w:rsid w:val="00F23B53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2016-12-27T23:04:00Z</dcterms:created>
  <dcterms:modified xsi:type="dcterms:W3CDTF">2016-12-28T10:43:00Z</dcterms:modified>
</cp:coreProperties>
</file>
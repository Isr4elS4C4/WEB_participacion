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3D3DE6">
        <w:rPr>
          <w:sz w:val="36"/>
        </w:rPr>
        <w:t>6</w:t>
      </w:r>
      <w:r w:rsidR="00410DF9">
        <w:rPr>
          <w:sz w:val="36"/>
        </w:rPr>
        <w:t>7</w:t>
      </w:r>
    </w:p>
    <w:p w:rsidR="00410DF9" w:rsidRDefault="00410DF9" w:rsidP="00410DF9">
      <w:r>
        <w:rPr>
          <w:b/>
          <w:bCs/>
        </w:rPr>
        <w:t>Titulo de la Propuesta:</w:t>
      </w:r>
      <w:r>
        <w:t xml:space="preserve"> MUESTRA DE DANZA "M.I AYUNTAMIENTO DE SAN LORENZO DE EL ESCORIAL.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Se basa en acercar todo tipo de folclore a nuestro municipio, con una envergadura suficiente para que dicho evento repercuta al tejido económico del mismo, haciendo que los participantes seleccionados (5 a 8) realicen actuaciones en fechas adecuadas en el recinto de la bolera u otros, en fines de semana. Los grupos/asociaciones de este municipio no podrán participar en dicho concurso/muestra, pero si colaborar en todos los procesos y exclusivamente aportaran su folclore conjunto a los eventos de los participantes.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Desarrollo económico, información a los visitantes de los lugares a visitar en el municipio incentivando la participación de los hosteleros en los lugares del evento, así activando a los vecinos de este municipio a visitarlo.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10.000€ en premios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hyperlink r:id="rId4" w:history="1">
        <w:r>
          <w:rPr>
            <w:rStyle w:val="Hipervnculo"/>
          </w:rPr>
          <w:t>http://ayuntamientoelalamo.org/wp-content/uploads/2016/01/Bases-Muestra-Danza-2016.pdf</w:t>
        </w:r>
      </w:hyperlink>
      <w:r>
        <w:br/>
      </w:r>
      <w:r>
        <w:br/>
        <w:t>Ejemplo de Ayto que la realiza este evento y tiene mucha experiencia.</w:t>
      </w:r>
      <w:r>
        <w:br/>
      </w:r>
      <w:r>
        <w:br/>
        <w:t>Hora: 31 octubre, 2016 am Lunesam29 9:40 am</w:t>
      </w:r>
      <w:r>
        <w:br/>
        <w:t>Dirección IP: 213.97.161.58</w:t>
      </w:r>
      <w:r>
        <w:br/>
        <w:t xml:space="preserve">URL del formulario de contacto: </w:t>
      </w:r>
      <w:hyperlink r:id="rId5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583EED" w:rsidRPr="00583EED" w:rsidRDefault="00583EED" w:rsidP="00831E3B">
      <w:pPr>
        <w:rPr>
          <w:sz w:val="28"/>
        </w:rPr>
      </w:pPr>
    </w:p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365EB8">
            <w:r>
              <w:t>NO VALIDA. SUBVENCION Y PREMIOS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133B5B"/>
    <w:rsid w:val="001A4056"/>
    <w:rsid w:val="001B4869"/>
    <w:rsid w:val="0020171E"/>
    <w:rsid w:val="00365EB8"/>
    <w:rsid w:val="0036753C"/>
    <w:rsid w:val="00390FE0"/>
    <w:rsid w:val="00397FB3"/>
    <w:rsid w:val="003D3DE6"/>
    <w:rsid w:val="003F3249"/>
    <w:rsid w:val="00410DF9"/>
    <w:rsid w:val="0046554C"/>
    <w:rsid w:val="004C1884"/>
    <w:rsid w:val="004E7E99"/>
    <w:rsid w:val="00577D63"/>
    <w:rsid w:val="00583EED"/>
    <w:rsid w:val="005A3640"/>
    <w:rsid w:val="006957D5"/>
    <w:rsid w:val="006C6EF6"/>
    <w:rsid w:val="00705E56"/>
    <w:rsid w:val="00716A7B"/>
    <w:rsid w:val="00756888"/>
    <w:rsid w:val="007E7631"/>
    <w:rsid w:val="00831E3B"/>
    <w:rsid w:val="008E2B0E"/>
    <w:rsid w:val="008F36E4"/>
    <w:rsid w:val="00902480"/>
    <w:rsid w:val="00910405"/>
    <w:rsid w:val="00925929"/>
    <w:rsid w:val="009B4584"/>
    <w:rsid w:val="00A1238D"/>
    <w:rsid w:val="00AE3646"/>
    <w:rsid w:val="00B9408D"/>
    <w:rsid w:val="00BA2B86"/>
    <w:rsid w:val="00BE62E7"/>
    <w:rsid w:val="00BF7CF1"/>
    <w:rsid w:val="00C04816"/>
    <w:rsid w:val="00C3083C"/>
    <w:rsid w:val="00C66598"/>
    <w:rsid w:val="00C71544"/>
    <w:rsid w:val="00DD488F"/>
    <w:rsid w:val="00DF15FB"/>
    <w:rsid w:val="00E13CF0"/>
    <w:rsid w:val="00E55E64"/>
    <w:rsid w:val="00E66813"/>
    <w:rsid w:val="00E7494F"/>
    <w:rsid w:val="00ED7875"/>
    <w:rsid w:val="00F4597E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anlorenzodecide.wordpress.com/tu-propuesta/" TargetMode="External"/><Relationship Id="rId4" Type="http://schemas.openxmlformats.org/officeDocument/2006/relationships/hyperlink" Target="http://ayuntamientoelalamo.org/wp-content/uploads/2016/01/Bases-Muestra-Danza-2016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2</TotalTime>
  <Pages>1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3</cp:revision>
  <dcterms:created xsi:type="dcterms:W3CDTF">2016-12-27T22:31:00Z</dcterms:created>
  <dcterms:modified xsi:type="dcterms:W3CDTF">2016-12-28T10:21:00Z</dcterms:modified>
</cp:coreProperties>
</file>
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8C7DC7">
        <w:rPr>
          <w:sz w:val="36"/>
        </w:rPr>
        <w:t>8</w:t>
      </w:r>
      <w:r w:rsidR="00B83106">
        <w:rPr>
          <w:sz w:val="36"/>
        </w:rPr>
        <w:t>5</w:t>
      </w:r>
    </w:p>
    <w:p w:rsidR="00676974" w:rsidRPr="00676974" w:rsidRDefault="00676974" w:rsidP="00676974">
      <w:pPr>
        <w:jc w:val="right"/>
        <w:rPr>
          <w:color w:val="FF0000"/>
        </w:rPr>
        <w:sectPr w:rsidR="00676974" w:rsidRPr="00676974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  <w:r w:rsidRPr="00676974">
        <w:rPr>
          <w:color w:val="FF0000"/>
        </w:rPr>
        <w:t>Ha hecho tres propuestas anteriores</w:t>
      </w:r>
    </w:p>
    <w:p w:rsidR="00B83106" w:rsidRDefault="00B83106" w:rsidP="00B83106">
      <w:r>
        <w:rPr>
          <w:b/>
          <w:bCs/>
        </w:rPr>
        <w:lastRenderedPageBreak/>
        <w:t>Titulo de la Propuesta:</w:t>
      </w:r>
      <w:r>
        <w:t xml:space="preserve"> Archivo Municipal fotográfico digital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Ampliación de la colección de fotografías, postales y otro tipo de imágenes, del Archivo Municipal mediante la digitalización de colecciones privadas. Dar la posibilidad de consultar digitalmente los documentos el archivo a todo él que lo desee.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Facilitaría las posibles investigaciones históricas y arquitectónicas que se quieran hacer sobre pueblo.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23 diciembre, 2016 pm Viernespm40 10:36 pm</w:t>
      </w:r>
      <w:r>
        <w:br/>
        <w:t>Dirección IP: 83.59.169.60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F554D" w:rsidRDefault="00BF554D" w:rsidP="00BF554D">
      <w:pPr>
        <w:rPr>
          <w:rFonts w:ascii="Calibri" w:hAnsi="Calibri"/>
          <w:color w:val="1F497D"/>
        </w:rPr>
      </w:pP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A5BF7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A5BF7">
            <w:r>
              <w:t>FESTEJOS Y TRADICIONES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B6EEF"/>
    <w:rsid w:val="001C3E32"/>
    <w:rsid w:val="001C453C"/>
    <w:rsid w:val="001C47EC"/>
    <w:rsid w:val="001C5A43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407D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66D2"/>
    <w:rsid w:val="003A71FE"/>
    <w:rsid w:val="003D3DE6"/>
    <w:rsid w:val="003F3249"/>
    <w:rsid w:val="00410DF9"/>
    <w:rsid w:val="004313CB"/>
    <w:rsid w:val="00451D8D"/>
    <w:rsid w:val="00484FA0"/>
    <w:rsid w:val="0049662A"/>
    <w:rsid w:val="004A52BC"/>
    <w:rsid w:val="004A5BF7"/>
    <w:rsid w:val="004C1884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743E0"/>
    <w:rsid w:val="00676974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A5266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C7DC7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3F00"/>
    <w:rsid w:val="00964494"/>
    <w:rsid w:val="0096587B"/>
    <w:rsid w:val="00971A9A"/>
    <w:rsid w:val="009B24AB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E3646"/>
    <w:rsid w:val="00B143D8"/>
    <w:rsid w:val="00B167BA"/>
    <w:rsid w:val="00B31039"/>
    <w:rsid w:val="00B435CA"/>
    <w:rsid w:val="00B464EF"/>
    <w:rsid w:val="00B63903"/>
    <w:rsid w:val="00B8041E"/>
    <w:rsid w:val="00B80A9F"/>
    <w:rsid w:val="00B83106"/>
    <w:rsid w:val="00B9408D"/>
    <w:rsid w:val="00B9694E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CE05E7"/>
    <w:rsid w:val="00D2749F"/>
    <w:rsid w:val="00D33EBB"/>
    <w:rsid w:val="00D44D87"/>
    <w:rsid w:val="00D85E77"/>
    <w:rsid w:val="00D9351A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B67E5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5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4</cp:revision>
  <dcterms:created xsi:type="dcterms:W3CDTF">2016-12-28T01:46:00Z</dcterms:created>
  <dcterms:modified xsi:type="dcterms:W3CDTF">2017-01-11T22:17:00Z</dcterms:modified>
</cp:coreProperties>
</file>
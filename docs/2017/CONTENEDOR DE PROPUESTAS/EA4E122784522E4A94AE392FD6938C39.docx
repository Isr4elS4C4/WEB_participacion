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7D7A14">
        <w:rPr>
          <w:sz w:val="36"/>
        </w:rPr>
        <w:t>09</w:t>
      </w:r>
    </w:p>
    <w:p w:rsidR="00C52F8B" w:rsidRDefault="00C52F8B" w:rsidP="00C52F8B"/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7D7A14" w:rsidRDefault="007D7A14" w:rsidP="007D7A14">
      <w:r>
        <w:rPr>
          <w:b/>
          <w:bCs/>
        </w:rPr>
        <w:lastRenderedPageBreak/>
        <w:t>Titulo de la Propuesta:</w:t>
      </w:r>
      <w:r>
        <w:t xml:space="preserve"> Acondicionamiento de estación de autobuses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Reducir la contaminación acústica y de gases producida por los autobuses.</w:t>
      </w:r>
      <w:r>
        <w:br/>
        <w:t>(Bien cerrando la zona inferior donde aparcan ó insonorizar y evitar los gases mediante algun sistema aislante)</w:t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Que todos los vecinos de la zona podamos descansar del ruido y del olor a gasoil producido por dichos autobuses.</w:t>
      </w:r>
      <w:r>
        <w:br/>
        <w:t>En verano no podemos abrir las ventanas, puesto que por el día ese olor se mete en las casas, siendo irrespirable, y por las noches imposible dormir.</w:t>
      </w:r>
      <w:r>
        <w:br/>
        <w:t>Desde las 6:00 am que arranca el primer autobus, hasta las 3:00 am que llega el último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lo desconozco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Lo que sea necesario, videos, fotos, etc.</w:t>
      </w:r>
      <w:r>
        <w:br/>
        <w:t>Os invito a que lo veais desde mi domicilio.</w:t>
      </w:r>
      <w:r>
        <w:br/>
        <w:t>Mi vivienda dá a la calle san juan n°11</w:t>
      </w:r>
      <w:r>
        <w:br/>
      </w:r>
      <w:r>
        <w:br/>
        <w:t>Hora: 11 diciembre, 2016 pm Domingopm01 4:45 pm</w:t>
      </w:r>
      <w:r>
        <w:br/>
        <w:t>Dirección IP: 83.46.163.207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F6030">
            <w:r>
              <w:t xml:space="preserve">NO VALIDA. </w:t>
            </w:r>
            <w:r w:rsidRPr="00FF05C0">
              <w:t>FUERA DE PRESUPUESTO</w:t>
            </w:r>
            <w:r w:rsidR="002A7280" w:rsidRPr="002A7280">
              <w:rPr>
                <w:b/>
              </w:rPr>
              <w:t>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20171E"/>
    <w:rsid w:val="002030A7"/>
    <w:rsid w:val="0020551B"/>
    <w:rsid w:val="00214716"/>
    <w:rsid w:val="002154A6"/>
    <w:rsid w:val="00216C71"/>
    <w:rsid w:val="00227095"/>
    <w:rsid w:val="002930B1"/>
    <w:rsid w:val="002A7280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F1D25"/>
    <w:rsid w:val="00614997"/>
    <w:rsid w:val="00621CEE"/>
    <w:rsid w:val="00667707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D7A14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CC7F7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93BEB"/>
    <w:rsid w:val="00FC03A6"/>
    <w:rsid w:val="00FC0695"/>
    <w:rsid w:val="00FD0FBD"/>
    <w:rsid w:val="00FF05C0"/>
    <w:rsid w:val="00FF1D53"/>
    <w:rsid w:val="00FF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0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2017-01-12T20:49:00Z</dcterms:created>
  <dcterms:modified xsi:type="dcterms:W3CDTF">2017-01-12T20:49:00Z</dcterms:modified>
</cp:coreProperties>
</file>
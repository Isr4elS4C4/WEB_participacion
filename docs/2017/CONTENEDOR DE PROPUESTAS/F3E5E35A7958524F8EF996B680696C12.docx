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7A5266">
        <w:rPr>
          <w:sz w:val="36"/>
        </w:rPr>
        <w:t>81</w:t>
      </w:r>
    </w:p>
    <w:p w:rsidR="004A52BC" w:rsidRDefault="004A52BC" w:rsidP="004A52BC">
      <w:pPr>
        <w:sectPr w:rsidR="004A52BC" w:rsidSect="00EB606B">
          <w:pgSz w:w="11906" w:h="16838"/>
          <w:pgMar w:top="993" w:right="1701" w:bottom="709" w:left="1701" w:header="708" w:footer="708" w:gutter="0"/>
          <w:cols w:space="708"/>
          <w:docGrid w:linePitch="360"/>
        </w:sectPr>
      </w:pPr>
    </w:p>
    <w:p w:rsidR="007A5266" w:rsidRDefault="007A5266" w:rsidP="007A5266">
      <w:r>
        <w:rPr>
          <w:b/>
          <w:bCs/>
        </w:rPr>
        <w:lastRenderedPageBreak/>
        <w:t>Titulo de la Propuesta:</w:t>
      </w:r>
      <w:r>
        <w:t xml:space="preserve"> Eliminación de obstáculos de las aceras.</w:t>
      </w:r>
      <w:r>
        <w:br/>
      </w:r>
      <w:r>
        <w:br/>
      </w:r>
      <w:r>
        <w:rPr>
          <w:b/>
          <w:bCs/>
        </w:rPr>
        <w:t>Descripción de la propuesta:</w:t>
      </w:r>
      <w:r>
        <w:t xml:space="preserve"> Dado el tamaño de las aceras del municipio sería conveniente la eliminación de todo tipo de obstáculos que se encuentran en estas: pivotes, señales de todo tipo, papeleras, terrazas de los bares e incluso farolas. Por ejemplo, la presencia de pivotes, señales y papeleras puede ser innecesaria si se emprenden campañas de educación cívica, como las que ya existen en otros municipios y para otro tipo de males. Por otra parte, las farolas en la acera se podrían sustituir por farolas en las fachadas como las que existen en algunas calles, homogeneizándose además la estética del municipio.</w:t>
      </w:r>
      <w:r>
        <w:br/>
      </w:r>
      <w:r>
        <w:br/>
      </w:r>
      <w:r>
        <w:rPr>
          <w:b/>
          <w:bCs/>
        </w:rPr>
        <w:t xml:space="preserve">Explica </w:t>
      </w:r>
      <w:proofErr w:type="spellStart"/>
      <w:r>
        <w:rPr>
          <w:b/>
          <w:bCs/>
        </w:rPr>
        <w:t>por que</w:t>
      </w:r>
      <w:proofErr w:type="spellEnd"/>
      <w:r>
        <w:rPr>
          <w:b/>
          <w:bCs/>
        </w:rPr>
        <w:t xml:space="preserve"> contribuye al bien común:</w:t>
      </w:r>
      <w:r>
        <w:t xml:space="preserve"> La mejora del tránsito en las aceras reduce el uso del automóvil</w:t>
      </w:r>
      <w:r>
        <w:br/>
      </w:r>
      <w:r>
        <w:br/>
      </w:r>
      <w:r>
        <w:rPr>
          <w:b/>
          <w:bCs/>
        </w:rPr>
        <w:t>Presupuesto aproximado:</w:t>
      </w:r>
      <w:r>
        <w:t xml:space="preserve"> </w:t>
      </w:r>
      <w:r>
        <w:br/>
      </w:r>
      <w:r>
        <w:br/>
      </w:r>
      <w:r>
        <w:rPr>
          <w:b/>
          <w:bCs/>
        </w:rPr>
        <w:t>Otros datos. Anota aquí si aportas algún tipo de documentación de soporte a la propuesta. :</w:t>
      </w:r>
      <w:r>
        <w:t xml:space="preserve"> </w:t>
      </w:r>
      <w:r>
        <w:br/>
      </w:r>
      <w:r>
        <w:br/>
        <w:t>Hora: 23 diciembre, 2016 pm Viernespm49 9:55 pm</w:t>
      </w:r>
      <w:r>
        <w:br/>
        <w:t>Dirección IP: 83.59.169.60</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F0153">
            <w:r>
              <w:rPr>
                <w:rFonts w:ascii="Arial" w:hAnsi="Arial" w:cs="Arial"/>
                <w:color w:val="000000"/>
                <w:sz w:val="19"/>
                <w:szCs w:val="19"/>
                <w:shd w:val="clear" w:color="auto" w:fill="FFFFFF"/>
              </w:rPr>
              <w:t>Válida pero teniendo en cuenta que se irán desarrollando las medidas hasta el tope de 15.000€.</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EF15AC">
            <w:r>
              <w:t>VIAS PUBLICAS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EF15AC">
            <w:r>
              <w:t>INFRAESTRUCTURA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08"/>
  <w:hyphenationZone w:val="425"/>
  <w:characterSpacingControl w:val="doNotCompress"/>
  <w:compat/>
  <w:rsids>
    <w:rsidRoot w:val="00E66813"/>
    <w:rsid w:val="00032088"/>
    <w:rsid w:val="000369E9"/>
    <w:rsid w:val="00056F5C"/>
    <w:rsid w:val="0006520A"/>
    <w:rsid w:val="00075DD6"/>
    <w:rsid w:val="0008025D"/>
    <w:rsid w:val="000B5DC1"/>
    <w:rsid w:val="000F6780"/>
    <w:rsid w:val="00133B5B"/>
    <w:rsid w:val="00136C3E"/>
    <w:rsid w:val="00137A1D"/>
    <w:rsid w:val="001A4056"/>
    <w:rsid w:val="001B4869"/>
    <w:rsid w:val="001B6EEF"/>
    <w:rsid w:val="001C3E32"/>
    <w:rsid w:val="001C453C"/>
    <w:rsid w:val="001C47EC"/>
    <w:rsid w:val="001C5A43"/>
    <w:rsid w:val="001D0E1C"/>
    <w:rsid w:val="001F0153"/>
    <w:rsid w:val="0020171E"/>
    <w:rsid w:val="0020551B"/>
    <w:rsid w:val="00214716"/>
    <w:rsid w:val="002154A6"/>
    <w:rsid w:val="00216C71"/>
    <w:rsid w:val="002234EF"/>
    <w:rsid w:val="00227095"/>
    <w:rsid w:val="00286351"/>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84FA0"/>
    <w:rsid w:val="0049662A"/>
    <w:rsid w:val="004A52BC"/>
    <w:rsid w:val="004C1884"/>
    <w:rsid w:val="004E7E99"/>
    <w:rsid w:val="00503D37"/>
    <w:rsid w:val="00535D04"/>
    <w:rsid w:val="00557C3B"/>
    <w:rsid w:val="00577D63"/>
    <w:rsid w:val="00583EED"/>
    <w:rsid w:val="005A0120"/>
    <w:rsid w:val="005A3640"/>
    <w:rsid w:val="005C7A30"/>
    <w:rsid w:val="005D4F91"/>
    <w:rsid w:val="005F1D25"/>
    <w:rsid w:val="00614997"/>
    <w:rsid w:val="00621CEE"/>
    <w:rsid w:val="006743E0"/>
    <w:rsid w:val="006957D5"/>
    <w:rsid w:val="006B3F98"/>
    <w:rsid w:val="006C6EF6"/>
    <w:rsid w:val="006F35F9"/>
    <w:rsid w:val="00705C60"/>
    <w:rsid w:val="00705E56"/>
    <w:rsid w:val="00716A7B"/>
    <w:rsid w:val="00717446"/>
    <w:rsid w:val="00730615"/>
    <w:rsid w:val="00731FBB"/>
    <w:rsid w:val="00741C41"/>
    <w:rsid w:val="00756888"/>
    <w:rsid w:val="007A5266"/>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3F00"/>
    <w:rsid w:val="00964494"/>
    <w:rsid w:val="0096587B"/>
    <w:rsid w:val="00971A9A"/>
    <w:rsid w:val="009B4584"/>
    <w:rsid w:val="009E177D"/>
    <w:rsid w:val="009F2A69"/>
    <w:rsid w:val="00A07E73"/>
    <w:rsid w:val="00A1238D"/>
    <w:rsid w:val="00A2072A"/>
    <w:rsid w:val="00A40396"/>
    <w:rsid w:val="00AB104B"/>
    <w:rsid w:val="00AB12C6"/>
    <w:rsid w:val="00AC0A3D"/>
    <w:rsid w:val="00AE3646"/>
    <w:rsid w:val="00B143D8"/>
    <w:rsid w:val="00B167BA"/>
    <w:rsid w:val="00B31039"/>
    <w:rsid w:val="00B435CA"/>
    <w:rsid w:val="00B464EF"/>
    <w:rsid w:val="00B63903"/>
    <w:rsid w:val="00B8041E"/>
    <w:rsid w:val="00B80A9F"/>
    <w:rsid w:val="00B9408D"/>
    <w:rsid w:val="00B9694E"/>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F15FB"/>
    <w:rsid w:val="00DF3615"/>
    <w:rsid w:val="00E12F66"/>
    <w:rsid w:val="00E13CF0"/>
    <w:rsid w:val="00E55E64"/>
    <w:rsid w:val="00E66813"/>
    <w:rsid w:val="00E7494F"/>
    <w:rsid w:val="00E832D4"/>
    <w:rsid w:val="00E8683A"/>
    <w:rsid w:val="00EA25E7"/>
    <w:rsid w:val="00EB606B"/>
    <w:rsid w:val="00EB67E5"/>
    <w:rsid w:val="00EC1A41"/>
    <w:rsid w:val="00ED7875"/>
    <w:rsid w:val="00EF15AC"/>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5634347">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42348400">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79063861">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8700979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0</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2</cp:revision>
  <dcterms:created xsi:type="dcterms:W3CDTF">2017-01-10T11:39:00Z</dcterms:created>
  <dcterms:modified xsi:type="dcterms:W3CDTF">2017-01-10T11:39:00Z</dcterms:modified>
</cp:coreProperties>
</file>
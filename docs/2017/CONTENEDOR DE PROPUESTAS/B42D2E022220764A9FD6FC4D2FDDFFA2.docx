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1C453C">
        <w:rPr>
          <w:sz w:val="36"/>
        </w:rPr>
        <w:t>22</w:t>
      </w:r>
    </w:p>
    <w:p w:rsidR="001C453C" w:rsidRDefault="001C453C" w:rsidP="001C453C">
      <w:r>
        <w:rPr>
          <w:b/>
          <w:bCs/>
        </w:rPr>
        <w:t>Titulo de la Propuesta:</w:t>
      </w:r>
      <w:r>
        <w:t xml:space="preserve"> Parque en el solar de la C/Conde De Aranda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Acondicionar este espacio como zona verde, parque infantil y circuito de ejercicios para adultos. El objetivo es aprovechar este solar, de momento inutilizado y convertirlo en una zona de esparcimiento tanto para niños, como para adultos, ya que no existe nada parecido en esta zona.</w:t>
      </w:r>
      <w:r>
        <w:br/>
        <w:t>La propuesta incluye las siguientes actuaciones:</w:t>
      </w:r>
      <w:r>
        <w:br/>
        <w:t>* Colocar una valla de madera en el lado próximo a la carretera para protección de la zona.</w:t>
      </w:r>
      <w:r>
        <w:br/>
        <w:t>* Situar un espacio de juego infantil (columpios, arenero, toboganes</w:t>
      </w:r>
      <w:proofErr w:type="gramStart"/>
      <w:r>
        <w:t>, …</w:t>
      </w:r>
      <w:proofErr w:type="gramEnd"/>
      <w:r>
        <w:t>)</w:t>
      </w:r>
      <w:r>
        <w:br/>
        <w:t>* Marcar un “recorrido saludable” que se utilice tanto para pasear como para aquellos que desean realizar un ejercicio más intenso, colocando a lo largo del mismo una propuesta de ejercicios, consejos para realizarlos adecuadamente, aparatos para la ejecución de los mismos,...</w:t>
      </w:r>
      <w:r>
        <w:br/>
        <w:t>* Colocar papeleras para la recogida de excrementos caninos para que quienes paseen a sus mascotas puedan seguir hacerlo sin ensuciar el parque.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Aprovecha este espacio, evitando su degradación.</w:t>
      </w:r>
      <w:r>
        <w:br/>
        <w:t>Responder a la demanda de los vecinos de esta zona, tanto niños como adultos, ya que no existe nada parecido en los alrededores. Lo más próximo es el parque de Terreros.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Se adjunta foto de zona actual y una simulación de cómo quedaría la zona si se realiza la actuación.</w:t>
      </w:r>
      <w:r>
        <w:br/>
      </w:r>
      <w:r>
        <w:br/>
        <w:t>Hora: 19 noviembre, 2016 pm Sábadopm11 5:24 pm</w:t>
      </w:r>
      <w:r>
        <w:br/>
        <w:t>Dirección IP: 79.144.207.110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C05BC7" w:rsidRDefault="00C05BC7" w:rsidP="00C05BC7">
      <w:pPr>
        <w:sectPr w:rsidR="00C05BC7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C05BC7" w:rsidRDefault="00C05BC7" w:rsidP="00C05BC7">
      <w:r>
        <w:lastRenderedPageBreak/>
        <w:t>AHORA:</w:t>
      </w:r>
    </w:p>
    <w:p w:rsidR="00705C60" w:rsidRDefault="00C05BC7" w:rsidP="00FD0FBD">
      <w:r>
        <w:rPr>
          <w:noProof/>
          <w:lang w:eastAsia="es-ES"/>
        </w:rPr>
        <w:drawing>
          <wp:inline distT="0" distB="0" distL="0" distR="0">
            <wp:extent cx="2635250" cy="193292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2257" r="51195" b="30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93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BC7" w:rsidRDefault="00C05BC7" w:rsidP="00FD0FBD">
      <w:r>
        <w:lastRenderedPageBreak/>
        <w:t>CON LA PROPUESTA:</w:t>
      </w:r>
    </w:p>
    <w:p w:rsidR="00C05BC7" w:rsidRDefault="00C05BC7" w:rsidP="00FD0FBD">
      <w:r>
        <w:rPr>
          <w:noProof/>
          <w:lang w:eastAsia="es-ES"/>
        </w:rPr>
        <w:drawing>
          <wp:inline distT="0" distB="0" distL="0" distR="0">
            <wp:extent cx="2641600" cy="1917700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8766" t="22571" r="2462" b="3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BC7" w:rsidRDefault="00C05BC7" w:rsidP="00FD0FBD">
      <w:pPr>
        <w:sectPr w:rsidR="00C05BC7" w:rsidSect="00C05BC7">
          <w:type w:val="continuous"/>
          <w:pgSz w:w="11906" w:h="16838"/>
          <w:pgMar w:top="993" w:right="1701" w:bottom="709" w:left="1701" w:header="708" w:footer="708" w:gutter="0"/>
          <w:cols w:num="2" w:space="708"/>
          <w:docGrid w:linePitch="360"/>
        </w:sectPr>
      </w:pPr>
    </w:p>
    <w:p w:rsidR="00C05BC7" w:rsidRDefault="00C05BC7" w:rsidP="00FD0FBD"/>
    <w:p w:rsidR="00C05BC7" w:rsidRDefault="00C05BC7" w:rsidP="00FD0FBD"/>
    <w:p w:rsidR="00FD0FBD" w:rsidRDefault="00FD0FBD" w:rsidP="00FD0FBD">
      <w:r>
        <w:lastRenderedPageBreak/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14DA2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14DA2">
            <w:r>
              <w:t>MEDIO AMBIENTE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C05BC7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C1F72"/>
    <w:rsid w:val="002F6873"/>
    <w:rsid w:val="003077D1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14DA2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56888"/>
    <w:rsid w:val="007E7631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80BED"/>
    <w:rsid w:val="009B4584"/>
    <w:rsid w:val="009E177D"/>
    <w:rsid w:val="009F2A69"/>
    <w:rsid w:val="00A1238D"/>
    <w:rsid w:val="00A40396"/>
    <w:rsid w:val="00AB104B"/>
    <w:rsid w:val="00AB12C6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05BC7"/>
    <w:rsid w:val="00C159CA"/>
    <w:rsid w:val="00C3083C"/>
    <w:rsid w:val="00C322B4"/>
    <w:rsid w:val="00C3311D"/>
    <w:rsid w:val="00C66598"/>
    <w:rsid w:val="00C71544"/>
    <w:rsid w:val="00CF75B6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A25E7"/>
    <w:rsid w:val="00EB606B"/>
    <w:rsid w:val="00EC1A41"/>
    <w:rsid w:val="00ED7875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4</cp:revision>
  <dcterms:created xsi:type="dcterms:W3CDTF">2016-12-28T00:06:00Z</dcterms:created>
  <dcterms:modified xsi:type="dcterms:W3CDTF">2016-12-28T11:30:00Z</dcterms:modified>
</cp:coreProperties>
</file>
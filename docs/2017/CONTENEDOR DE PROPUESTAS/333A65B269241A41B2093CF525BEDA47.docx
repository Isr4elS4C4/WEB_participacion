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F30AA8">
        <w:rPr>
          <w:sz w:val="36"/>
        </w:rPr>
        <w:t>9</w:t>
      </w:r>
      <w:r w:rsidR="00D44D87">
        <w:rPr>
          <w:sz w:val="36"/>
        </w:rPr>
        <w:t>3</w:t>
      </w:r>
    </w:p>
    <w:p w:rsidR="00D44D87" w:rsidRDefault="00D44D87" w:rsidP="00D44D87">
      <w:r>
        <w:rPr>
          <w:b/>
          <w:bCs/>
        </w:rPr>
        <w:t>Titulo de la Propuesta:</w:t>
      </w:r>
      <w:r>
        <w:t xml:space="preserve"> APERTURA Y CIERRE REGULADO, A LO LARGO DEL AÑO, DEL PARQUE "LOS ROMEROS"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Se propone fijar horarios de apertura-cierre diario para proteger sus instalaciones de vandalismos y pintadas, incluso en los </w:t>
      </w:r>
      <w:proofErr w:type="spellStart"/>
      <w:r>
        <w:t>árboles</w:t>
      </w:r>
      <w:proofErr w:type="gramStart"/>
      <w:r>
        <w:t>,durante</w:t>
      </w:r>
      <w:proofErr w:type="spellEnd"/>
      <w:proofErr w:type="gramEnd"/>
      <w:r>
        <w:t xml:space="preserve"> la noche, ahorrar energía eléctrica, y preservar el descanso nocturno de los habitantes de la residencia de mayores contigua de ruidos y escándalos, sobre todo, en la cancha de fútbol; en ocasiones hasta más allá de medianoche.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Habida cuenta de que la mayoría de los daños a las instalaciones se producen después de las 24 h, el cierre nocturno los evitaría o minimizaría, con el consiguiente ahorro en limpiezas y reparaciones. </w:t>
      </w:r>
      <w:proofErr w:type="spellStart"/>
      <w:r>
        <w:t>Ademas</w:t>
      </w:r>
      <w:proofErr w:type="spellEnd"/>
      <w:r>
        <w:t xml:space="preserve"> del ahorro de energía eléctrica.</w:t>
      </w:r>
      <w:r>
        <w:br/>
        <w:t>Por otra parte, se evitarían las molestias a las personas mayores de la residencia cercana.</w:t>
      </w:r>
      <w:r>
        <w:br/>
        <w:t>A tener en cuenta que el uso del parque después de medianoche es, prácticamente, inexistente.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12 noviembre, 2016 am Sábadoam35 11:15 am</w:t>
      </w:r>
      <w:r>
        <w:br/>
        <w:t>Dirección IP: 47.63.20.32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B606B" w:rsidRDefault="00EB606B" w:rsidP="00EB606B"/>
    <w:p w:rsidR="00D44D87" w:rsidRPr="00503D37" w:rsidRDefault="00D44D87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94A22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94A22">
            <w:r>
              <w:t>SEGURIDAD CIUDADANA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B5DC1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C1884"/>
    <w:rsid w:val="004E7E99"/>
    <w:rsid w:val="00503D37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94A22"/>
    <w:rsid w:val="009B4584"/>
    <w:rsid w:val="009F2A69"/>
    <w:rsid w:val="00A1238D"/>
    <w:rsid w:val="00A40396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263D1"/>
    <w:rsid w:val="00C3083C"/>
    <w:rsid w:val="00C3311D"/>
    <w:rsid w:val="00C66598"/>
    <w:rsid w:val="00C71544"/>
    <w:rsid w:val="00D44D87"/>
    <w:rsid w:val="00DD488F"/>
    <w:rsid w:val="00DF15FB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2016-12-27T23:28:00Z</dcterms:created>
  <dcterms:modified xsi:type="dcterms:W3CDTF">2016-12-28T10:55:00Z</dcterms:modified>
</cp:coreProperties>
</file>
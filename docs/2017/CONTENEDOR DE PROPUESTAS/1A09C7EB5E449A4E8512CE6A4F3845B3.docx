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785489">
        <w:rPr>
          <w:sz w:val="36"/>
        </w:rPr>
        <w:t>5</w:t>
      </w:r>
      <w:r w:rsidR="009A208B">
        <w:rPr>
          <w:sz w:val="36"/>
        </w:rPr>
        <w:t>3</w:t>
      </w:r>
    </w:p>
    <w:p w:rsidR="00F4597E" w:rsidRDefault="009A208B" w:rsidP="009A208B">
      <w:pPr>
        <w:ind w:left="-851"/>
      </w:pPr>
      <w:r>
        <w:rPr>
          <w:noProof/>
          <w:lang w:eastAsia="es-ES"/>
        </w:rPr>
        <w:drawing>
          <wp:inline distT="0" distB="0" distL="0" distR="0">
            <wp:extent cx="6818479" cy="5074103"/>
            <wp:effectExtent l="19050" t="0" r="1421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779" cy="507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5E78D1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5E78D1">
            <w:r>
              <w:t>TURISMO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5E78D1">
            <w:r>
              <w:t>TURISMO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003159">
            <w:r>
              <w:t>15.000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5E78D1"/>
    <w:rsid w:val="00003159"/>
    <w:rsid w:val="00073FE8"/>
    <w:rsid w:val="000E3263"/>
    <w:rsid w:val="00133B5B"/>
    <w:rsid w:val="00162EB1"/>
    <w:rsid w:val="0019284B"/>
    <w:rsid w:val="001A4056"/>
    <w:rsid w:val="001B4869"/>
    <w:rsid w:val="001D02E4"/>
    <w:rsid w:val="001E7028"/>
    <w:rsid w:val="0020171E"/>
    <w:rsid w:val="003239F3"/>
    <w:rsid w:val="003E5B50"/>
    <w:rsid w:val="003F3249"/>
    <w:rsid w:val="00443A7F"/>
    <w:rsid w:val="004636F6"/>
    <w:rsid w:val="005406CB"/>
    <w:rsid w:val="00577D63"/>
    <w:rsid w:val="005E78D1"/>
    <w:rsid w:val="006A3EA1"/>
    <w:rsid w:val="006C6EF6"/>
    <w:rsid w:val="00705E56"/>
    <w:rsid w:val="00716A7B"/>
    <w:rsid w:val="00730D85"/>
    <w:rsid w:val="00756888"/>
    <w:rsid w:val="00782602"/>
    <w:rsid w:val="00785489"/>
    <w:rsid w:val="007E7631"/>
    <w:rsid w:val="00866AD9"/>
    <w:rsid w:val="00902480"/>
    <w:rsid w:val="00925929"/>
    <w:rsid w:val="009A208B"/>
    <w:rsid w:val="00A70EE0"/>
    <w:rsid w:val="00AE3646"/>
    <w:rsid w:val="00AF27AE"/>
    <w:rsid w:val="00B9408D"/>
    <w:rsid w:val="00BA1386"/>
    <w:rsid w:val="00BA2B86"/>
    <w:rsid w:val="00BC0621"/>
    <w:rsid w:val="00BE62E7"/>
    <w:rsid w:val="00BF7CF1"/>
    <w:rsid w:val="00C3083C"/>
    <w:rsid w:val="00C66598"/>
    <w:rsid w:val="00C71544"/>
    <w:rsid w:val="00CC14C7"/>
    <w:rsid w:val="00CE72DB"/>
    <w:rsid w:val="00DB6B06"/>
    <w:rsid w:val="00DD488F"/>
    <w:rsid w:val="00DF15FB"/>
    <w:rsid w:val="00E13CF0"/>
    <w:rsid w:val="00E55E64"/>
    <w:rsid w:val="00E57496"/>
    <w:rsid w:val="00E7494F"/>
    <w:rsid w:val="00EC20F1"/>
    <w:rsid w:val="00F4597E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5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053</Template>
  <TotalTime>0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eantonio</cp:lastModifiedBy>
  <cp:revision>2</cp:revision>
  <dcterms:created xsi:type="dcterms:W3CDTF">2016-12-28T10:10:00Z</dcterms:created>
  <dcterms:modified xsi:type="dcterms:W3CDTF">2016-12-28T10:10:00Z</dcterms:modified>
</cp:coreProperties>
</file>
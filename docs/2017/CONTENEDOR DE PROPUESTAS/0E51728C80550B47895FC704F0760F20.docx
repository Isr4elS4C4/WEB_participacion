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6957D5">
        <w:rPr>
          <w:sz w:val="36"/>
        </w:rPr>
        <w:t>2</w:t>
      </w:r>
    </w:p>
    <w:p w:rsidR="00583EED" w:rsidRDefault="006957D5" w:rsidP="006957D5">
      <w:pPr>
        <w:ind w:left="5812"/>
        <w:jc w:val="right"/>
        <w:rPr>
          <w:color w:val="FF0000"/>
        </w:rPr>
      </w:pPr>
      <w:r w:rsidRPr="001D7A13">
        <w:rPr>
          <w:color w:val="FF0000"/>
        </w:rPr>
        <w:t xml:space="preserve">ESTA PRPOPUESTA HACE LA NÚMERO </w:t>
      </w:r>
      <w:r>
        <w:rPr>
          <w:color w:val="FF0000"/>
        </w:rPr>
        <w:t>5</w:t>
      </w:r>
      <w:r w:rsidRPr="001D7A13">
        <w:rPr>
          <w:color w:val="FF0000"/>
        </w:rPr>
        <w:t xml:space="preserve"> DE LA MISMA PERSONA</w:t>
      </w:r>
    </w:p>
    <w:p w:rsidR="006957D5" w:rsidRPr="0088776C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-TÍTULO DE LA PROPUESTA</w:t>
      </w:r>
      <w:proofErr w:type="gramStart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:  SÁBADOS</w:t>
      </w:r>
      <w:proofErr w:type="gramEnd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 xml:space="preserve"> DIVERTIDOS EN NUESTROS TALLERES PARA NIÑ@S DE 2 A 12 AÑ@S</w:t>
      </w:r>
      <w:r w:rsidRPr="0088776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</w:t>
      </w:r>
    </w:p>
    <w:p w:rsidR="006957D5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DESCRIPCIÓN DE LA PROPUESTA</w:t>
      </w:r>
    </w:p>
    <w:p w:rsidR="006957D5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Elohim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crea Diversión ofrece la iniciativa de realizar actividades para los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niñ@s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de San Lorenzo de El Escorial consistentes en tener a los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niñ@s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entretenidos y aprendiendo desde el juego   </w:t>
      </w:r>
    </w:p>
    <w:p w:rsidR="006957D5" w:rsidRPr="007A5D3E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  <w:u w:val="single"/>
        </w:rPr>
        <w:t>4 SÁBADOS AL MES. CADA SÁBADO UNA ACTIVIDAD</w:t>
      </w:r>
    </w:p>
    <w:p w:rsidR="006957D5" w:rsidRPr="006B21D0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HORARIO 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DE 11 A 13 HORAS.  </w:t>
      </w:r>
    </w:p>
    <w:p w:rsidR="006957D5" w:rsidRPr="006B21D0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957D5" w:rsidRDefault="006957D5" w:rsidP="006957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</w:pPr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  <w:t xml:space="preserve">UN SÁBADO-TALLERES DE LA RISA  para </w:t>
      </w:r>
      <w:proofErr w:type="spellStart"/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  <w:t>niñ@s</w:t>
      </w:r>
      <w:proofErr w:type="spellEnd"/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  <w:t xml:space="preserve"> de 2 a 12 </w:t>
      </w:r>
      <w:proofErr w:type="spellStart"/>
      <w:proofErr w:type="gramStart"/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  <w:t>añ@s</w:t>
      </w:r>
      <w:proofErr w:type="spellEnd"/>
      <w:r w:rsidRPr="00E42E2A">
        <w:rPr>
          <w:rFonts w:ascii="Times New Roman" w:hAnsi="Times New Roman" w:cs="Times New Roman"/>
          <w:b/>
          <w:color w:val="002060"/>
          <w:sz w:val="24"/>
          <w:szCs w:val="24"/>
          <w:highlight w:val="green"/>
        </w:rPr>
        <w:t xml:space="preserve"> .</w:t>
      </w:r>
      <w:proofErr w:type="gramEnd"/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DESCRIPCION DE LA PROPUESTA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E8787D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787D">
        <w:rPr>
          <w:rFonts w:ascii="Times New Roman" w:hAnsi="Times New Roman" w:cs="Times New Roman"/>
          <w:b/>
          <w:color w:val="002060"/>
          <w:sz w:val="24"/>
          <w:szCs w:val="24"/>
        </w:rPr>
        <w:t>La risa, la carcajada y el juego conectan  con el aquí y ahora y  permiten disfrutar del momento.</w:t>
      </w:r>
    </w:p>
    <w:p w:rsidR="006957D5" w:rsidRPr="00E8787D" w:rsidRDefault="006957D5" w:rsidP="006957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787D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Las personas con sentido del humor disfrutan más de la vida y son más creativas 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En los Talleres de la Risa, los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niñ@s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desarrollaran sus facetas más creativas desde el juego, la risa y la diversión y aprenderán a conectar con su sentido del humor.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6B21D0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Algunas actividades a realizar: </w:t>
      </w:r>
      <w:proofErr w:type="spellStart"/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Risoterapia</w:t>
      </w:r>
      <w:proofErr w:type="gramStart"/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,</w:t>
      </w:r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Juegos</w:t>
      </w:r>
      <w:proofErr w:type="spellEnd"/>
      <w:proofErr w:type="gramEnd"/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, arte-terapia, masaje, </w:t>
      </w:r>
      <w:proofErr w:type="spellStart"/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danzaterapìa</w:t>
      </w:r>
      <w:proofErr w:type="spellEnd"/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, </w:t>
      </w:r>
      <w:proofErr w:type="spellStart"/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mandalas</w:t>
      </w:r>
      <w:proofErr w:type="spellEnd"/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, música, baile, teatro, técnicas de relajación y control mental,  </w:t>
      </w:r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técnicas de control de</w:t>
      </w:r>
      <w:r w:rsidRPr="00D02CD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stress</w:t>
      </w:r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a través del juego… </w:t>
      </w:r>
    </w:p>
    <w:p w:rsidR="006957D5" w:rsidRPr="006B21D0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Desarrollo de las Inteligencias Múltiples a través del juego y de las emociones, sentir, </w:t>
      </w:r>
      <w:proofErr w:type="spellStart"/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reir</w:t>
      </w:r>
      <w:proofErr w:type="spellEnd"/>
      <w:r w:rsidRPr="006B21D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… y disfrutar.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436426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6B21D0" w:rsidRDefault="006957D5" w:rsidP="006957D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C055C2" w:rsidRDefault="006957D5" w:rsidP="006957D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</w:t>
      </w:r>
      <w:r w:rsidRPr="00C055C2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 xml:space="preserve">SEGUNDO SÁBADO </w:t>
      </w:r>
    </w:p>
    <w:p w:rsidR="006957D5" w:rsidRPr="00C055C2" w:rsidRDefault="006957D5" w:rsidP="006957D5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</w:pPr>
    </w:p>
    <w:p w:rsidR="006957D5" w:rsidRDefault="006957D5" w:rsidP="006957D5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C055C2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>TALLERES DE TEATRO EN INGLÉS PARA NIÑ@S DE 3 A 9 AÑ@S.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DESCRIPCIÓN DE LA PROPUESTA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-Aprender 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Inglés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de forma divertida.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-Integrar y conocer otro idioma y cultura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-Desarrollar la imaginación.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lastRenderedPageBreak/>
        <w:t>-Divertirse mientras aprenden un idioma.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-Usaremos herramientas teatrales, juegos y dinámicas de grupo.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C055C2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</w:t>
      </w: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>TERCER SÁBADO</w:t>
      </w:r>
    </w:p>
    <w:p w:rsidR="006957D5" w:rsidRPr="00E42E2A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Pr="00E42E2A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>TALLERES DE TEATRO EN ESPAÑOL PARA NIÑ@S DE 3 A 9 AÑ</w:t>
      </w: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@S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DESCRIPCIÓN DE LA PROPUESTA: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-Desarrollar la imaginación.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-Ampliar las habilidades sociales y de comunicación.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-Trabajar en equipo.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-Ser creativos.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-Usaremos herramientas de teatro, mimo, clown y juego. 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5B154D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>4-CUARTO SÁBADO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5B154D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green"/>
          <w:lang w:eastAsia="es-ES"/>
        </w:rPr>
        <w:t>TALLER DE DANZA, TEATRO Y ARTE A TRAVÉS DE LOS CUENTOS: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E42E2A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DESCRIPCIÓN DE LA PROPUESTA: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-Potenciar la creatividad.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-Desarrollar la imaginación.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-Bailar,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reir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, pintar.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-Jugar y trabajar en equipo.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-Jugar a través de las Inteligencias Múltiples. 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¿</w:t>
      </w: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POR QUÉ CONTRIBUYE AL BIEN COMÚN?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Porque tanto el Ayuntamiento como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Elohim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Crea Diversión, Ayudamos a las familias de nuestra localidad, a que sus hijos puedan realizar una actividad divertida, educativa y enriquecedora.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 xml:space="preserve">EJECUCIÓN DE LA </w:t>
      </w:r>
      <w:proofErr w:type="gramStart"/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PROPUESTA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:</w:t>
      </w:r>
      <w:proofErr w:type="gramEnd"/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-Cada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niñ@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podrá apuntarse a una actividad al mes.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El Ayuntamiento facilitará una sala  diáfana y de unos 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al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menos 50 metros cuadrados para realizar la actividad.</w:t>
      </w: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( En su defecto nosotros intentaremos facilitar la sala o lugar) </w:t>
      </w: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EL ayuntamiento facilitará el equipo de sonido adecuado para la puesta en marcha de la actividad, así como calefacción en invierno o aire en verano.  </w:t>
      </w: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La propuesta se realizará 11 meses del año, de Septiembre a Julio </w:t>
      </w: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lastRenderedPageBreak/>
        <w:t>Horario de 11 a 13 horas.</w:t>
      </w:r>
    </w:p>
    <w:p w:rsidR="006957D5" w:rsidRDefault="006957D5" w:rsidP="006957D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Máximo de 25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niñ@s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por sábado o actividad.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PRESUPUESTO APROXIMADO DE LA PROPUESTA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:</w:t>
      </w: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6957D5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300 euros al mes por cada actividad. 300x4=1200 euros mensuales </w:t>
      </w:r>
    </w:p>
    <w:p w:rsidR="006957D5" w:rsidRPr="008E52FC" w:rsidRDefault="006957D5" w:rsidP="006957D5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1200x11=</w:t>
      </w:r>
      <w:r w:rsidRPr="008E52FC">
        <w:rPr>
          <w:rFonts w:ascii="Times New Roman" w:eastAsia="Times New Roman" w:hAnsi="Times New Roman" w:cs="Times New Roman"/>
          <w:b/>
          <w:color w:val="00B0F0"/>
          <w:sz w:val="24"/>
          <w:szCs w:val="24"/>
          <w:u w:val="single"/>
          <w:lang w:eastAsia="es-ES"/>
        </w:rPr>
        <w:t>13.200 euros por la  propuesta completa de los sábados divertidos.</w:t>
      </w:r>
    </w:p>
    <w:p w:rsidR="006957D5" w:rsidRPr="006957D5" w:rsidRDefault="006957D5" w:rsidP="006957D5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C6906">
            <w:r>
              <w:t>NO VALIDA.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30EC4"/>
    <w:multiLevelType w:val="hybridMultilevel"/>
    <w:tmpl w:val="030A10A6"/>
    <w:lvl w:ilvl="0" w:tplc="56DC88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C91AC1"/>
    <w:multiLevelType w:val="hybridMultilevel"/>
    <w:tmpl w:val="E5C8E892"/>
    <w:lvl w:ilvl="0" w:tplc="B73E45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753C"/>
    <w:rsid w:val="00390FE0"/>
    <w:rsid w:val="00397FB3"/>
    <w:rsid w:val="003D3DE6"/>
    <w:rsid w:val="003F3249"/>
    <w:rsid w:val="004E7E99"/>
    <w:rsid w:val="00577D63"/>
    <w:rsid w:val="00583EED"/>
    <w:rsid w:val="005A3640"/>
    <w:rsid w:val="005D1B69"/>
    <w:rsid w:val="006957D5"/>
    <w:rsid w:val="006C6EF6"/>
    <w:rsid w:val="00705E56"/>
    <w:rsid w:val="00716A7B"/>
    <w:rsid w:val="00756888"/>
    <w:rsid w:val="007C6906"/>
    <w:rsid w:val="007E7631"/>
    <w:rsid w:val="00831E3B"/>
    <w:rsid w:val="008E2B0E"/>
    <w:rsid w:val="008F36E4"/>
    <w:rsid w:val="00902480"/>
    <w:rsid w:val="00925929"/>
    <w:rsid w:val="00A1238D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2016-12-27T22:26:00Z</dcterms:created>
  <dcterms:modified xsi:type="dcterms:W3CDTF">2016-12-28T10:16:00Z</dcterms:modified>
</cp:coreProperties>
</file>
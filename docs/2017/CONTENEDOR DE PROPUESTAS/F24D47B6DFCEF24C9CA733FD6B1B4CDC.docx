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8F" w:rsidRDefault="00FD0FBD" w:rsidP="00756888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756888">
        <w:rPr>
          <w:sz w:val="36"/>
        </w:rPr>
        <w:t>16</w:t>
      </w:r>
    </w:p>
    <w:p w:rsidR="00756888" w:rsidRDefault="00756888" w:rsidP="00756888">
      <w:r>
        <w:rPr>
          <w:b/>
          <w:bCs/>
        </w:rPr>
        <w:t>Titulo de la Propuesta:</w:t>
      </w:r>
      <w:r>
        <w:t xml:space="preserve"> BIENVENIDOS A SAN LORENZO I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Situación actual: Cuando un visitante viene a San Lorenzo no encuentra a primera vista indicación ni información de que entra en un espacio Patrimonio de la Humanidad. </w:t>
      </w:r>
      <w:r>
        <w:br/>
        <w:t xml:space="preserve">Colocar en las 3 entradas a San Lorenzo </w:t>
      </w:r>
      <w:r w:rsidRPr="002021BA">
        <w:rPr>
          <w:highlight w:val="yellow"/>
        </w:rPr>
        <w:t>una escultura</w:t>
      </w:r>
      <w:r>
        <w:t xml:space="preserve"> representando el logo de Patrimonio de la Humanidad. </w:t>
      </w:r>
      <w:proofErr w:type="gramStart"/>
      <w:r>
        <w:t>inspiración</w:t>
      </w:r>
      <w:proofErr w:type="gramEnd"/>
      <w:r>
        <w:t xml:space="preserve"> en Ávila que también es parte de Patrimonio de la Humanidad un año después que nosotros.</w:t>
      </w:r>
      <w:r>
        <w:br/>
      </w:r>
      <w:r w:rsidRPr="002021BA">
        <w:rPr>
          <w:highlight w:val="yellow"/>
        </w:rPr>
        <w:t>Sacar a concurso la escultura entre los artistas empadronados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Mostrar a primera vista uno de los atributos más importantes de San Lorenzo de Escorial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Dependiendo de los materiales a utilizar en la escultura.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25 octubre, 2016 am Martesam34 12:27 am</w:t>
      </w:r>
      <w:r>
        <w:br/>
        <w:t>Dirección IP: 79.144.11.11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8C5E1F" w:rsidP="001B4869">
      <w:r w:rsidRPr="008C5E1F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Se intentará contactar con el autor para consultarle la modificación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B190A">
            <w:r>
              <w:t>VALIDO. EJECUTADO CON CARTELES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B190A">
            <w:r>
              <w:t>TURISMO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F3430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p w:rsidR="008C5E1F" w:rsidRDefault="008C5E1F" w:rsidP="00FD0FBD">
      <w:r w:rsidRPr="008C5E1F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No ha habido modificación. Lo que se añade es que se acaban de poner unos carteles a la entrada donde se indica esa declaración de patrimonio de la humanidad. La propuesta sigue siendo la que era.</w:t>
      </w:r>
    </w:p>
    <w:sectPr w:rsidR="008C5E1F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5B190A"/>
    <w:rsid w:val="00005004"/>
    <w:rsid w:val="00010531"/>
    <w:rsid w:val="00133B5B"/>
    <w:rsid w:val="001B4869"/>
    <w:rsid w:val="0020171E"/>
    <w:rsid w:val="002021BA"/>
    <w:rsid w:val="004850F7"/>
    <w:rsid w:val="00577D63"/>
    <w:rsid w:val="005B190A"/>
    <w:rsid w:val="006C6EF6"/>
    <w:rsid w:val="006F3430"/>
    <w:rsid w:val="00705E56"/>
    <w:rsid w:val="00716A7B"/>
    <w:rsid w:val="00756888"/>
    <w:rsid w:val="007E7631"/>
    <w:rsid w:val="008C5E1F"/>
    <w:rsid w:val="00AD7646"/>
    <w:rsid w:val="00AE3646"/>
    <w:rsid w:val="00B9408D"/>
    <w:rsid w:val="00BE62E7"/>
    <w:rsid w:val="00BF7CF1"/>
    <w:rsid w:val="00C66598"/>
    <w:rsid w:val="00C71544"/>
    <w:rsid w:val="00DD488F"/>
    <w:rsid w:val="00DF15FB"/>
    <w:rsid w:val="00E55E64"/>
    <w:rsid w:val="00E7494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016</Template>
  <TotalTime>4</TotalTime>
  <Pages>1</Pages>
  <Words>240</Words>
  <Characters>1322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4</cp:revision>
  <dcterms:created xsi:type="dcterms:W3CDTF">2016-12-28T09:10:00Z</dcterms:created>
  <dcterms:modified xsi:type="dcterms:W3CDTF">2017-01-09T12:50:00Z</dcterms:modified>
</cp:coreProperties>
</file>
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8C7DC7">
        <w:rPr>
          <w:sz w:val="36"/>
        </w:rPr>
        <w:t>8</w:t>
      </w:r>
      <w:r w:rsidR="003A66D2">
        <w:rPr>
          <w:sz w:val="36"/>
        </w:rPr>
        <w:t>3</w:t>
      </w:r>
    </w:p>
    <w:p w:rsidR="004A52BC" w:rsidRDefault="004A52BC" w:rsidP="004A52BC">
      <w:pPr>
        <w:sectPr w:rsidR="004A52BC" w:rsidSect="00EB606B">
          <w:pgSz w:w="11906" w:h="16838"/>
          <w:pgMar w:top="993" w:right="1701" w:bottom="709" w:left="1701" w:header="708" w:footer="708" w:gutter="0"/>
          <w:cols w:space="708"/>
          <w:docGrid w:linePitch="360"/>
        </w:sectPr>
      </w:pPr>
    </w:p>
    <w:p w:rsidR="003A66D2" w:rsidRDefault="003A66D2" w:rsidP="003A66D2">
      <w:r>
        <w:rPr>
          <w:b/>
          <w:bCs/>
        </w:rPr>
        <w:lastRenderedPageBreak/>
        <w:t>Titulo de la Propuesta:</w:t>
      </w:r>
      <w:r>
        <w:t xml:space="preserve"> No más botellas de plástico en las mesas públicas como muestra ejemplar de conciencia de sostenibilidad y cuidado con el medio ambiente</w:t>
      </w:r>
      <w:r>
        <w:br/>
      </w:r>
      <w:r>
        <w:br/>
      </w:r>
      <w:r>
        <w:rPr>
          <w:b/>
          <w:bCs/>
        </w:rPr>
        <w:t>Descripción de la propuesta:</w:t>
      </w:r>
      <w:r>
        <w:t xml:space="preserve"> La propuesta es para conseguir que en las presentaciones públicas cuando hay una mesa con ponentes, conferencias, en los plenos, </w:t>
      </w:r>
      <w:proofErr w:type="spellStart"/>
      <w:r>
        <w:t>etc</w:t>
      </w:r>
      <w:proofErr w:type="spellEnd"/>
      <w:r>
        <w:t>, no se utilicen botellas de plástico desechables. Sin duda es más cómodo, pero resulta grosero, contraproducente, contradictorio con el conocimiento que tenemos de la ecología, lamentable, torpe</w:t>
      </w:r>
      <w:proofErr w:type="gramStart"/>
      <w:r>
        <w:t>, …</w:t>
      </w:r>
      <w:proofErr w:type="gramEnd"/>
      <w:r>
        <w:t xml:space="preserve"> La humanidad ha sobrevivido durante milenios sin plástico y sin botellas de plástico. Ahora sabemos que este elemento esencial de nuestra economía actual apenas se recicla y es sumamente tóxico en varios sentidos: por su contaminación al medio ambiente natural y como elemento comercial a la base de conflictos bélicos y verdadera alienación humana. </w:t>
      </w:r>
      <w:r>
        <w:br/>
        <w:t>Ha habido numerosas declaraciones de intenciones por parte de la administración. De hecho el protocolo de París está vigente. El problema de los residuos, uno de los elementos en el cambio climático, es una cuestión transcendental y, sin embargo, obramos como si no pasara nada o nos limitamos a hacer actos públicos a los que acuden personas ya sensibilizadas con el tema, no produciendo apenas el menor ejemplo. La administración debería predicar con el ejemplo: que no hubiera botellas desechables de plástico (ni plásticos a ser posible) tendría un efecto ejemplar.</w:t>
      </w:r>
      <w:r>
        <w:br/>
      </w:r>
      <w:r>
        <w:br/>
      </w:r>
      <w:r>
        <w:br/>
      </w:r>
      <w:r>
        <w:rPr>
          <w:b/>
          <w:bCs/>
        </w:rPr>
        <w:t xml:space="preserve">Explica </w:t>
      </w:r>
      <w:proofErr w:type="spellStart"/>
      <w:r>
        <w:rPr>
          <w:b/>
          <w:bCs/>
        </w:rPr>
        <w:t>por que</w:t>
      </w:r>
      <w:proofErr w:type="spellEnd"/>
      <w:r>
        <w:rPr>
          <w:b/>
          <w:bCs/>
        </w:rPr>
        <w:t xml:space="preserve"> contribuye al bien común:</w:t>
      </w:r>
      <w:r>
        <w:t xml:space="preserve"> La propuesta pretende causar un efecto </w:t>
      </w:r>
      <w:proofErr w:type="spellStart"/>
      <w:r>
        <w:t>concienciador</w:t>
      </w:r>
      <w:proofErr w:type="spellEnd"/>
      <w:r>
        <w:t xml:space="preserve"> en los ciudadanos, invitando de manera ejemplar a salir del sistema de consumo – basura, en un momento cuando ya se han rebasado todos los límites de lo razonable y saludable en nuestros hábitos de vida.</w:t>
      </w:r>
      <w:r>
        <w:br/>
      </w:r>
      <w:r>
        <w:br/>
      </w:r>
      <w:r>
        <w:rPr>
          <w:b/>
          <w:bCs/>
        </w:rPr>
        <w:t>Presupuesto aproximado:</w:t>
      </w:r>
      <w:r>
        <w:t xml:space="preserve"> Con 100 € se pueden comprar jarras y vasos suficientes para dar servicio a todos los espacios públicos.</w:t>
      </w:r>
      <w:r>
        <w:br/>
      </w:r>
      <w:r>
        <w:br/>
      </w:r>
      <w:r>
        <w:rPr>
          <w:b/>
          <w:bCs/>
        </w:rPr>
        <w:t>Otros datos. Anota aquí si aportas algún tipo de documentación de soporte a la propuesta. :</w:t>
      </w:r>
      <w:r>
        <w:t xml:space="preserve"> </w:t>
      </w:r>
      <w:r>
        <w:br/>
      </w:r>
      <w:r>
        <w:br/>
        <w:t>Hora: 23 diciembre, 2016 pm Viernespm17 10:10 pm</w:t>
      </w:r>
      <w:r>
        <w:br/>
        <w:t>Dirección IP: 47.62.160.131</w:t>
      </w:r>
      <w:r>
        <w:br/>
        <w:t xml:space="preserve">URL del formulario de contacto: </w:t>
      </w:r>
      <w:hyperlink r:id="rId5" w:history="1">
        <w:r>
          <w:rPr>
            <w:rStyle w:val="Hipervnculo"/>
          </w:rPr>
          <w:t>https://sanlorenzodecide.wordpress.com/tu-propuesta/</w:t>
        </w:r>
      </w:hyperlink>
      <w:r>
        <w:br/>
        <w:t>Enviado por un usuario WordPress.com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D06BA">
            <w:r>
              <w:t>FUERA DEL AMBITO DE LOS PRESUPUESTOS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lastRenderedPageBreak/>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56F5C"/>
    <w:rsid w:val="0006520A"/>
    <w:rsid w:val="00075DD6"/>
    <w:rsid w:val="0008025D"/>
    <w:rsid w:val="000B5DC1"/>
    <w:rsid w:val="000F6780"/>
    <w:rsid w:val="00133B5B"/>
    <w:rsid w:val="00137A1D"/>
    <w:rsid w:val="001A4056"/>
    <w:rsid w:val="001B4869"/>
    <w:rsid w:val="001B6EEF"/>
    <w:rsid w:val="001C3E32"/>
    <w:rsid w:val="001C453C"/>
    <w:rsid w:val="001C47EC"/>
    <w:rsid w:val="001C5A43"/>
    <w:rsid w:val="001D0E1C"/>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66F9"/>
    <w:rsid w:val="00383237"/>
    <w:rsid w:val="00384CF0"/>
    <w:rsid w:val="00390FE0"/>
    <w:rsid w:val="00397FB3"/>
    <w:rsid w:val="003A66D2"/>
    <w:rsid w:val="003A71FE"/>
    <w:rsid w:val="003D3DE6"/>
    <w:rsid w:val="003F3249"/>
    <w:rsid w:val="00410DF9"/>
    <w:rsid w:val="004313CB"/>
    <w:rsid w:val="00451D8D"/>
    <w:rsid w:val="00484FA0"/>
    <w:rsid w:val="0049662A"/>
    <w:rsid w:val="004A52BC"/>
    <w:rsid w:val="004C1884"/>
    <w:rsid w:val="004E7E99"/>
    <w:rsid w:val="00503D37"/>
    <w:rsid w:val="00535D04"/>
    <w:rsid w:val="00557C3B"/>
    <w:rsid w:val="00577D63"/>
    <w:rsid w:val="00583EED"/>
    <w:rsid w:val="005A0120"/>
    <w:rsid w:val="005A3640"/>
    <w:rsid w:val="005C7A30"/>
    <w:rsid w:val="005D06BA"/>
    <w:rsid w:val="005D4F91"/>
    <w:rsid w:val="005F1D25"/>
    <w:rsid w:val="00614997"/>
    <w:rsid w:val="00621CEE"/>
    <w:rsid w:val="006743E0"/>
    <w:rsid w:val="006957D5"/>
    <w:rsid w:val="006B3F98"/>
    <w:rsid w:val="006C6EF6"/>
    <w:rsid w:val="006F35F9"/>
    <w:rsid w:val="00705C60"/>
    <w:rsid w:val="00705E56"/>
    <w:rsid w:val="00716A7B"/>
    <w:rsid w:val="00717446"/>
    <w:rsid w:val="00730615"/>
    <w:rsid w:val="00731FBB"/>
    <w:rsid w:val="00741C41"/>
    <w:rsid w:val="00756888"/>
    <w:rsid w:val="007A5266"/>
    <w:rsid w:val="007C779E"/>
    <w:rsid w:val="007D7A14"/>
    <w:rsid w:val="007E66E8"/>
    <w:rsid w:val="007E7631"/>
    <w:rsid w:val="008032C4"/>
    <w:rsid w:val="0081119F"/>
    <w:rsid w:val="00831E3B"/>
    <w:rsid w:val="008349CE"/>
    <w:rsid w:val="00854300"/>
    <w:rsid w:val="008A2A38"/>
    <w:rsid w:val="008C7DC7"/>
    <w:rsid w:val="008D5BF1"/>
    <w:rsid w:val="008E2B0E"/>
    <w:rsid w:val="008F2445"/>
    <w:rsid w:val="008F36E4"/>
    <w:rsid w:val="00902480"/>
    <w:rsid w:val="00910405"/>
    <w:rsid w:val="00925929"/>
    <w:rsid w:val="00927BC8"/>
    <w:rsid w:val="009333C9"/>
    <w:rsid w:val="00963F00"/>
    <w:rsid w:val="00964494"/>
    <w:rsid w:val="0096587B"/>
    <w:rsid w:val="00971A9A"/>
    <w:rsid w:val="009B4584"/>
    <w:rsid w:val="009E177D"/>
    <w:rsid w:val="009F2A69"/>
    <w:rsid w:val="00A07E73"/>
    <w:rsid w:val="00A1238D"/>
    <w:rsid w:val="00A2072A"/>
    <w:rsid w:val="00A40396"/>
    <w:rsid w:val="00AB104B"/>
    <w:rsid w:val="00AB12C6"/>
    <w:rsid w:val="00AC0A3D"/>
    <w:rsid w:val="00AE3646"/>
    <w:rsid w:val="00B143D8"/>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5634347">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42348400">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51269460">
      <w:bodyDiv w:val="1"/>
      <w:marLeft w:val="0"/>
      <w:marRight w:val="0"/>
      <w:marTop w:val="0"/>
      <w:marBottom w:val="0"/>
      <w:divBdr>
        <w:top w:val="none" w:sz="0" w:space="0" w:color="auto"/>
        <w:left w:val="none" w:sz="0" w:space="0" w:color="auto"/>
        <w:bottom w:val="none" w:sz="0" w:space="0" w:color="auto"/>
        <w:right w:val="none" w:sz="0" w:space="0" w:color="auto"/>
      </w:divBdr>
    </w:div>
    <w:div w:id="1079063861">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291552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2016-12-28T01:45:00Z</dcterms:created>
  <dcterms:modified xsi:type="dcterms:W3CDTF">2016-12-28T14:26:00Z</dcterms:modified>
</cp:coreProperties>
</file>
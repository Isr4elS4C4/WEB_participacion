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8F36E4">
        <w:rPr>
          <w:sz w:val="36"/>
        </w:rPr>
        <w:t>5</w:t>
      </w:r>
      <w:r w:rsidR="00ED7875">
        <w:rPr>
          <w:sz w:val="36"/>
        </w:rPr>
        <w:t>8</w:t>
      </w:r>
    </w:p>
    <w:p w:rsidR="00ED7875" w:rsidRDefault="00ED7875" w:rsidP="00ED7875">
      <w:r>
        <w:rPr>
          <w:b/>
          <w:bCs/>
        </w:rPr>
        <w:t>Titulo de la Propuesta:</w:t>
      </w:r>
      <w:r>
        <w:t xml:space="preserve"> GRUPO DE JUEGO EN LA NATURALEZA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GRUPO DE JUEGO EN LA NATURALEZA ES UNA PROPUESTA PARA NIÑ@S DE 2 A 6 AÑOS PARA QUE APRENDAN DESDE EL JUEGO AL AIRE LIBRE: </w:t>
      </w:r>
      <w:r>
        <w:br/>
        <w:t xml:space="preserve">Una forma de aprender y </w:t>
      </w:r>
      <w:proofErr w:type="spellStart"/>
      <w:r>
        <w:t>diveertirse</w:t>
      </w:r>
      <w:proofErr w:type="spellEnd"/>
      <w:r>
        <w:t xml:space="preserve"> conociendo el entorno de San Lorenzo de Escorial y de El Escorial y respetando y conociendo la naturaleza. </w:t>
      </w:r>
      <w:r>
        <w:br/>
        <w:t>OBJETIVOS:</w:t>
      </w:r>
      <w:r>
        <w:br/>
        <w:t xml:space="preserve">-Estimular las capacidades innatas de los </w:t>
      </w:r>
      <w:proofErr w:type="spellStart"/>
      <w:r>
        <w:t>niñ@s</w:t>
      </w:r>
      <w:proofErr w:type="spellEnd"/>
      <w:r>
        <w:t>.</w:t>
      </w:r>
      <w:r>
        <w:br/>
        <w:t>-Conocer el entorno local, respetarlo, valorarlo y amarlo.</w:t>
      </w:r>
      <w:r>
        <w:br/>
      </w:r>
      <w:r>
        <w:br/>
        <w:t xml:space="preserve">EJECUCIÓN DE LA PROPUESTA: </w:t>
      </w:r>
      <w:r>
        <w:br/>
        <w:t>La propuestas se llevará a cabo por El Grupo De Juego La Cabaña y por Patricia De Benito Fernández, Maestra en Infantil, Lengua Inglesa Y Primaria, Monitora de Ocio Y Tiempo Libre y Experta en Psicología Evolutiva</w:t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¿POR QUÉ CONTRIBUYE AL BIEN COMÚN?</w:t>
      </w:r>
      <w:r>
        <w:br/>
        <w:t xml:space="preserve">Porque entre el Ayuntamiento de San Lorenzo de El Escorial Y </w:t>
      </w:r>
      <w:proofErr w:type="spellStart"/>
      <w:r>
        <w:t>Elohim</w:t>
      </w:r>
      <w:proofErr w:type="spellEnd"/>
      <w:r>
        <w:t xml:space="preserve"> Crea Grupo de Juego ayudamos a las familias a que sus hijos aprendan de una manera diferente:</w:t>
      </w:r>
      <w:r>
        <w:br/>
        <w:t xml:space="preserve">-Desde el juego y al aire libre y respetando las necesidades de cada </w:t>
      </w:r>
      <w:proofErr w:type="spellStart"/>
      <w:r>
        <w:t>niñ@</w:t>
      </w:r>
      <w:proofErr w:type="spellEnd"/>
      <w:r>
        <w:t xml:space="preserve"> y sus verdaderas motivaciones y educando desde el respeto y el desarrollo de la Inteligencia Emocional y desarrollo de las Inteligencias Múltiples. </w:t>
      </w:r>
      <w:r>
        <w:br/>
        <w:t>-Aprendiendo del entorno y de la Naturaleza y de los ciclos de ésta y respetando el medio ambiente y aprendiendo de él.</w:t>
      </w:r>
      <w:r>
        <w:br/>
      </w:r>
      <w:r>
        <w:br/>
        <w:t xml:space="preserve">DESTINATARIOS: Familias con </w:t>
      </w:r>
      <w:proofErr w:type="spellStart"/>
      <w:r>
        <w:t>Niñ@s</w:t>
      </w:r>
      <w:proofErr w:type="spellEnd"/>
      <w:r>
        <w:t xml:space="preserve"> de 2 a 6 años</w:t>
      </w:r>
      <w:r>
        <w:br/>
      </w:r>
      <w:proofErr w:type="gramStart"/>
      <w:r>
        <w:t>HORARIO :DE</w:t>
      </w:r>
      <w:proofErr w:type="gramEnd"/>
      <w:r>
        <w:t xml:space="preserve"> LUNES A VIERNES DE 8 A 16 HORAS.</w:t>
      </w:r>
      <w:r>
        <w:br/>
        <w:t>LUGAR: EN LA NATURALEZA, TENIENDO COMO LUGAR DE REFUGIO UNA CABAÑA EN EL ENTORNO RURAL DE NUESTRA SIERRA ADECUADA PARA LOS NIÑ@S, QUE APORTO AL PROYECTO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25.000 EUROS ANUALES: -100 EUROS AL MES A LOS PADRES DE CADA NIÑ@ PARA QUE ABONEN LA CUOTA MENSUAL DEL GRUPO DE JUEGO, EN CONCEPTO DE BECA DURANTE 10 MESES AL AÑO, DESDE SEPTIEMBRE A JUNIO INCLUÍDOS. 25.000euros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Sí adjunto folletos de Información sobre el </w:t>
      </w:r>
      <w:proofErr w:type="spellStart"/>
      <w:r>
        <w:t>poryecto</w:t>
      </w:r>
      <w:proofErr w:type="spellEnd"/>
      <w:r>
        <w:t>, así como información sobre lo que hago.</w:t>
      </w:r>
      <w:r>
        <w:br/>
      </w:r>
      <w:r>
        <w:br/>
      </w:r>
      <w:r>
        <w:br/>
      </w:r>
      <w:r>
        <w:br/>
        <w:t>Hora: 29 octubre, 2016 pm Sábadopm04 6:14 pm</w:t>
      </w:r>
      <w:r>
        <w:br/>
      </w:r>
      <w:r>
        <w:lastRenderedPageBreak/>
        <w:t>Dirección IP: 79.159.200.50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FD0FBD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C0881">
            <w:r>
              <w:t>NO VALIDO. FUERA DE PRESUPUESTO. SUBVENCION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90FE0"/>
    <w:rsid w:val="00397FB3"/>
    <w:rsid w:val="003F3249"/>
    <w:rsid w:val="004E7E99"/>
    <w:rsid w:val="00577D63"/>
    <w:rsid w:val="00583EED"/>
    <w:rsid w:val="006B4E71"/>
    <w:rsid w:val="006C6EF6"/>
    <w:rsid w:val="00705E56"/>
    <w:rsid w:val="00716A7B"/>
    <w:rsid w:val="00756888"/>
    <w:rsid w:val="007E7631"/>
    <w:rsid w:val="008C0881"/>
    <w:rsid w:val="008E2B0E"/>
    <w:rsid w:val="008F36E4"/>
    <w:rsid w:val="00902480"/>
    <w:rsid w:val="00925929"/>
    <w:rsid w:val="00AE3646"/>
    <w:rsid w:val="00B9408D"/>
    <w:rsid w:val="00BA2B86"/>
    <w:rsid w:val="00BE62E7"/>
    <w:rsid w:val="00BF7CF1"/>
    <w:rsid w:val="00C04816"/>
    <w:rsid w:val="00C3083C"/>
    <w:rsid w:val="00C66598"/>
    <w:rsid w:val="00C71544"/>
    <w:rsid w:val="00DD488F"/>
    <w:rsid w:val="00DF15FB"/>
    <w:rsid w:val="00E13CF0"/>
    <w:rsid w:val="00E55E64"/>
    <w:rsid w:val="00E66813"/>
    <w:rsid w:val="00E7494F"/>
    <w:rsid w:val="00ED7875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2016-12-27T22:17:00Z</dcterms:created>
  <dcterms:modified xsi:type="dcterms:W3CDTF">2016-12-28T10:13:00Z</dcterms:modified>
</cp:coreProperties>
</file>
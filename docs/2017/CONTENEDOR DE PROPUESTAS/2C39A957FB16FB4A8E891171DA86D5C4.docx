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4869" w:rsidRDefault="00FD0FBD" w:rsidP="00925929">
      <w:pPr>
        <w:jc w:val="right"/>
      </w:pPr>
      <w:r w:rsidRPr="00FD0FBD">
        <w:rPr>
          <w:sz w:val="36"/>
        </w:rPr>
        <w:t>PR</w:t>
      </w:r>
      <w:r>
        <w:rPr>
          <w:sz w:val="36"/>
        </w:rPr>
        <w:t>O</w:t>
      </w:r>
      <w:r w:rsidRPr="00FD0FBD">
        <w:rPr>
          <w:sz w:val="36"/>
        </w:rPr>
        <w:t xml:space="preserve">PUESTA </w:t>
      </w:r>
      <w:r w:rsidR="008F36E4">
        <w:rPr>
          <w:sz w:val="36"/>
        </w:rPr>
        <w:t>54</w:t>
      </w:r>
    </w:p>
    <w:p w:rsidR="00583EED" w:rsidRPr="00583EED" w:rsidRDefault="008F36E4" w:rsidP="00FD0FBD">
      <w:pPr>
        <w:rPr>
          <w:sz w:val="28"/>
        </w:rPr>
      </w:pPr>
      <w:r>
        <w:rPr>
          <w:b/>
          <w:bCs/>
        </w:rPr>
        <w:t>Titulo de la Propuesta:</w:t>
      </w:r>
      <w:r>
        <w:t xml:space="preserve"> EQUIPAMIENTO PARA “CINE DE VERANO”</w:t>
      </w:r>
      <w:r>
        <w:br/>
      </w:r>
      <w:r>
        <w:br/>
      </w:r>
      <w:r>
        <w:rPr>
          <w:b/>
          <w:bCs/>
        </w:rPr>
        <w:t>Descripción de la propuesta:</w:t>
      </w:r>
      <w:r>
        <w:t xml:space="preserve"> El “Cine de Verano” si es posible. Desde finales de junio y hasta primeros de septiembre una cuidada programación cinematográfica se podría exhibir en continuidad, de jueves a domingo, en el recinto del parque La Bolera. </w:t>
      </w:r>
      <w:r>
        <w:br/>
        <w:t xml:space="preserve">La programación elaborada por B-ZONA (Grupo de gestores culturales y profesionales de S.L. Escorial) contaría con títulos de reciente producción, entre los que el cine infantil y familiar tendría un peso importante, así mismo diversos ciclos de películas nacionales e internacionales se exhibirían conformando en conjunto una programación con más de 60 películas. </w:t>
      </w:r>
      <w:r>
        <w:br/>
        <w:t>La adquisición por parte del Ayuntamiento del equipamiento de mayor calidad y más adecuado al recinto del parque La Bolera haría posible el “CINE DE VERANO”.</w:t>
      </w:r>
      <w:r>
        <w:br/>
        <w:t xml:space="preserve">Equipamiento: proyector, pantalla, equipo de sonido y 200 </w:t>
      </w:r>
      <w:proofErr w:type="gramStart"/>
      <w:r>
        <w:t>sillas(</w:t>
      </w:r>
      <w:proofErr w:type="spellStart"/>
      <w:proofErr w:type="gramEnd"/>
      <w:r>
        <w:t>aprox</w:t>
      </w:r>
      <w:proofErr w:type="spellEnd"/>
      <w:r>
        <w:t>)</w:t>
      </w:r>
      <w:r>
        <w:br/>
        <w:t>El equipamiento se podría utiliza en sucesivas ediciones de “CINE DE VERANO” además de en los actos y actividades que el propio ayuntamiento considere</w:t>
      </w:r>
      <w:r>
        <w:br/>
      </w:r>
      <w:r>
        <w:br/>
      </w:r>
      <w:r>
        <w:br/>
      </w:r>
      <w:r>
        <w:rPr>
          <w:b/>
          <w:bCs/>
        </w:rPr>
        <w:t xml:space="preserve">Explica </w:t>
      </w:r>
      <w:proofErr w:type="spellStart"/>
      <w:r>
        <w:rPr>
          <w:b/>
          <w:bCs/>
        </w:rPr>
        <w:t>por que</w:t>
      </w:r>
      <w:proofErr w:type="spellEnd"/>
      <w:r>
        <w:rPr>
          <w:b/>
          <w:bCs/>
        </w:rPr>
        <w:t xml:space="preserve"> contribuye al bien común:</w:t>
      </w:r>
      <w:r>
        <w:t xml:space="preserve"> En nuestro pueblo no hay CINE, sin Cine no se puede disfrutar de la cultura plenamente y sobre todo de disfrutar la cultura en colectividad.</w:t>
      </w:r>
      <w:r>
        <w:br/>
        <w:t>El “Cine de Verano” dará la oportunidad a los vecinos en general de la zona de San Lorenzo de El Escorial de poder disfrutar del CINE durante la temporada estival con precios populares</w:t>
      </w:r>
      <w:r>
        <w:br/>
      </w:r>
      <w:r>
        <w:br/>
      </w:r>
      <w:r>
        <w:br/>
      </w:r>
      <w:r>
        <w:rPr>
          <w:b/>
          <w:bCs/>
        </w:rPr>
        <w:t>Presupuesto aproximado:</w:t>
      </w:r>
      <w:r>
        <w:t xml:space="preserve"> 12.OOOe. (</w:t>
      </w:r>
      <w:proofErr w:type="spellStart"/>
      <w:proofErr w:type="gramStart"/>
      <w:r>
        <w:t>aprox</w:t>
      </w:r>
      <w:proofErr w:type="spellEnd"/>
      <w:proofErr w:type="gramEnd"/>
      <w:r>
        <w:t>) dependiendo dimensiones pantalla y requerimientos técnicos</w:t>
      </w:r>
      <w:r>
        <w:br/>
      </w:r>
      <w:r>
        <w:br/>
      </w:r>
      <w:r>
        <w:rPr>
          <w:b/>
          <w:bCs/>
        </w:rPr>
        <w:t>Otros datos. Anota aquí si aportas algún tipo de documentación de soporte a la propuesta. :</w:t>
      </w:r>
      <w:r>
        <w:t xml:space="preserve"> B-ZONA es un grupo formado por gestores culturales, artistas y profesionales de San Lorenzo de El Escorial unidos por una preocupación formal por el mundo de la cultura y con el objetivo de promocionar y difundir la cultura en general y las artes contemporáneas en particular. </w:t>
      </w:r>
      <w:r>
        <w:br/>
        <w:t xml:space="preserve">B-Zona está dirigido por la gestora cultural de larga trayectoria profesional Blanca Mora Sánchez. </w:t>
      </w:r>
      <w:r>
        <w:br/>
      </w:r>
      <w:r>
        <w:br/>
        <w:t>Hora: 28 octubre, 2016 pm Viernespm45 7:03 pm</w:t>
      </w:r>
      <w:r>
        <w:br/>
        <w:t>Dirección IP: 2.138.242.205</w:t>
      </w:r>
      <w:r>
        <w:br/>
        <w:t xml:space="preserve">URL del formulario de contacto: </w:t>
      </w:r>
      <w:hyperlink r:id="rId4" w:history="1">
        <w:r>
          <w:rPr>
            <w:rStyle w:val="Hipervnculo"/>
          </w:rPr>
          <w:t>https://sanlorenzodecide.wordpress.com/tu-propuesta/</w:t>
        </w:r>
      </w:hyperlink>
      <w:r>
        <w:br/>
        <w:t>Enviado por un usuario WordPress.com verificado.</w:t>
      </w:r>
    </w:p>
    <w:p w:rsidR="00FD0FBD" w:rsidRDefault="00FD0FBD" w:rsidP="00FD0FBD">
      <w:r>
        <w:t>Mesa técnica:</w:t>
      </w:r>
    </w:p>
    <w:tbl>
      <w:tblPr>
        <w:tblStyle w:val="Tablaconcuadrcula"/>
        <w:tblW w:w="0" w:type="auto"/>
        <w:tblLook w:val="04A0"/>
      </w:tblPr>
      <w:tblGrid>
        <w:gridCol w:w="4330"/>
        <w:gridCol w:w="4330"/>
      </w:tblGrid>
      <w:tr w:rsidR="00FD0FBD" w:rsidTr="00FD0FBD">
        <w:trPr>
          <w:trHeight w:val="387"/>
        </w:trPr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0FBD" w:rsidRDefault="00FD0FBD">
            <w:r>
              <w:t>Válida o no válida *</w:t>
            </w:r>
          </w:p>
        </w:tc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0FBD" w:rsidRDefault="003D6D9B">
            <w:r>
              <w:t>VALIDO</w:t>
            </w:r>
          </w:p>
        </w:tc>
      </w:tr>
      <w:tr w:rsidR="00FD0FBD" w:rsidTr="00FD0FBD">
        <w:trPr>
          <w:trHeight w:val="365"/>
        </w:trPr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0FBD" w:rsidRDefault="00FD0FBD">
            <w:r>
              <w:t>Áreas que afecta</w:t>
            </w:r>
          </w:p>
        </w:tc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0FBD" w:rsidRDefault="003D6D9B">
            <w:r>
              <w:t>CULTURA</w:t>
            </w:r>
          </w:p>
        </w:tc>
      </w:tr>
      <w:tr w:rsidR="00FD0FBD" w:rsidTr="00FD0FBD">
        <w:trPr>
          <w:trHeight w:val="365"/>
        </w:trPr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0FBD" w:rsidRDefault="00FD0FBD">
            <w:r>
              <w:t>Área responsable</w:t>
            </w:r>
          </w:p>
        </w:tc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0FBD" w:rsidRDefault="00FD0FBD"/>
        </w:tc>
      </w:tr>
      <w:tr w:rsidR="00FD0FBD" w:rsidTr="00FD0FBD">
        <w:trPr>
          <w:trHeight w:val="387"/>
        </w:trPr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0FBD" w:rsidRDefault="00FD0FBD">
            <w:r>
              <w:lastRenderedPageBreak/>
              <w:t>Coste aproximado</w:t>
            </w:r>
          </w:p>
        </w:tc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0FBD" w:rsidRDefault="003D6D9B">
            <w:r>
              <w:t>12.000</w:t>
            </w:r>
          </w:p>
        </w:tc>
      </w:tr>
    </w:tbl>
    <w:p w:rsidR="00FD0FBD" w:rsidRDefault="00FD0FBD" w:rsidP="00FD0FBD"/>
    <w:p w:rsidR="00133B5B" w:rsidRDefault="00FD0FBD" w:rsidP="00FD0FBD">
      <w:r>
        <w:t>* Si no es válida explicar el motivo</w:t>
      </w:r>
    </w:p>
    <w:sectPr w:rsidR="00133B5B" w:rsidSect="00133B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attachedTemplate r:id="rId1"/>
  <w:defaultTabStop w:val="708"/>
  <w:hyphenationZone w:val="425"/>
  <w:characterSpacingControl w:val="doNotCompress"/>
  <w:compat/>
  <w:rsids>
    <w:rsidRoot w:val="00E66813"/>
    <w:rsid w:val="00133B5B"/>
    <w:rsid w:val="001A4056"/>
    <w:rsid w:val="001B4869"/>
    <w:rsid w:val="0020171E"/>
    <w:rsid w:val="00390FE0"/>
    <w:rsid w:val="00397FB3"/>
    <w:rsid w:val="003D6D9B"/>
    <w:rsid w:val="003F3249"/>
    <w:rsid w:val="004E7E99"/>
    <w:rsid w:val="00564B20"/>
    <w:rsid w:val="00577D63"/>
    <w:rsid w:val="00583EED"/>
    <w:rsid w:val="006C6EF6"/>
    <w:rsid w:val="00705E56"/>
    <w:rsid w:val="00716A7B"/>
    <w:rsid w:val="00756888"/>
    <w:rsid w:val="007E7631"/>
    <w:rsid w:val="008E2B0E"/>
    <w:rsid w:val="008F36E4"/>
    <w:rsid w:val="00902480"/>
    <w:rsid w:val="00925929"/>
    <w:rsid w:val="00AE3646"/>
    <w:rsid w:val="00B9408D"/>
    <w:rsid w:val="00BA2B86"/>
    <w:rsid w:val="00BE62E7"/>
    <w:rsid w:val="00BF7CF1"/>
    <w:rsid w:val="00C3083C"/>
    <w:rsid w:val="00C66598"/>
    <w:rsid w:val="00C71544"/>
    <w:rsid w:val="00DD488F"/>
    <w:rsid w:val="00DF15FB"/>
    <w:rsid w:val="00E13CF0"/>
    <w:rsid w:val="00E55E64"/>
    <w:rsid w:val="00E66813"/>
    <w:rsid w:val="00E7494F"/>
    <w:rsid w:val="00F4597E"/>
    <w:rsid w:val="00FD0F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0FB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D0FB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semiHidden/>
    <w:unhideWhenUsed/>
    <w:rsid w:val="00705E56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259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2592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6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7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5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9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6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2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0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3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7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9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5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anlorenzodecide.wordpress.com/tu-propuesta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K:\Presupuestos%20Participativos_correo\PROPUESTA%2042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PROPUESTA 42</Template>
  <TotalTime>2</TotalTime>
  <Pages>2</Pages>
  <Words>375</Words>
  <Characters>2065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2436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msantamaria</dc:creator>
  <cp:lastModifiedBy>eantonio</cp:lastModifiedBy>
  <cp:revision>3</cp:revision>
  <dcterms:created xsi:type="dcterms:W3CDTF">2016-12-27T22:14:00Z</dcterms:created>
  <dcterms:modified xsi:type="dcterms:W3CDTF">2016-12-28T10:11:00Z</dcterms:modified>
</cp:coreProperties>
</file>
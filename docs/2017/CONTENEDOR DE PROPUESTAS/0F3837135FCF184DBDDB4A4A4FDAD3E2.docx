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137A1D">
        <w:rPr>
          <w:sz w:val="36"/>
        </w:rPr>
        <w:t>32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137A1D" w:rsidRDefault="00137A1D" w:rsidP="00137A1D">
      <w:r>
        <w:rPr>
          <w:b/>
          <w:bCs/>
        </w:rPr>
        <w:lastRenderedPageBreak/>
        <w:t>Titulo de la Propuesta:</w:t>
      </w:r>
      <w:r>
        <w:t xml:space="preserve"> REGULACIÓN PASO DE PEATONES CRUCE CARRETERA M-505 -- ACCESO ERMITA VIRGEN DE GRACIA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SE PROPONE LA INSTALACIÓN DE UN SEMÁFORO QUE PUEDA REGULAR EL TRAFICO A LA ALTURA DEL PASO DE PEATONES QUE SE ENCUENTRA EN EL CRUCE DE LA CARRETERA M-505 Y LA QUE DA ACCESO A LA ERMITA DE LA VIRGEN DE GRACIA.</w:t>
      </w:r>
      <w:r>
        <w:br/>
        <w:t>SE ENTIENDE CON BOTÓN DE ACTIVACIÓN DE PASO.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SE TRATA DE UN PUNTO NEGRO DENTRO DE LA RED DE CARRETERAS Y LA PRUEBA ESTÁ EN QUE POR DESGRACIA YA SE HAN PRODUCIDO VICTIMAS MORTALES DEBIDO SOBRE TODO A LA GRAN VELOCIDAD DE ALGUNOS VEHÍCULOS QUE DESCONOCEN LA OBLIGADA REDUCCIÓN DE VELOCIDAD Y EXISTENCIA DEL PASO, SIENDO ESTE MUY FRECUENTADO AL SER ACCESO OBLIGADO PARA COMUNICAR CON LA OTRA ZONA DE LA HERRERÍA. LA COLOCACIÓN DE UN SEMÁFORO Y UNA SEÑAL INFORMATIVA PREVIA SERÍA DE GRAN UTILIDAD PARA LA INTEGRIDAD DE LAS PERSONAS.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1000,00 €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21 diciembre, 2016 am Miércolesam06 8:18 am</w:t>
      </w:r>
      <w:r>
        <w:br/>
        <w:t>Dirección IP: 195.55.121.5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833EF">
            <w:r>
              <w:t>NO VALIDO. FUERA DEL AMBITO DE ACTUACION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56F5C"/>
    <w:rsid w:val="0006520A"/>
    <w:rsid w:val="00075DD6"/>
    <w:rsid w:val="0008025D"/>
    <w:rsid w:val="000B5DC1"/>
    <w:rsid w:val="000F6780"/>
    <w:rsid w:val="00133B5B"/>
    <w:rsid w:val="00137A1D"/>
    <w:rsid w:val="001A4056"/>
    <w:rsid w:val="001B4869"/>
    <w:rsid w:val="001C453C"/>
    <w:rsid w:val="001C47EC"/>
    <w:rsid w:val="001D0E1C"/>
    <w:rsid w:val="0020171E"/>
    <w:rsid w:val="0020551B"/>
    <w:rsid w:val="00214716"/>
    <w:rsid w:val="002154A6"/>
    <w:rsid w:val="00216C71"/>
    <w:rsid w:val="002234EF"/>
    <w:rsid w:val="00227095"/>
    <w:rsid w:val="00286351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E7E99"/>
    <w:rsid w:val="00503D37"/>
    <w:rsid w:val="00535D04"/>
    <w:rsid w:val="00557C3B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C779E"/>
    <w:rsid w:val="007D7A14"/>
    <w:rsid w:val="007E66E8"/>
    <w:rsid w:val="007E7631"/>
    <w:rsid w:val="008032C4"/>
    <w:rsid w:val="00831E3B"/>
    <w:rsid w:val="008349CE"/>
    <w:rsid w:val="00854300"/>
    <w:rsid w:val="008833EF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2A69"/>
    <w:rsid w:val="00A07E73"/>
    <w:rsid w:val="00A1238D"/>
    <w:rsid w:val="00A2072A"/>
    <w:rsid w:val="00A3668E"/>
    <w:rsid w:val="00A40396"/>
    <w:rsid w:val="00AB104B"/>
    <w:rsid w:val="00AB12C6"/>
    <w:rsid w:val="00AC0A3D"/>
    <w:rsid w:val="00AE3646"/>
    <w:rsid w:val="00B167BA"/>
    <w:rsid w:val="00B31039"/>
    <w:rsid w:val="00B435CA"/>
    <w:rsid w:val="00B464EF"/>
    <w:rsid w:val="00B63903"/>
    <w:rsid w:val="00B8041E"/>
    <w:rsid w:val="00B80A9F"/>
    <w:rsid w:val="00B9408D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0FA8"/>
    <w:rsid w:val="00C876D5"/>
    <w:rsid w:val="00CC2476"/>
    <w:rsid w:val="00CC712A"/>
    <w:rsid w:val="00CC7F74"/>
    <w:rsid w:val="00D2749F"/>
    <w:rsid w:val="00D33EBB"/>
    <w:rsid w:val="00D44D8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B59A9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4</cp:revision>
  <dcterms:created xsi:type="dcterms:W3CDTF">2016-12-28T01:24:00Z</dcterms:created>
  <dcterms:modified xsi:type="dcterms:W3CDTF">2016-12-28T13:43:00Z</dcterms:modified>
</cp:coreProperties>
</file>
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443A7F">
        <w:rPr>
          <w:sz w:val="36"/>
        </w:rPr>
        <w:t>32</w:t>
      </w:r>
    </w:p>
    <w:p w:rsidR="00443A7F" w:rsidRDefault="00443A7F" w:rsidP="00443A7F">
      <w:r>
        <w:rPr>
          <w:b/>
          <w:bCs/>
        </w:rPr>
        <w:t>Titulo de la Propuesta:</w:t>
      </w:r>
      <w:r>
        <w:t xml:space="preserve"> Reparación social.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Crear un servicio de reparaciones domiciliarias gratuitas. </w:t>
      </w:r>
      <w:r>
        <w:br/>
        <w:t xml:space="preserve">Se destinaría el presupuesto a la atención de vecinos en riesgo de exclusión social y con rentas bajas. Es habitual que renuncien a pequeñas reparaciones de vehículos, electrodomésticos, calderas, ordenadores, </w:t>
      </w:r>
      <w:proofErr w:type="spellStart"/>
      <w:r>
        <w:t>etc</w:t>
      </w:r>
      <w:proofErr w:type="spellEnd"/>
      <w:r>
        <w:t xml:space="preserve">…por falta de recursos. </w:t>
      </w:r>
      <w:r>
        <w:br/>
        <w:t xml:space="preserve">Planteo un sistema por el que puedan acceder a servicios gratuitos, o bien por donación voluntaria de empresas locales (que se publicitarán en los servicios) que establezcan un porcentaje de su presupuesto anual a esta atención gratuita o bien abonando una cuota mensual a la empresa que cubra un número determinado de actuaciones. </w:t>
      </w:r>
      <w:r>
        <w:br/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En la localidad viven numerosas familias en situaciones difíciles que no pueden acceder a servicios básicos por falta de recursos. Una iniciativa de este tipo ayudaría a empresas de diferentes sectores a darse a conocer y a los vecinos en general a resolver pequeñas averías que generan situaciones fáciles de solventar </w:t>
      </w:r>
      <w:proofErr w:type="gramStart"/>
      <w:r>
        <w:t>( tan</w:t>
      </w:r>
      <w:proofErr w:type="gramEnd"/>
      <w:r>
        <w:t xml:space="preserve"> básicas como calentar su hogar).</w:t>
      </w:r>
      <w:r>
        <w:br/>
        <w:t xml:space="preserve">Creando una red de solidaridad efectiva. </w:t>
      </w:r>
      <w:r>
        <w:br/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Seleccionar al menos a 10 empresas que reciban 1.500 € anuales tras la constatación de sus trabajos de voluntariado reparador y que se comprometan a atender un número concreto de reparaciones (mínimo 1 al mes) con recambios incluidos. Profesiones contempladas: Carpintero, fontanero, electricista, albañil, taller de mecánico, electrodomésticos gama blanca y calefactor.</w:t>
      </w:r>
      <w:r>
        <w:br/>
      </w:r>
      <w:r>
        <w:br/>
        <w:t>Hora: 27 octubre, 2016 pm Juevespm27 2:46 pm</w:t>
      </w:r>
      <w:r>
        <w:br/>
        <w:t>Dirección IP: 88.16.171.157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F4597E" w:rsidRDefault="00F4597E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D612FB">
            <w:r>
              <w:t>NO VALIDA. CONTEMPLADO EN SERVICIOS SOCIALES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D612FB"/>
    <w:rsid w:val="00133B5B"/>
    <w:rsid w:val="001A4056"/>
    <w:rsid w:val="001B4869"/>
    <w:rsid w:val="001E7028"/>
    <w:rsid w:val="0020171E"/>
    <w:rsid w:val="003F3249"/>
    <w:rsid w:val="00426BC8"/>
    <w:rsid w:val="00443A7F"/>
    <w:rsid w:val="004636F6"/>
    <w:rsid w:val="005406CB"/>
    <w:rsid w:val="00577D63"/>
    <w:rsid w:val="006A3EA1"/>
    <w:rsid w:val="006C6EF6"/>
    <w:rsid w:val="00705E56"/>
    <w:rsid w:val="00716A7B"/>
    <w:rsid w:val="00730D85"/>
    <w:rsid w:val="00756888"/>
    <w:rsid w:val="00782602"/>
    <w:rsid w:val="007E7631"/>
    <w:rsid w:val="00902480"/>
    <w:rsid w:val="00925929"/>
    <w:rsid w:val="00A70EE0"/>
    <w:rsid w:val="00AE3646"/>
    <w:rsid w:val="00B9408D"/>
    <w:rsid w:val="00BA2B86"/>
    <w:rsid w:val="00BE62E7"/>
    <w:rsid w:val="00BF7CF1"/>
    <w:rsid w:val="00C3083C"/>
    <w:rsid w:val="00C66598"/>
    <w:rsid w:val="00C71544"/>
    <w:rsid w:val="00CC14C7"/>
    <w:rsid w:val="00CE72DB"/>
    <w:rsid w:val="00D612FB"/>
    <w:rsid w:val="00DD488F"/>
    <w:rsid w:val="00DF15FB"/>
    <w:rsid w:val="00E13CF0"/>
    <w:rsid w:val="00E55E64"/>
    <w:rsid w:val="00E7494F"/>
    <w:rsid w:val="00F4597E"/>
    <w:rsid w:val="00FD0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propuestas%20en%20word\PROPUESTA%2003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032</Template>
  <TotalTime>1</TotalTime>
  <Pages>2</Pages>
  <Words>325</Words>
  <Characters>1789</Characters>
  <Application>Microsoft Office Word</Application>
  <DocSecurity>0</DocSecurity>
  <Lines>14</Lines>
  <Paragraphs>4</Paragraphs>
  <ScaleCrop>false</ScaleCrop>
  <Company>Hewlett-Packard Company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eantonio</dc:creator>
  <cp:lastModifiedBy>eantonio</cp:lastModifiedBy>
  <cp:revision>1</cp:revision>
  <dcterms:created xsi:type="dcterms:W3CDTF">2016-12-28T09:32:00Z</dcterms:created>
  <dcterms:modified xsi:type="dcterms:W3CDTF">2016-12-28T09:33:00Z</dcterms:modified>
</cp:coreProperties>
</file>
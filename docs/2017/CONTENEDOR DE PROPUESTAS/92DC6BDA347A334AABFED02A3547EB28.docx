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EF6" w:rsidRDefault="00FD0FBD" w:rsidP="00BF7CF1">
      <w:pPr>
        <w:jc w:val="right"/>
      </w:pPr>
      <w:r w:rsidRPr="00FD0FBD">
        <w:rPr>
          <w:sz w:val="36"/>
        </w:rPr>
        <w:t>PR</w:t>
      </w:r>
      <w:r>
        <w:rPr>
          <w:sz w:val="36"/>
        </w:rPr>
        <w:t>O</w:t>
      </w:r>
      <w:r w:rsidRPr="00FD0FBD">
        <w:rPr>
          <w:sz w:val="36"/>
        </w:rPr>
        <w:t xml:space="preserve">PUESTA </w:t>
      </w:r>
      <w:r w:rsidR="00BF7CF1">
        <w:rPr>
          <w:sz w:val="36"/>
        </w:rPr>
        <w:t>7</w:t>
      </w:r>
    </w:p>
    <w:p w:rsidR="00BF7CF1" w:rsidRDefault="00BF7CF1" w:rsidP="00BF7CF1">
      <w:r>
        <w:rPr>
          <w:b/>
          <w:bCs/>
        </w:rPr>
        <w:t>Titulo de la Propuesta:</w:t>
      </w:r>
      <w:r>
        <w:t xml:space="preserve"> Eliminacion de bolardos</w:t>
      </w:r>
      <w:r>
        <w:br/>
      </w:r>
      <w:r>
        <w:br/>
      </w:r>
      <w:r>
        <w:rPr>
          <w:b/>
          <w:bCs/>
        </w:rPr>
        <w:t>Descripción de la propuesta:</w:t>
      </w:r>
      <w:r>
        <w:t xml:space="preserve"> De un tiempo a esta parte me he preguntado por la existencia de los bolardos y solo le he encontrado una utilidad: impedir el aparcamiento de los vehiculos encima de las aceras. Hay lugares en los que podria darse esta incomoda situacion, por ejemplo, en aquellas aceras que no tiene bordillo (véase la Calle Floridablanca) pero otros en los que, a pesar de que existe bordillo, e incluso bastante alto, se pusieron los dichosos bolardos. No es cosa solo mia dar fe de los problemas que han causado a más de una rodilla o de algun parachoques de coche (he visto cómo en la Calle Cañada Nueva más de un parachoques de coche ha quedado encajado en el poste en cuestion, a causa de la pendiente de la vía, y ha tenido que venir la grúa a retirarlo) y por eso me pregunto si de verdad merece la pena mantenerlos. </w:t>
      </w:r>
      <w:r>
        <w:br/>
        <w:t>Por esto, propongo la eliminacion de un buen numero de ellos, a excepcion de aquellos que "delimiten" la carretera de aquellas aceras sin bordillo, y sustituirlos por una línea contínua amarilla, como existe en unos cuantos paises de nuestro entorno. Si algun conductor aparca encima de la línea podría ser multado debidamente pero hay que dar un voto de confianza al ciudadano español al que muchos clichés han dañado. También pensábamos que no se respetarían los espacios libres de humo y el tiempo ha demostrado que cuando una ley es razonable, se acata.</w:t>
      </w:r>
      <w:r>
        <w:br/>
      </w:r>
      <w:r>
        <w:br/>
      </w:r>
      <w:r>
        <w:rPr>
          <w:b/>
          <w:bCs/>
        </w:rPr>
        <w:t>Explica por que contribuye al bien común:</w:t>
      </w:r>
      <w:r>
        <w:t xml:space="preserve"> Creo que lo agradecerian unas cuantas extremidades inferiores y alguna que otra chapa de coche</w:t>
      </w:r>
      <w:r>
        <w:br/>
      </w:r>
      <w:r>
        <w:br/>
      </w:r>
      <w:r>
        <w:rPr>
          <w:b/>
          <w:bCs/>
        </w:rPr>
        <w:t>Presupuesto aproximado:</w:t>
      </w:r>
      <w:r>
        <w:t xml:space="preserve"> ni idea pero me pregunto si estos bolardos podrían venderse a una fundición y costear las líneas amarillas</w:t>
      </w:r>
      <w:r>
        <w:br/>
      </w:r>
      <w:r>
        <w:br/>
      </w:r>
      <w:r>
        <w:rPr>
          <w:b/>
          <w:bCs/>
        </w:rPr>
        <w:t>Otros datos. Anota aquí si aportas algún tipo de documentación de soporte a la propuesta. :</w:t>
      </w:r>
      <w:r>
        <w:t xml:space="preserve"> </w:t>
      </w:r>
      <w:r>
        <w:br/>
      </w:r>
      <w:r>
        <w:br/>
        <w:t>Hora: 23 octubre, 2016 pm Domingopm09 7:37 pm</w:t>
      </w:r>
      <w:r>
        <w:br/>
        <w:t>Dirección IP: 85.53.129.25</w:t>
      </w:r>
      <w:r>
        <w:br/>
        <w:t xml:space="preserve">URL del formulario de contacto: </w:t>
      </w:r>
      <w:hyperlink r:id="rId4" w:history="1">
        <w:r>
          <w:rPr>
            <w:rStyle w:val="Hipervnculo"/>
          </w:rPr>
          <w:t>https://sanlorenzodecide.wordpress.com/tu-propuesta/</w:t>
        </w:r>
      </w:hyperlink>
      <w:r>
        <w:br/>
        <w:t>Enviado a tu sitio por un visitante no verificado.</w:t>
      </w:r>
    </w:p>
    <w:p w:rsidR="00FD0FBD" w:rsidRDefault="00FD0FBD" w:rsidP="00FD0FBD">
      <w:r>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3A0E90">
            <w:r>
              <w:t>VALIDA</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3A0E90">
            <w:r>
              <w:t>VIAS PUBLICAS</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3A0E90">
            <w:r>
              <w:t>OBRAS Y SERVICIOS</w:t>
            </w:r>
          </w:p>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bl>
    <w:p w:rsidR="00FD0FBD" w:rsidRDefault="00FD0FBD" w:rsidP="00FD0FBD"/>
    <w:p w:rsidR="00133B5B" w:rsidRDefault="00FD0FBD" w:rsidP="00FD0FBD">
      <w:r>
        <w:t>* Si no es válida explicar el motivo</w:t>
      </w:r>
    </w:p>
    <w:sectPr w:rsidR="00133B5B" w:rsidSect="00133B5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attachedTemplate r:id="rId1"/>
  <w:defaultTabStop w:val="708"/>
  <w:hyphenationZone w:val="425"/>
  <w:characterSpacingControl w:val="doNotCompress"/>
  <w:compat/>
  <w:rsids>
    <w:rsidRoot w:val="00E41EB3"/>
    <w:rsid w:val="00040B72"/>
    <w:rsid w:val="00096FE2"/>
    <w:rsid w:val="00133B5B"/>
    <w:rsid w:val="00155DEA"/>
    <w:rsid w:val="001D6A0C"/>
    <w:rsid w:val="003A0E90"/>
    <w:rsid w:val="004A7D87"/>
    <w:rsid w:val="00572707"/>
    <w:rsid w:val="00577D63"/>
    <w:rsid w:val="006C6EF6"/>
    <w:rsid w:val="00705E56"/>
    <w:rsid w:val="00716A7B"/>
    <w:rsid w:val="007E7631"/>
    <w:rsid w:val="00A02D10"/>
    <w:rsid w:val="00BF7CF1"/>
    <w:rsid w:val="00C71544"/>
    <w:rsid w:val="00DF15FB"/>
    <w:rsid w:val="00E41EB3"/>
    <w:rsid w:val="00FD0FB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nlorenzodecide.wordpress.com/tu-propues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K:\PROPUESTAS%20EVALUADAS\propuestas%20en%20word\PROPUESTA%20007.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007</Template>
  <TotalTime>1</TotalTime>
  <Pages>1</Pages>
  <Words>348</Words>
  <Characters>1919</Characters>
  <Application>Microsoft Office Word</Application>
  <DocSecurity>0</DocSecurity>
  <Lines>15</Lines>
  <Paragraphs>4</Paragraphs>
  <ScaleCrop>false</ScaleCrop>
  <Company>Hewlett-Packard Company</Company>
  <LinksUpToDate>false</LinksUpToDate>
  <CharactersWithSpaces>2263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msantamaria</dc:creator>
  <cp:lastModifiedBy>msantamaria</cp:lastModifiedBy>
  <cp:revision>2</cp:revision>
  <dcterms:created xsi:type="dcterms:W3CDTF">2017-01-04T10:23:00Z</dcterms:created>
  <dcterms:modified xsi:type="dcterms:W3CDTF">2017-01-04T10:23:00Z</dcterms:modified>
</cp:coreProperties>
</file>
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19284B">
        <w:rPr>
          <w:sz w:val="36"/>
        </w:rPr>
        <w:t>4</w:t>
      </w:r>
      <w:r w:rsidR="00E57496">
        <w:rPr>
          <w:sz w:val="36"/>
        </w:rPr>
        <w:t>9</w:t>
      </w:r>
    </w:p>
    <w:p w:rsidR="00E57496" w:rsidRDefault="00E57496" w:rsidP="00E57496">
      <w:r>
        <w:rPr>
          <w:b/>
          <w:bCs/>
        </w:rPr>
        <w:t>Titulo de la Propuesta:</w:t>
      </w:r>
      <w:r>
        <w:t xml:space="preserve"> Prevención de Accidentes y Seguridad Vial para Niños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OBJETIVOS</w:t>
      </w:r>
      <w:r>
        <w:br/>
        <w:t xml:space="preserve">• Enseñar estrategias básicas de prevención de accidentes y seguridad </w:t>
      </w:r>
      <w:proofErr w:type="gramStart"/>
      <w:r>
        <w:t>vial .</w:t>
      </w:r>
      <w:proofErr w:type="gramEnd"/>
      <w:r>
        <w:br/>
        <w:t xml:space="preserve">• Sensibilizar hacia la prevención y </w:t>
      </w:r>
      <w:proofErr w:type="spellStart"/>
      <w:r>
        <w:t>autocuidado</w:t>
      </w:r>
      <w:proofErr w:type="spellEnd"/>
      <w:r>
        <w:t xml:space="preserve"> en situaciones de peligro. Promoción de hábitos saludables y de seguridad</w:t>
      </w:r>
      <w:r>
        <w:br/>
        <w:t>• Promoción de conductas de evaluación de potenciales peligros.</w:t>
      </w:r>
      <w:r>
        <w:br/>
        <w:t>• Iniciación en nociones básicas de Primeros Auxilios en ese contexto</w:t>
      </w:r>
      <w:r>
        <w:br/>
        <w:t>• Talleres monográficos breves y prácticos destinados a pequeños grupos de niños. Temas a tratar: el tráfico, posibles riesgos, conocimiento de señales, prevención de accidentes en los peatones, los agentes de tráfico…</w:t>
      </w:r>
      <w:r>
        <w:br/>
      </w:r>
      <w:r>
        <w:br/>
        <w:t>ACTIVIDADES</w:t>
      </w:r>
      <w:r>
        <w:br/>
        <w:t xml:space="preserve">• Taller práctico de conocimiento y familiaridad con las señales de </w:t>
      </w:r>
      <w:proofErr w:type="spellStart"/>
      <w:r>
        <w:t>trafico</w:t>
      </w:r>
      <w:proofErr w:type="spellEnd"/>
      <w:r>
        <w:br/>
        <w:t>• Prácticas de conducción con bicicletas, karts a pedales en pistas o circuitos acondicionados.</w:t>
      </w:r>
      <w:r>
        <w:br/>
        <w:t>• Taller de prevención de accidentes de tráfico y primeros auxilios.</w:t>
      </w:r>
      <w:r>
        <w:br/>
        <w:t>• Taller de elaboración de circuitos de tráfico, con señales, para jugar con coches teledirigidos.</w:t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Crear en la población infantil un interés especial hacia la salud, la prevención de accidentes Y LA SEGURIDAD VIAL facilita su implicación directa en su cuidado y promoción y reporta menor incidencia de accidentes infantiles como primera causa de muerte entre niños de 1 a 12 años.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Karts pedales..............10.000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28 octubre, 2016 pm Viernespm37 1:22 pm</w:t>
      </w:r>
      <w:r>
        <w:br/>
        <w:t>Dirección IP: 195.53.237.199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4597E" w:rsidRDefault="00F4597E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93DD2">
            <w:r>
              <w:t>NO VALIDO. EXISTE PROGRAMA DE EDUCACION VIAL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lastRenderedPageBreak/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693DD2"/>
    <w:rsid w:val="00073FE8"/>
    <w:rsid w:val="000E3263"/>
    <w:rsid w:val="00133B5B"/>
    <w:rsid w:val="00162EB1"/>
    <w:rsid w:val="0019284B"/>
    <w:rsid w:val="001A4056"/>
    <w:rsid w:val="001B4869"/>
    <w:rsid w:val="001E7028"/>
    <w:rsid w:val="0020171E"/>
    <w:rsid w:val="003239F3"/>
    <w:rsid w:val="003F3249"/>
    <w:rsid w:val="00443A7F"/>
    <w:rsid w:val="004636F6"/>
    <w:rsid w:val="005406CB"/>
    <w:rsid w:val="00577D63"/>
    <w:rsid w:val="00693DD2"/>
    <w:rsid w:val="006A3EA1"/>
    <w:rsid w:val="006C6EF6"/>
    <w:rsid w:val="00705E56"/>
    <w:rsid w:val="00716A7B"/>
    <w:rsid w:val="00730D85"/>
    <w:rsid w:val="00756888"/>
    <w:rsid w:val="00782602"/>
    <w:rsid w:val="007E7631"/>
    <w:rsid w:val="00866AD9"/>
    <w:rsid w:val="00902480"/>
    <w:rsid w:val="00925929"/>
    <w:rsid w:val="00A70EE0"/>
    <w:rsid w:val="00AE3646"/>
    <w:rsid w:val="00AF27AE"/>
    <w:rsid w:val="00B9408D"/>
    <w:rsid w:val="00BA2B86"/>
    <w:rsid w:val="00BC0621"/>
    <w:rsid w:val="00BE62E7"/>
    <w:rsid w:val="00BF7CF1"/>
    <w:rsid w:val="00C3083C"/>
    <w:rsid w:val="00C66598"/>
    <w:rsid w:val="00C71544"/>
    <w:rsid w:val="00CC14C7"/>
    <w:rsid w:val="00CE72DB"/>
    <w:rsid w:val="00DB6B06"/>
    <w:rsid w:val="00DD488F"/>
    <w:rsid w:val="00DF15FB"/>
    <w:rsid w:val="00E13CF0"/>
    <w:rsid w:val="00E55E64"/>
    <w:rsid w:val="00E57496"/>
    <w:rsid w:val="00E7494F"/>
    <w:rsid w:val="00EC0D64"/>
    <w:rsid w:val="00EC20F1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49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049</Template>
  <TotalTime>1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2016-12-28T10:01:00Z</dcterms:created>
  <dcterms:modified xsi:type="dcterms:W3CDTF">2016-12-28T10:02:00Z</dcterms:modified>
</cp:coreProperties>
</file>
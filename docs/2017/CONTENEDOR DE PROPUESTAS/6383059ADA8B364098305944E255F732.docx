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4869" w:rsidRDefault="00FD0FBD" w:rsidP="00925929">
      <w:pPr>
        <w:jc w:val="right"/>
      </w:pPr>
      <w:r w:rsidRPr="00FD0FBD">
        <w:rPr>
          <w:sz w:val="36"/>
        </w:rPr>
        <w:t>PR</w:t>
      </w:r>
      <w:r>
        <w:rPr>
          <w:sz w:val="36"/>
        </w:rPr>
        <w:t>O</w:t>
      </w:r>
      <w:r w:rsidRPr="00FD0FBD">
        <w:rPr>
          <w:sz w:val="36"/>
        </w:rPr>
        <w:t xml:space="preserve">PUESTA </w:t>
      </w:r>
      <w:r w:rsidR="00925929">
        <w:rPr>
          <w:sz w:val="36"/>
        </w:rPr>
        <w:t>2</w:t>
      </w:r>
      <w:r w:rsidR="005406CB">
        <w:rPr>
          <w:sz w:val="36"/>
        </w:rPr>
        <w:t>7</w:t>
      </w:r>
    </w:p>
    <w:p w:rsidR="005406CB" w:rsidRDefault="005406CB" w:rsidP="005406CB">
      <w:r>
        <w:rPr>
          <w:b/>
          <w:bCs/>
        </w:rPr>
        <w:t>Titulo de la Propuesta:</w:t>
      </w:r>
      <w:r>
        <w:t xml:space="preserve"> Herramienta participativa El Alcalde eres tú en Todoescorial.com, página web de información general de San Lorenzo de El Escorial en funcionamiento desde 2013.</w:t>
      </w:r>
      <w:r>
        <w:br/>
      </w:r>
      <w:r>
        <w:br/>
      </w:r>
      <w:r>
        <w:rPr>
          <w:b/>
          <w:bCs/>
        </w:rPr>
        <w:t>Descripción de la propuesta:</w:t>
      </w:r>
      <w:r>
        <w:t xml:space="preserve"> Cursos, actividades, fiestas, conferencias, exposiciones, concursos, espectáculos, formación, ocio</w:t>
      </w:r>
      <w:proofErr w:type="gramStart"/>
      <w:r>
        <w:t>, …</w:t>
      </w:r>
      <w:proofErr w:type="gramEnd"/>
      <w:r>
        <w:t xml:space="preserve"> En San Lorenzo, siempre hay mucho para elegir, y la tendencia es creciente. Pero para elegir bien, hay que estar bien informado. Hace más de 3 años creamos Todoescorial.com para reunir en un solo sitio toda la oferta de San Lorenzo y lograr que de </w:t>
      </w:r>
      <w:proofErr w:type="spellStart"/>
      <w:r>
        <w:t>está</w:t>
      </w:r>
      <w:proofErr w:type="spellEnd"/>
      <w:r>
        <w:t xml:space="preserve"> forma todo el mundo se enterase de lo que está pasando en nuestro pueblo. Y lo estamos logrando. Todos los meses, más de 8.000 visitas lo atestiguan. Hemos informado de forma gratuita de miles de actividades generando de </w:t>
      </w:r>
      <w:proofErr w:type="spellStart"/>
      <w:r>
        <w:t>está</w:t>
      </w:r>
      <w:proofErr w:type="spellEnd"/>
      <w:r>
        <w:t xml:space="preserve"> forma riqueza en nuestro pueblo. </w:t>
      </w:r>
      <w:r>
        <w:br/>
        <w:t xml:space="preserve">Ahora queremos dotar a Todoescorial.com de más contenidos y herramientas que los habitantes de San Lorenzo agradecerán y utilizarán recurrentemente. </w:t>
      </w:r>
      <w:r>
        <w:br/>
        <w:t xml:space="preserve">Necesitamos desarrollar más nuestra herramienta participativa El Alcalde eres tú, ya en </w:t>
      </w:r>
      <w:proofErr w:type="gramStart"/>
      <w:r>
        <w:t>funcionamiento</w:t>
      </w:r>
      <w:proofErr w:type="gramEnd"/>
      <w:r>
        <w:t xml:space="preserve">. Esta herramienta nos permitirá pulsar opiniones y necesidades de la ciudadanía, opiniones y necesidades que </w:t>
      </w:r>
      <w:proofErr w:type="spellStart"/>
      <w:r>
        <w:t>seran</w:t>
      </w:r>
      <w:proofErr w:type="spellEnd"/>
      <w:r>
        <w:t xml:space="preserve"> trasladadas al ente responsable una vez alcancen un determinado tamaño. Manteniendo informados a los ciudadanos del grado de aceptación de la propuesta. </w:t>
      </w:r>
      <w:r>
        <w:br/>
      </w:r>
      <w:r>
        <w:br/>
      </w:r>
      <w:r>
        <w:br/>
      </w:r>
      <w:r>
        <w:rPr>
          <w:b/>
          <w:bCs/>
        </w:rPr>
        <w:t xml:space="preserve">Explica </w:t>
      </w:r>
      <w:proofErr w:type="spellStart"/>
      <w:r>
        <w:rPr>
          <w:b/>
          <w:bCs/>
        </w:rPr>
        <w:t>por que</w:t>
      </w:r>
      <w:proofErr w:type="spellEnd"/>
      <w:r>
        <w:rPr>
          <w:b/>
          <w:bCs/>
        </w:rPr>
        <w:t xml:space="preserve"> contribuye al bien común:</w:t>
      </w:r>
      <w:r>
        <w:t xml:space="preserve"> Desde hace más de 3 años, Todoescorial.com ha publicado de forma gratuita, miles de actividades, eventos o cursos propuestos por los habitantes de San Lorenzo. Esto ha permitido que determinados proyectos/actividades se hayan consolidado.</w:t>
      </w:r>
      <w:r>
        <w:br/>
        <w:t>Ahora queremos seguir dotando a Todoescorial.com de herramientas que la conviertan en un canal de comunicación y de expresión de la comunidad.</w:t>
      </w:r>
      <w:r>
        <w:br/>
      </w:r>
      <w:r>
        <w:br/>
      </w:r>
      <w:r>
        <w:br/>
      </w:r>
      <w:r>
        <w:rPr>
          <w:b/>
          <w:bCs/>
        </w:rPr>
        <w:t>Presupuesto aproximado:</w:t>
      </w:r>
      <w:r>
        <w:t xml:space="preserve"> 5.000€</w:t>
      </w:r>
      <w:r>
        <w:br/>
      </w:r>
      <w:r>
        <w:br/>
      </w:r>
      <w:r>
        <w:rPr>
          <w:b/>
          <w:bCs/>
        </w:rPr>
        <w:t>Otros datos. Anota aquí si aportas algún tipo de documentación de soporte a la propuesta. :</w:t>
      </w:r>
      <w:r>
        <w:t xml:space="preserve"> Por favor visiten </w:t>
      </w:r>
      <w:hyperlink r:id="rId4" w:history="1">
        <w:r>
          <w:rPr>
            <w:rStyle w:val="Hipervnculo"/>
          </w:rPr>
          <w:t>www.todoescorial.com</w:t>
        </w:r>
      </w:hyperlink>
      <w:r>
        <w:br/>
      </w:r>
      <w:r>
        <w:br/>
        <w:t>Hora: 26 octubre, 2016 pm Miércolespm19 3:45 pm</w:t>
      </w:r>
      <w:r>
        <w:br/>
        <w:t>Dirección IP: 88.9.161.231</w:t>
      </w:r>
      <w:r>
        <w:br/>
        <w:t xml:space="preserve">URL del formulario de contacto: </w:t>
      </w:r>
      <w:hyperlink r:id="rId5" w:history="1">
        <w:r>
          <w:rPr>
            <w:rStyle w:val="Hipervnculo"/>
          </w:rPr>
          <w:t>https://sanlorenzodecide.wordpress.com/tu-propuesta/</w:t>
        </w:r>
      </w:hyperlink>
      <w:r>
        <w:br/>
        <w:t>Enviado por un usuario WordPress.com verificado.</w:t>
      </w:r>
    </w:p>
    <w:p w:rsidR="00F4597E" w:rsidRDefault="00F4597E" w:rsidP="00FD0FBD"/>
    <w:p w:rsidR="00FD0FBD" w:rsidRDefault="00FD0FBD" w:rsidP="00FD0FBD">
      <w:r>
        <w:t>Mesa técnica:</w:t>
      </w:r>
    </w:p>
    <w:tbl>
      <w:tblPr>
        <w:tblStyle w:val="Tablaconcuadrcula"/>
        <w:tblW w:w="0" w:type="auto"/>
        <w:tblLook w:val="04A0"/>
      </w:tblPr>
      <w:tblGrid>
        <w:gridCol w:w="4330"/>
        <w:gridCol w:w="4330"/>
      </w:tblGrid>
      <w:tr w:rsidR="00FD0FBD" w:rsidTr="00FD0FBD">
        <w:trPr>
          <w:trHeight w:val="387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lastRenderedPageBreak/>
              <w:t>Válida o no válida *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5B136C" w:rsidP="002E20FD">
            <w:r>
              <w:t>NO VALIDA. NO SE PUEDE</w:t>
            </w:r>
            <w:r w:rsidR="002E20FD">
              <w:t>N</w:t>
            </w:r>
            <w:r>
              <w:t xml:space="preserve"> FINACIAR CON FONDOS PUBLICOS ACTIVIDADES PRIVADAS QUE YA CUBRE EL AYUNTAMIENTO</w:t>
            </w:r>
          </w:p>
        </w:tc>
      </w:tr>
      <w:tr w:rsidR="00FD0FBD" w:rsidTr="00FD0FBD">
        <w:trPr>
          <w:trHeight w:val="365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t>Áreas que afecta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FD0FBD"/>
        </w:tc>
      </w:tr>
      <w:tr w:rsidR="00FD0FBD" w:rsidTr="00FD0FBD">
        <w:trPr>
          <w:trHeight w:val="365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t>Área responsable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FD0FBD"/>
        </w:tc>
      </w:tr>
      <w:tr w:rsidR="00FD0FBD" w:rsidTr="00FD0FBD">
        <w:trPr>
          <w:trHeight w:val="387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t>Coste aproximado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FD0FBD"/>
        </w:tc>
      </w:tr>
    </w:tbl>
    <w:p w:rsidR="00FD0FBD" w:rsidRDefault="00FD0FBD" w:rsidP="00FD0FBD"/>
    <w:p w:rsidR="00133B5B" w:rsidRDefault="00FD0FBD" w:rsidP="00FD0FBD">
      <w:r>
        <w:t>* Si no es válida explicar el motivo</w:t>
      </w:r>
    </w:p>
    <w:sectPr w:rsidR="00133B5B" w:rsidSect="00133B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attachedTemplate r:id="rId1"/>
  <w:defaultTabStop w:val="708"/>
  <w:hyphenationZone w:val="425"/>
  <w:characterSpacingControl w:val="doNotCompress"/>
  <w:compat/>
  <w:rsids>
    <w:rsidRoot w:val="005B136C"/>
    <w:rsid w:val="00133B5B"/>
    <w:rsid w:val="001A4056"/>
    <w:rsid w:val="001B4869"/>
    <w:rsid w:val="0020171E"/>
    <w:rsid w:val="002E20FD"/>
    <w:rsid w:val="003F3249"/>
    <w:rsid w:val="004636F6"/>
    <w:rsid w:val="005406CB"/>
    <w:rsid w:val="00577D63"/>
    <w:rsid w:val="005B136C"/>
    <w:rsid w:val="006C6EF6"/>
    <w:rsid w:val="00705E56"/>
    <w:rsid w:val="00716A7B"/>
    <w:rsid w:val="00730D85"/>
    <w:rsid w:val="00756888"/>
    <w:rsid w:val="00782602"/>
    <w:rsid w:val="007E7631"/>
    <w:rsid w:val="00902480"/>
    <w:rsid w:val="00925929"/>
    <w:rsid w:val="00A632AA"/>
    <w:rsid w:val="00A70EE0"/>
    <w:rsid w:val="00AB6E01"/>
    <w:rsid w:val="00AE3646"/>
    <w:rsid w:val="00B9408D"/>
    <w:rsid w:val="00BA2B86"/>
    <w:rsid w:val="00BE62E7"/>
    <w:rsid w:val="00BF7CF1"/>
    <w:rsid w:val="00C3083C"/>
    <w:rsid w:val="00C66598"/>
    <w:rsid w:val="00C71544"/>
    <w:rsid w:val="00DD488F"/>
    <w:rsid w:val="00DF15FB"/>
    <w:rsid w:val="00E13CF0"/>
    <w:rsid w:val="00E55E64"/>
    <w:rsid w:val="00E7494F"/>
    <w:rsid w:val="00F4597E"/>
    <w:rsid w:val="00FD0F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0FB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D0FB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semiHidden/>
    <w:unhideWhenUsed/>
    <w:rsid w:val="00705E56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259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592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6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9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0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3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2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8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5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anlorenzodecide.wordpress.com/tu-propuesta/" TargetMode="External"/><Relationship Id="rId4" Type="http://schemas.openxmlformats.org/officeDocument/2006/relationships/hyperlink" Target="http://www.todoescoria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propuestas%20en%20word\PROPUESTA%20027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PROPUESTA 027</Template>
  <TotalTime>2</TotalTime>
  <Pages>2</Pages>
  <Words>386</Words>
  <Characters>2123</Characters>
  <Application>Microsoft Office Word</Application>
  <DocSecurity>0</DocSecurity>
  <Lines>17</Lines>
  <Paragraphs>5</Paragraphs>
  <ScaleCrop>false</ScaleCrop>
  <Company>Hewlett-Packard Company</Company>
  <LinksUpToDate>false</LinksUpToDate>
  <CharactersWithSpaces>2504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eantonio</dc:creator>
  <cp:lastModifiedBy>msantamaria</cp:lastModifiedBy>
  <cp:revision>2</cp:revision>
  <dcterms:created xsi:type="dcterms:W3CDTF">2016-12-28T09:25:00Z</dcterms:created>
  <dcterms:modified xsi:type="dcterms:W3CDTF">2017-01-11T14:15:00Z</dcterms:modified>
</cp:coreProperties>
</file>
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6A3EA1">
        <w:rPr>
          <w:sz w:val="36"/>
        </w:rPr>
        <w:t>31</w:t>
      </w:r>
    </w:p>
    <w:p w:rsidR="006A3EA1" w:rsidRDefault="006A3EA1" w:rsidP="006A3EA1">
      <w:r>
        <w:rPr>
          <w:b/>
          <w:bCs/>
        </w:rPr>
        <w:t>Titulo de la Propuesta:</w:t>
      </w:r>
      <w:r>
        <w:t xml:space="preserve"> Archivo contemporáneo.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Un libro virtual y catálogo físico con fichas de los autores residentes en la localidad, de cualquier ámbito: Danza, teatro, música, cine, literatura, artes plásticas </w:t>
      </w:r>
      <w:proofErr w:type="spellStart"/>
      <w:r>
        <w:t>etc</w:t>
      </w:r>
      <w:proofErr w:type="spellEnd"/>
      <w:r>
        <w:t>...</w:t>
      </w:r>
      <w:r>
        <w:br/>
        <w:t xml:space="preserve">Abierto a cambios e incorporaciones, un archivo vivo en el que reflejar la actividad cultural y creativa del entorno dando la posibilidad de aportar web y datos de contacto, </w:t>
      </w:r>
      <w:proofErr w:type="gramStart"/>
      <w:r>
        <w:t>( previa</w:t>
      </w:r>
      <w:proofErr w:type="gramEnd"/>
      <w:r>
        <w:t xml:space="preserve"> autorización de cada autor).</w:t>
      </w:r>
      <w:r>
        <w:br/>
        <w:t xml:space="preserve">Posibilidad de cesión de un espacio de </w:t>
      </w:r>
      <w:proofErr w:type="spellStart"/>
      <w:r>
        <w:t>coworking</w:t>
      </w:r>
      <w:proofErr w:type="spellEnd"/>
      <w:r>
        <w:t xml:space="preserve"> de creativos. Donde compartir recursos y espacios en régimen de alquiler de salas expositivas y zona de talleres. Que sirva de punto de encuentro de la cultura, con la posibilidad de crear sinergias y elaborar acciones compartidas. </w:t>
      </w:r>
      <w:r>
        <w:br/>
      </w:r>
      <w:proofErr w:type="gramStart"/>
      <w:r>
        <w:t>Posible espacios</w:t>
      </w:r>
      <w:proofErr w:type="gramEnd"/>
      <w:r>
        <w:t xml:space="preserve">: Plaza de toros. Naves del parque de Terreros. Centro de interpretación de la naturaleza junto al Tomillar </w:t>
      </w:r>
      <w:proofErr w:type="gramStart"/>
      <w:r>
        <w:t>( se</w:t>
      </w:r>
      <w:proofErr w:type="gramEnd"/>
      <w:r>
        <w:t xml:space="preserve"> podría crear una senda escultórica con obras de artistas locales).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El potencial histórico de la localidad es una evidente fuente de ingresos pero la convivencia y el conocimiento de los agentes culturales contemporáneos es un potencial desperdiciado.</w:t>
      </w:r>
      <w:r>
        <w:br/>
        <w:t>Han existido iniciativas asociativas y se ha demostrado el interés popular por la cultura viva y presente. Un centro de arte, una senda escultórica y estudios abiertos al público crearían un atractivo cultural beneficioso para los vecinos y visitantes.</w:t>
      </w:r>
      <w:r>
        <w:br/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  <w:t>El presupuesto se destinaría a la adecuación de los espacios (en caso de cesión para el proyecto) y la contratación del diseñador gráfico para la creación y difusión del archivo contemporáneo. La renta en concepto de alquiler debería ser simbólica y sería suficiente para sostener la autogestión del espacio.</w:t>
      </w:r>
      <w:r>
        <w:br/>
      </w:r>
      <w:r>
        <w:br/>
        <w:t>Hora: 27 octubre, 2016 pm Juevespm36 2:24 pm</w:t>
      </w:r>
      <w:r>
        <w:br/>
        <w:t>Dirección IP: 88.16.171.157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E136A" w:rsidP="00FE136A">
            <w:r>
              <w:t xml:space="preserve">Válido el archivo y libro virtual. El espacio de </w:t>
            </w:r>
            <w:proofErr w:type="spellStart"/>
            <w:r>
              <w:t>co-working</w:t>
            </w:r>
            <w:proofErr w:type="spellEnd"/>
            <w:r>
              <w:t xml:space="preserve"> implicaría un gasto a futuro y no </w:t>
            </w:r>
            <w:r>
              <w:lastRenderedPageBreak/>
              <w:t xml:space="preserve">sería válido. 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871DA1">
            <w:r>
              <w:t>CULTURA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E136A">
            <w:r>
              <w:t>CULTURA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871DA1"/>
    <w:rsid w:val="00133B5B"/>
    <w:rsid w:val="001A4056"/>
    <w:rsid w:val="001B4869"/>
    <w:rsid w:val="001E7028"/>
    <w:rsid w:val="0020171E"/>
    <w:rsid w:val="003F3249"/>
    <w:rsid w:val="004636F6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A7AD4"/>
    <w:rsid w:val="007E7631"/>
    <w:rsid w:val="00871DA1"/>
    <w:rsid w:val="00902480"/>
    <w:rsid w:val="00925929"/>
    <w:rsid w:val="00A464CD"/>
    <w:rsid w:val="00A70EE0"/>
    <w:rsid w:val="00AE3646"/>
    <w:rsid w:val="00B9408D"/>
    <w:rsid w:val="00BA2B86"/>
    <w:rsid w:val="00BE62E7"/>
    <w:rsid w:val="00BF7CF1"/>
    <w:rsid w:val="00C3083C"/>
    <w:rsid w:val="00C66598"/>
    <w:rsid w:val="00C71544"/>
    <w:rsid w:val="00CC14C7"/>
    <w:rsid w:val="00CE72DB"/>
    <w:rsid w:val="00DD488F"/>
    <w:rsid w:val="00DF15FB"/>
    <w:rsid w:val="00E13CF0"/>
    <w:rsid w:val="00E55E64"/>
    <w:rsid w:val="00E7494F"/>
    <w:rsid w:val="00F4597E"/>
    <w:rsid w:val="00FD0FBD"/>
    <w:rsid w:val="00FE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3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031</Template>
  <TotalTime>0</TotalTime>
  <Pages>2</Pages>
  <Words>370</Words>
  <Characters>2035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bjuarez</cp:lastModifiedBy>
  <cp:revision>2</cp:revision>
  <dcterms:created xsi:type="dcterms:W3CDTF">2017-01-10T11:48:00Z</dcterms:created>
  <dcterms:modified xsi:type="dcterms:W3CDTF">2017-01-10T11:48:00Z</dcterms:modified>
</cp:coreProperties>
</file>
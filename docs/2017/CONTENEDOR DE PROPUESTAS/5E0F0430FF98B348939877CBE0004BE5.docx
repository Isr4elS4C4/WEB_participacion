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1D0E1C">
        <w:rPr>
          <w:sz w:val="36"/>
        </w:rPr>
        <w:t>17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D57637" w:rsidRDefault="00D57637" w:rsidP="00D57637">
      <w:r>
        <w:rPr>
          <w:b/>
          <w:bCs/>
        </w:rPr>
        <w:lastRenderedPageBreak/>
        <w:t>Titulo de la Propuesta:</w:t>
      </w:r>
      <w:r>
        <w:t xml:space="preserve"> Mejorar el uso del parque de los romeros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parque de los romeros está muy poco utilizado por los colectivos más débiles, como niños o ancianos, y por el contrario, se llena de pandillas de </w:t>
      </w:r>
      <w:proofErr w:type="spellStart"/>
      <w:r>
        <w:t>jovenes</w:t>
      </w:r>
      <w:proofErr w:type="spellEnd"/>
      <w:r>
        <w:t xml:space="preserve"> que a veces no respetan el lugar ni a los vecinos, tiran mucha basura y se sientan sobre el respaldo de los bancos, e intimidan a las personas mayores.</w:t>
      </w:r>
      <w:r>
        <w:br/>
        <w:t xml:space="preserve">Yo propongo recuperar este estratégico espacio para todos los ciudadanos. Se deben de retirar la cancha de deportes y trasladarla al parque de la ladera, construyendo allí una nueva que se sume a la ya existente. Y en los romeros poner aquello que usan nuestros mayores: juego de petanca, mini-golf, mesas de dominó, máquinas de ejercicios físicos, e incluso se podría instalar un </w:t>
      </w:r>
      <w:proofErr w:type="spellStart"/>
      <w:r>
        <w:t>biblio</w:t>
      </w:r>
      <w:proofErr w:type="spellEnd"/>
      <w:r>
        <w:t>- parque, donde se presten libros o revistas.</w:t>
      </w:r>
      <w:r>
        <w:br/>
        <w:t xml:space="preserve">Regular el horario del parque, </w:t>
      </w:r>
      <w:proofErr w:type="spellStart"/>
      <w:r>
        <w:t>cerrandolo</w:t>
      </w:r>
      <w:proofErr w:type="spellEnd"/>
      <w:r>
        <w:t xml:space="preserve"> a las 1800 horas en invierno y a las 2000 en verano. </w:t>
      </w:r>
      <w:r>
        <w:br/>
        <w:t xml:space="preserve">Así las pandillas </w:t>
      </w:r>
      <w:proofErr w:type="spellStart"/>
      <w:r>
        <w:t>jovenes</w:t>
      </w:r>
      <w:proofErr w:type="spellEnd"/>
      <w:r>
        <w:t xml:space="preserve"> que se </w:t>
      </w:r>
      <w:proofErr w:type="spellStart"/>
      <w:r>
        <w:t>reunan</w:t>
      </w:r>
      <w:proofErr w:type="spellEnd"/>
      <w:r>
        <w:t xml:space="preserve"> en el parque de la ladera, infrautilizado actualmente, que es un lugar ideal para ellos, no así para ancianos por estar demasiado en cuesta.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Recupera el parque de los romeros para todos los ciudadanos, especialmente </w:t>
      </w:r>
      <w:proofErr w:type="spellStart"/>
      <w:r>
        <w:t>paralos</w:t>
      </w:r>
      <w:proofErr w:type="spellEnd"/>
      <w:r>
        <w:t xml:space="preserve"> ancianos y los niños pequeños, haciéndolo más seguro y habitable.</w:t>
      </w:r>
      <w:r>
        <w:br/>
        <w:t xml:space="preserve">Es el parque más accesible desde el casco </w:t>
      </w:r>
      <w:proofErr w:type="spellStart"/>
      <w:r>
        <w:t>historico</w:t>
      </w:r>
      <w:proofErr w:type="spellEnd"/>
      <w:r>
        <w:t>, indispensable para todos los vecinos residentes.</w:t>
      </w:r>
      <w:r>
        <w:br/>
        <w:t xml:space="preserve">Además, debe de dar una buena imagen de orden y limpieza cuando los </w:t>
      </w:r>
      <w:proofErr w:type="spellStart"/>
      <w:r>
        <w:t>viditen</w:t>
      </w:r>
      <w:proofErr w:type="spellEnd"/>
      <w:r>
        <w:t xml:space="preserve"> los turistas, ya que actualmente, está muy sucio y lleno de pintadas.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10000 euros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16 diciembre, 2016 am Viernesam48 10:15 am</w:t>
      </w:r>
      <w:r>
        <w:br/>
        <w:t>Dirección IP: 95.131.169.247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CC2476" w:rsidRDefault="00CC2476" w:rsidP="00CC2476"/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465B8">
            <w:r>
              <w:t>NO VALIDA. FUERA DE PRESUPUESTO</w:t>
            </w:r>
          </w:p>
          <w:p w:rsidR="006E5B72" w:rsidRDefault="006E5B72" w:rsidP="006E5B72">
            <w:r>
              <w:t xml:space="preserve">JP: </w:t>
            </w:r>
            <w:r>
              <w:rPr>
                <w:color w:val="1F497D"/>
              </w:rPr>
              <w:t xml:space="preserve">EL COSTE DE DESMONTAJE-MONTAJE DE LA PISTA DEPORTIVA ES SUPERIOR AL PRINCIPIO BASE DE LOS PRESUPUESTOS PARTICIPATIVOS. RESPECTO AL CIERRE DE ÉSTE Y OTROS PARQUES ES UNA DECISIÓN PRESUPUESTARIA-POLÍTICA. 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E5B72">
            <w:r>
              <w:t>PARQUES Y JARDINES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2169D"/>
    <w:rsid w:val="00133B5B"/>
    <w:rsid w:val="001A4056"/>
    <w:rsid w:val="001B4869"/>
    <w:rsid w:val="001C453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465B8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B591F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E5B72"/>
    <w:rsid w:val="006F35F9"/>
    <w:rsid w:val="00705C60"/>
    <w:rsid w:val="00705E56"/>
    <w:rsid w:val="00716A7B"/>
    <w:rsid w:val="00717446"/>
    <w:rsid w:val="00731FBB"/>
    <w:rsid w:val="00756888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25919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2476"/>
    <w:rsid w:val="00CC712A"/>
    <w:rsid w:val="00CC7F74"/>
    <w:rsid w:val="00D33EBB"/>
    <w:rsid w:val="00D44D87"/>
    <w:rsid w:val="00D5763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6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5</cp:revision>
  <dcterms:created xsi:type="dcterms:W3CDTF">2016-12-28T01:03:00Z</dcterms:created>
  <dcterms:modified xsi:type="dcterms:W3CDTF">2017-01-12T20:31:00Z</dcterms:modified>
</cp:coreProperties>
</file>
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94F" w:rsidRDefault="00FD0FBD" w:rsidP="00B9408D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B9408D">
        <w:rPr>
          <w:sz w:val="36"/>
        </w:rPr>
        <w:t>11</w:t>
      </w:r>
    </w:p>
    <w:p w:rsidR="00B9408D" w:rsidRDefault="00B9408D" w:rsidP="00B9408D">
      <w:r>
        <w:rPr>
          <w:b/>
          <w:bCs/>
        </w:rPr>
        <w:t>Titulo de la Propuesta:</w:t>
      </w:r>
      <w:r>
        <w:t xml:space="preserve"> Toros en las fiestas patronales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Como era tradición, hasta hace dos años, en las fiestas patronales de San Lorenzo se celebraban al menos dos corridas de toros, a las que los aficionados JUBILADOS de este municipio podíamos asistir con ayuda económica del Ayuntamiento y bajo el control de la Asociación de Jubilados. Por causas que no se han hecho </w:t>
      </w:r>
      <w:proofErr w:type="spellStart"/>
      <w:r>
        <w:t>publicas</w:t>
      </w:r>
      <w:proofErr w:type="spellEnd"/>
      <w:r>
        <w:t xml:space="preserve">, ya NO hay corridas de toros. </w:t>
      </w:r>
      <w:r>
        <w:br/>
        <w:t>Solicito que se implante la situación anterior.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El gran nº de </w:t>
      </w:r>
      <w:proofErr w:type="spellStart"/>
      <w:r>
        <w:t>Jubilad@s</w:t>
      </w:r>
      <w:proofErr w:type="spellEnd"/>
      <w:r>
        <w:t xml:space="preserve"> de este Municipio merece que se les devuelva parte del bienestar que ellos, mediante una extensa vida laboral, han conseguido para todos los ciudadanos.</w:t>
      </w:r>
      <w:r>
        <w:br/>
        <w:t>Muchísimos municipios de la Comunidad de Madrid y de España tienen por tradición celebrar una o más corridas de toros. ¿</w:t>
      </w:r>
      <w:proofErr w:type="gramStart"/>
      <w:r>
        <w:t>por</w:t>
      </w:r>
      <w:proofErr w:type="gramEnd"/>
      <w:r>
        <w:t xml:space="preserve"> qué en este no se van a tener? 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Unos 10.000 € haciéndolo como antes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No se necesita</w:t>
      </w:r>
      <w:r>
        <w:br/>
      </w:r>
      <w:r>
        <w:br/>
        <w:t>Hora: 24 octubre, 2016 pm Lunespm22 6:41 pm</w:t>
      </w:r>
      <w:r>
        <w:br/>
        <w:t>Dirección IP: 79.158.158.248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1B4869" w:rsidRDefault="001B4869" w:rsidP="001B4869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EB7C8E">
            <w:r>
              <w:t>VALIDA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EB7C8E">
            <w:r>
              <w:t>MAYORES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EB7C8E">
            <w:r>
              <w:t>ASUNTOS SOCIALES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EB7C8E">
            <w:r>
              <w:t>10.000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EB7C8E"/>
    <w:rsid w:val="00133B5B"/>
    <w:rsid w:val="001B4869"/>
    <w:rsid w:val="003C3DEE"/>
    <w:rsid w:val="004B42ED"/>
    <w:rsid w:val="00577D63"/>
    <w:rsid w:val="006C6EF6"/>
    <w:rsid w:val="00705E56"/>
    <w:rsid w:val="00716A7B"/>
    <w:rsid w:val="007E7631"/>
    <w:rsid w:val="008D3C18"/>
    <w:rsid w:val="00B9408D"/>
    <w:rsid w:val="00BE62E7"/>
    <w:rsid w:val="00BF7CF1"/>
    <w:rsid w:val="00C71544"/>
    <w:rsid w:val="00DF15FB"/>
    <w:rsid w:val="00E55E64"/>
    <w:rsid w:val="00E7494F"/>
    <w:rsid w:val="00EB7C8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011</Template>
  <TotalTime>0</TotalTime>
  <Pages>1</Pages>
  <Words>229</Words>
  <Characters>1264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msantamaria</cp:lastModifiedBy>
  <cp:revision>2</cp:revision>
  <dcterms:created xsi:type="dcterms:W3CDTF">2017-01-02T13:12:00Z</dcterms:created>
  <dcterms:modified xsi:type="dcterms:W3CDTF">2017-01-02T13:12:00Z</dcterms:modified>
</cp:coreProperties>
</file>
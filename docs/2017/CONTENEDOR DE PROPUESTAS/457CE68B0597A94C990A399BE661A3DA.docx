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85489">
        <w:rPr>
          <w:sz w:val="36"/>
        </w:rPr>
        <w:t>51</w:t>
      </w:r>
    </w:p>
    <w:p w:rsidR="00785489" w:rsidRDefault="00785489" w:rsidP="00785489">
      <w:r>
        <w:rPr>
          <w:b/>
          <w:bCs/>
        </w:rPr>
        <w:t>Titulo de la Propuesta:</w:t>
      </w:r>
      <w:r>
        <w:t xml:space="preserve"> Vehículo de Proximidad para acompañamiento en gestiones a Personas Mayores</w:t>
      </w:r>
      <w:r>
        <w:br/>
        <w:t>Se solicita la compra del vehículo.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Ofrecer un Proyecto de Acompañamiento a Personas Mayores en gestiones sanitarias que no requieran el uso de vehículos sanitarios especialmente acondicionados, con personal voluntario entrenado y formado.</w:t>
      </w:r>
      <w:r>
        <w:br/>
        <w:t>Actividades</w:t>
      </w:r>
      <w:r>
        <w:br/>
        <w:t>- Acompañamientos sanitarios</w:t>
      </w:r>
      <w:r>
        <w:br/>
        <w:t>- Gestiones administrativas</w:t>
      </w:r>
      <w:r>
        <w:br/>
        <w:t>- Facilitar desplazamientos en situación de nieve o mal tiempo para gestiones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Facilita la autonomía del Mayor en su propio domicilio y le acompaña en gestiones delicadas de tipo sanitario o administrativo, en su relación con otras instituciones alejadas de nuestro municipio, que no requieran la necesidad de una ambulancia.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Cruz Roja aportará equipo de voluntarios debidamente formados, mantenimiento del vehículo y gestión del proyecto, en colaboración con la Administración Local.</w:t>
      </w:r>
      <w:r>
        <w:br/>
      </w:r>
      <w:r>
        <w:br/>
        <w:t>Hora: 28 octubre, 2016 pm Viernespm55 1:40 pm</w:t>
      </w:r>
      <w:r>
        <w:br/>
        <w:t>Dirección IP: 195.53.237.199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434F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434F">
            <w:r>
              <w:t>SANIDAD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434F">
            <w:r>
              <w:t>SANIDAD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4D7C30"/>
    <w:rsid w:val="00073FE8"/>
    <w:rsid w:val="000E3263"/>
    <w:rsid w:val="00133B5B"/>
    <w:rsid w:val="00162EB1"/>
    <w:rsid w:val="0019284B"/>
    <w:rsid w:val="001A4056"/>
    <w:rsid w:val="001B4869"/>
    <w:rsid w:val="001E7028"/>
    <w:rsid w:val="0020171E"/>
    <w:rsid w:val="003239F3"/>
    <w:rsid w:val="003E5B50"/>
    <w:rsid w:val="003F3249"/>
    <w:rsid w:val="00443A7F"/>
    <w:rsid w:val="004636F6"/>
    <w:rsid w:val="004D7C30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85489"/>
    <w:rsid w:val="007E7631"/>
    <w:rsid w:val="00866AD9"/>
    <w:rsid w:val="00902480"/>
    <w:rsid w:val="00925929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71E8B"/>
    <w:rsid w:val="00DB6B06"/>
    <w:rsid w:val="00DD488F"/>
    <w:rsid w:val="00DF15FB"/>
    <w:rsid w:val="00E13CF0"/>
    <w:rsid w:val="00E55E64"/>
    <w:rsid w:val="00E57496"/>
    <w:rsid w:val="00E7494F"/>
    <w:rsid w:val="00EC20F1"/>
    <w:rsid w:val="00F343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5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051</Template>
  <TotalTime>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2</cp:revision>
  <dcterms:created xsi:type="dcterms:W3CDTF">2016-12-28T10:04:00Z</dcterms:created>
  <dcterms:modified xsi:type="dcterms:W3CDTF">2016-12-28T10:08:00Z</dcterms:modified>
</cp:coreProperties>
</file>
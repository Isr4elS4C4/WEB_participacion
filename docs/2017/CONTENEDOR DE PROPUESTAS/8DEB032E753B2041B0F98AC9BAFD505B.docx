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AF27AE">
        <w:rPr>
          <w:sz w:val="36"/>
        </w:rPr>
        <w:t>3</w:t>
      </w:r>
      <w:r w:rsidR="00073FE8">
        <w:rPr>
          <w:sz w:val="36"/>
        </w:rPr>
        <w:t>8</w:t>
      </w:r>
    </w:p>
    <w:p w:rsidR="00073FE8" w:rsidRDefault="00073FE8" w:rsidP="00073FE8">
      <w:r>
        <w:rPr>
          <w:b/>
          <w:bCs/>
        </w:rPr>
        <w:t>Titulo de la Propuesta:</w:t>
      </w:r>
      <w:r>
        <w:t xml:space="preserve"> Ocio saludable para los jóvenes.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Se trata de poner en marcha durante los fines de semana, y en horario de tarde-noche, actividades de ocio saludable para los jóvenes del Municipio, en edades comprendidas entre los 12 y 16 años, que puedan constituir alternativas al ocio dependiente del consumo de sustancias tóxicas.</w:t>
      </w:r>
      <w:r>
        <w:br/>
        <w:t xml:space="preserve">Las actividades se podrían realizar en el Polideportivo </w:t>
      </w:r>
      <w:proofErr w:type="spellStart"/>
      <w:r>
        <w:t>Zaburdón</w:t>
      </w:r>
      <w:proofErr w:type="spellEnd"/>
      <w:r>
        <w:t>, lugar de reunión habitual de los jóvenes, entre las 20 y las 24 horas, y serían principalmente deportivas, pero también se podrían realizar otros talleres grupales de ocio y tiempo libre.</w:t>
      </w:r>
      <w:r>
        <w:br/>
        <w:t>Estas actividades podrían ser dinamizadas por las distintas entidades deportivas y de ocio y tiempo libre existentes en el Municipio, a través de convenios de colaboración y subvenciones del Ayuntamiento.</w:t>
      </w:r>
      <w:r>
        <w:br/>
        <w:t>El objetivo principal del proyecto es prevenir el consumo de alcohol y de otras sustancias tóxicas entre los jóvenes del Municipio y fomentar hábitos saludables.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Porque los jóvenes del Municipio apenas tienen alternativas de ocio con carácter gratuito en el Municipio durante los fines de semana.</w:t>
      </w:r>
      <w:r>
        <w:br/>
        <w:t xml:space="preserve">Además se canaliza adecuadamente su reunión en el entorno del Polideportivo </w:t>
      </w:r>
      <w:proofErr w:type="spellStart"/>
      <w:r>
        <w:t>Zaburdón</w:t>
      </w:r>
      <w:proofErr w:type="spellEnd"/>
      <w:r>
        <w:t>, punto de encuentro habitual durante los fines de semana.</w:t>
      </w:r>
      <w:r>
        <w:br/>
        <w:t>Finalmente, todos nos ahorramos la contratación de un Guardia De Seguridad, solución que el Ayuntamiento ha encontrado para la entrada masiva de jóvenes en el Polideportivo los viernes por la tarde-noche.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13.500 Euros.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Proyectos de estas mismas características ya se han realizado en este Municipio en etapas anteriores, y en la actualidad se realizan en los Municipios cercanos como El Escorial y </w:t>
      </w:r>
      <w:proofErr w:type="spellStart"/>
      <w:r>
        <w:t>Valdemorillo</w:t>
      </w:r>
      <w:proofErr w:type="spellEnd"/>
      <w:r>
        <w:t>.</w:t>
      </w:r>
      <w:r>
        <w:br/>
      </w:r>
      <w:r>
        <w:br/>
        <w:t>Hora: 28 octubre, 2016 am Viernesam25 9:40 am</w:t>
      </w:r>
      <w:r>
        <w:br/>
        <w:t>Dirección IP: 217.125.21.188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F4597E" w:rsidRDefault="00F4597E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84156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84156">
            <w:r>
              <w:t>DEPORTES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84156">
            <w:r>
              <w:t>DEPORTES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84156">
            <w:r>
              <w:t>15.000</w:t>
            </w:r>
          </w:p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884156"/>
    <w:rsid w:val="00073FE8"/>
    <w:rsid w:val="000B087A"/>
    <w:rsid w:val="000E3263"/>
    <w:rsid w:val="00133B5B"/>
    <w:rsid w:val="001A4056"/>
    <w:rsid w:val="001B4869"/>
    <w:rsid w:val="001E7028"/>
    <w:rsid w:val="0020171E"/>
    <w:rsid w:val="003239F3"/>
    <w:rsid w:val="003F3249"/>
    <w:rsid w:val="00443A7F"/>
    <w:rsid w:val="004636F6"/>
    <w:rsid w:val="005406CB"/>
    <w:rsid w:val="00577D63"/>
    <w:rsid w:val="006A3EA1"/>
    <w:rsid w:val="006C6EF6"/>
    <w:rsid w:val="00705E56"/>
    <w:rsid w:val="00716A7B"/>
    <w:rsid w:val="00730D85"/>
    <w:rsid w:val="00756888"/>
    <w:rsid w:val="00782602"/>
    <w:rsid w:val="007E7631"/>
    <w:rsid w:val="00866AD9"/>
    <w:rsid w:val="00884156"/>
    <w:rsid w:val="00902480"/>
    <w:rsid w:val="00925929"/>
    <w:rsid w:val="00A70EE0"/>
    <w:rsid w:val="00AE3646"/>
    <w:rsid w:val="00AF27AE"/>
    <w:rsid w:val="00B9408D"/>
    <w:rsid w:val="00BA2B86"/>
    <w:rsid w:val="00BC0621"/>
    <w:rsid w:val="00BE62E7"/>
    <w:rsid w:val="00BF7CF1"/>
    <w:rsid w:val="00C3083C"/>
    <w:rsid w:val="00C66598"/>
    <w:rsid w:val="00C71544"/>
    <w:rsid w:val="00CC14C7"/>
    <w:rsid w:val="00CE72DB"/>
    <w:rsid w:val="00DD488F"/>
    <w:rsid w:val="00DF15FB"/>
    <w:rsid w:val="00E13CF0"/>
    <w:rsid w:val="00E55E64"/>
    <w:rsid w:val="00E7494F"/>
    <w:rsid w:val="00F4597E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3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038</Template>
  <TotalTime>1</TotalTime>
  <Pages>2</Pages>
  <Words>353</Words>
  <Characters>1944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eantonio</cp:lastModifiedBy>
  <cp:revision>1</cp:revision>
  <dcterms:created xsi:type="dcterms:W3CDTF">2016-12-28T09:41:00Z</dcterms:created>
  <dcterms:modified xsi:type="dcterms:W3CDTF">2016-12-28T09:42:00Z</dcterms:modified>
</cp:coreProperties>
</file>
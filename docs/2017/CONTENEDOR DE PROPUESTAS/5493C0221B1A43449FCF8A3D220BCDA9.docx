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631" w:rsidRDefault="00FD0FBD" w:rsidP="006C6EF6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6C6EF6">
        <w:rPr>
          <w:sz w:val="36"/>
        </w:rPr>
        <w:t>6</w:t>
      </w:r>
    </w:p>
    <w:p w:rsidR="006C6EF6" w:rsidRDefault="006C6EF6" w:rsidP="006C6EF6">
      <w:r>
        <w:rPr>
          <w:b/>
          <w:bCs/>
        </w:rPr>
        <w:t>Titulo de la Propuesta:</w:t>
      </w:r>
      <w:r>
        <w:t xml:space="preserve"> HUMANIZACION DE LA CALLE JUAN DE TOLEDO (ANTIGUA CARRETERA DE GUADARRAMA)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Tras trece años viviendo en la calle Juan de Toledo observo diariamente cómo es un territorio donde dominan los coches sobre las personas; los conductores que vienen por la carretera de Guadarrama piensan que es la continuación de la misma y no respetan los límites de velocidad, los pasos de cebra, los viandantes... Me gustaría convertirla en una "calle" más del pueblo donde los vecinos seamos más importantes que los coches.</w:t>
      </w:r>
      <w:r>
        <w:br/>
      </w:r>
      <w:r>
        <w:br/>
      </w:r>
      <w:r>
        <w:rPr>
          <w:b/>
          <w:bCs/>
        </w:rPr>
        <w:t>Explica por que contribuye al bien común:</w:t>
      </w:r>
      <w:r>
        <w:t xml:space="preserve"> Creo que evitar los atropellos que se han producido en los últimos meses serían razón más que válida.</w:t>
      </w:r>
      <w:r>
        <w:br/>
        <w:t>La tranquilidad de ver cruzar la calle a niños y ancianos sin que su vida peligre, es otra.</w:t>
      </w:r>
      <w:r>
        <w:br/>
        <w:t>La reducción de ruido y de tráfico que atraviesa el pueblo sin detenerse en él, solo por ahorrarse unos kilómetros en su ruta hacia Avila o Madrid, también.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10.000 €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Podría buscarse la colaboración con la DGT para instalar radares en varios puntos de la calle, para disuadir a los conductores irresponsables.</w:t>
      </w:r>
      <w:r>
        <w:br/>
      </w:r>
      <w:r>
        <w:br/>
        <w:t>Hora: 23 octubre, 2016 pm Domingopm05 6:34 pm</w:t>
      </w:r>
      <w:r>
        <w:br/>
        <w:t>Dirección IP: 81.39.233.117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FD0FBD" w:rsidRDefault="00FD0FBD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6C2316">
            <w:r>
              <w:t>No válida. No se concretan las actuaciones a realizar.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6C2316">
            <w:r>
              <w:t>Vías Públicas Tráfico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6C2316">
            <w:r>
              <w:t>Tráfico</w:t>
            </w:r>
          </w:p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attachedTemplate r:id="rId1"/>
  <w:defaultTabStop w:val="708"/>
  <w:hyphenationZone w:val="425"/>
  <w:characterSpacingControl w:val="doNotCompress"/>
  <w:compat/>
  <w:rsids>
    <w:rsidRoot w:val="00D06301"/>
    <w:rsid w:val="000417BB"/>
    <w:rsid w:val="00133B5B"/>
    <w:rsid w:val="00213D98"/>
    <w:rsid w:val="0030224E"/>
    <w:rsid w:val="003F6817"/>
    <w:rsid w:val="00577D63"/>
    <w:rsid w:val="006C2316"/>
    <w:rsid w:val="006C6EF6"/>
    <w:rsid w:val="006E5FD4"/>
    <w:rsid w:val="00705E56"/>
    <w:rsid w:val="00716A7B"/>
    <w:rsid w:val="007E7631"/>
    <w:rsid w:val="00933508"/>
    <w:rsid w:val="009926B1"/>
    <w:rsid w:val="00C71544"/>
    <w:rsid w:val="00D06301"/>
    <w:rsid w:val="00DF15FB"/>
    <w:rsid w:val="00FD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OPUESTAS%20EVALUADAS\propuestas%20en%20word\PROPUESTA%20006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006</Template>
  <TotalTime>0</TotalTime>
  <Pages>1</Pages>
  <Words>265</Words>
  <Characters>1461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msantamaria</cp:lastModifiedBy>
  <cp:revision>2</cp:revision>
  <dcterms:created xsi:type="dcterms:W3CDTF">2017-01-04T10:21:00Z</dcterms:created>
  <dcterms:modified xsi:type="dcterms:W3CDTF">2017-01-04T10:21:00Z</dcterms:modified>
</cp:coreProperties>
</file>
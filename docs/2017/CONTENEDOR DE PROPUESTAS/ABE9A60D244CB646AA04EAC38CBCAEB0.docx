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925929">
        <w:rPr>
          <w:sz w:val="36"/>
        </w:rPr>
        <w:t>2</w:t>
      </w:r>
      <w:r w:rsidR="00730D85">
        <w:rPr>
          <w:sz w:val="36"/>
        </w:rPr>
        <w:t>6</w:t>
      </w:r>
    </w:p>
    <w:p w:rsidR="00F4597E" w:rsidRDefault="00730D85" w:rsidP="00FD0FBD">
      <w:r>
        <w:rPr>
          <w:b/>
          <w:bCs/>
        </w:rPr>
        <w:t>Titulo de la Propuesta:</w:t>
      </w:r>
      <w:r>
        <w:t xml:space="preserve"> ARREGLO CARRETERA DE ABANTOS Y LIMPIEZA DEL MONTE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Hola buenas tardes.</w:t>
      </w:r>
      <w:r>
        <w:br/>
        <w:t>Mi propuesta consiste en arreglar la carretera que sube al Alto de Abantos de una vez por todas.</w:t>
      </w:r>
      <w:r>
        <w:br/>
        <w:t>Lleva décadas abandonado y eso en este ni en ningún pueblo se debe permitir. Las trabas y excusas ecologistas que se llevan poniendo años carecen de todo fundamento. Sin ir más lejos, su vertiente por Peguerinos está en perfecto estado de asfaltado y esto no perjudica al medio ambiente. Al contrario, hace que se pueda cuidar más y mejor. Arreglar esta carretera sólo puede traer beneficios para el pueblo y vecinos como los de Peguerinos que solo cuentan actualmente con un acceso a este pueblo y su hospital por la Cruz Verde. Arreglarla supone que los vehículos de emergencias tales como bomberos y ambulancias puedan acudir a una emergencia sin problemas. Arreglarla supone un problema menos para subir al Arboreto e incluso podrían crear una ruta ecológica que recorra el Insect Park, luego el Arboreto y después un paseo por las Tres Cruces de Abantos. O ruta micológica.....Eso traería dinero y trabajo al pueblo. También se podrían programar marchas cicloturistas que atraen a miles de personas y que dormirían en San Lorenzo, o el paso de la Vuelta Ciclista a España, por lo tanto otro beneficio más para el pueblo.</w:t>
      </w:r>
      <w:r>
        <w:br/>
        <w:t xml:space="preserve">Pero todo esto es imposible en el lamentable estado actual del puerto. Vayan y vean puertos de Asturias, de Cantabria, de los Pirineos y podrán constatar que el asfalto no está reñido con el ecologismo. Y si siguen pensándoselo, arreglen y asfalten el puerto primero y luego restrinjan la subida de vehículos como en Covadonga o la Pedriza(aunque no lo haría), y problema resuelto. La "carretera vieja de la Silla " lleva así décadas y no pasa nada, y la parte de la Penosilla del incendio también. </w:t>
      </w:r>
      <w:r>
        <w:br/>
        <w:t>Por último, se debe limpiar y acondicionar el monte(Parque Miguel del Campo abandonado a su suerte) y señalizar los caminos puesto que los mapas que han editado son muy malos.</w:t>
      </w:r>
      <w:r>
        <w:br/>
        <w:t>Gracias por su atención.</w:t>
      </w:r>
      <w:r>
        <w:br/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Lo he descrito en el anterior escrito. Asfaltar el puerto aportaría un sin fin de actividades beneficiosas para los "gurriatos", creando nuevos puestos de trabajo y creando riqueza al comercio con la llegada de nuevos turistas en busca de naturaleza. Este monte está sin explotar, limpiarlo es cuidarlo y mantenerlo, y eso es bueno para todos.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26 octubre, 2016 pm Miércolespm00 5:03 pm</w:t>
      </w:r>
      <w:r>
        <w:br/>
        <w:t>Dirección IP: 2.136.233.68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lastRenderedPageBreak/>
        <w:t>Mesa técnica: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B1D53">
            <w:r>
              <w:t>NO VALIDO. FUERA DE LAS COMPETENCIAS.</w:t>
            </w:r>
          </w:p>
          <w:p w:rsidR="004354FE" w:rsidRDefault="004354FE" w:rsidP="00380C94">
            <w:r>
              <w:t>INCUMPLE LA NORMATIVA. NO ES UNA CARRETERA</w:t>
            </w:r>
            <w:r w:rsidR="00380C94">
              <w:t>, SINO</w:t>
            </w:r>
            <w:r>
              <w:t xml:space="preserve"> UNA PISTA FORESTAL POR LA QUE SOLO PUEDEN IR VEHÍCULOS AUTORIZADOS.</w:t>
            </w:r>
            <w:r w:rsidR="00380C94">
              <w:t xml:space="preserve"> POR OTRO LADO, </w:t>
            </w:r>
            <w:bookmarkStart w:id="0" w:name="_GoBack"/>
            <w:bookmarkEnd w:id="0"/>
            <w:r>
              <w:t>EXCEDE EL PRESUPUESTO.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1D53"/>
    <w:rsid w:val="00133B5B"/>
    <w:rsid w:val="001A4056"/>
    <w:rsid w:val="001B4869"/>
    <w:rsid w:val="0020171E"/>
    <w:rsid w:val="00380C94"/>
    <w:rsid w:val="003F3249"/>
    <w:rsid w:val="004354FE"/>
    <w:rsid w:val="004636F6"/>
    <w:rsid w:val="004B1D53"/>
    <w:rsid w:val="00577D63"/>
    <w:rsid w:val="006C6EF6"/>
    <w:rsid w:val="006D025F"/>
    <w:rsid w:val="00705E56"/>
    <w:rsid w:val="00716A7B"/>
    <w:rsid w:val="00730D85"/>
    <w:rsid w:val="00756888"/>
    <w:rsid w:val="00782602"/>
    <w:rsid w:val="007E7631"/>
    <w:rsid w:val="00902480"/>
    <w:rsid w:val="00925929"/>
    <w:rsid w:val="009E5F6A"/>
    <w:rsid w:val="00A70EE0"/>
    <w:rsid w:val="00A95856"/>
    <w:rsid w:val="00AE3646"/>
    <w:rsid w:val="00B9408D"/>
    <w:rsid w:val="00BA2B86"/>
    <w:rsid w:val="00BE62E7"/>
    <w:rsid w:val="00BF7CF1"/>
    <w:rsid w:val="00C3083C"/>
    <w:rsid w:val="00C66598"/>
    <w:rsid w:val="00C71544"/>
    <w:rsid w:val="00D260F9"/>
    <w:rsid w:val="00DD488F"/>
    <w:rsid w:val="00DF15FB"/>
    <w:rsid w:val="00E13CF0"/>
    <w:rsid w:val="00E55E64"/>
    <w:rsid w:val="00E7494F"/>
    <w:rsid w:val="00F4597E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AD0F8-8B0D-4D26-9445-6FC53AF2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2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026</Template>
  <TotalTime>2</TotalTime>
  <Pages>2</Pages>
  <Words>488</Words>
  <Characters>2686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Mª José Santamaría</cp:lastModifiedBy>
  <cp:revision>3</cp:revision>
  <dcterms:created xsi:type="dcterms:W3CDTF">2017-01-12T20:47:00Z</dcterms:created>
  <dcterms:modified xsi:type="dcterms:W3CDTF">2017-02-07T03:36:00Z</dcterms:modified>
</cp:coreProperties>
</file>
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49" w:rsidRDefault="00FD0FBD" w:rsidP="00C3083C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C3083C">
        <w:rPr>
          <w:sz w:val="36"/>
        </w:rPr>
        <w:t>18</w:t>
      </w:r>
    </w:p>
    <w:p w:rsidR="00C3083C" w:rsidRDefault="00C3083C" w:rsidP="00C3083C">
      <w:r>
        <w:rPr>
          <w:b/>
          <w:bCs/>
        </w:rPr>
        <w:t>Titulo de la Propuesta:</w:t>
      </w:r>
      <w:r>
        <w:t xml:space="preserve"> Ludoteca Infantil (aunque lo de ludoteca no me gusta mucho mejor un espacio cultural </w:t>
      </w:r>
      <w:proofErr w:type="gramStart"/>
      <w:r>
        <w:t>polivalente )</w:t>
      </w:r>
      <w:proofErr w:type="gramEnd"/>
      <w:r>
        <w:br/>
      </w:r>
      <w:r>
        <w:br/>
      </w:r>
      <w:r>
        <w:rPr>
          <w:b/>
          <w:bCs/>
        </w:rPr>
        <w:t>Descripción de la propuesta:</w:t>
      </w:r>
      <w:r>
        <w:t xml:space="preserve"> Crear un espacio polivalente donde puedan acudir a jugar padres con niños pequeños y niños hasta 12 años.</w:t>
      </w:r>
      <w:r>
        <w:br/>
        <w:t xml:space="preserve">Un espacio con varias zonas o rincones con juegos para que los niños puedan </w:t>
      </w:r>
      <w:proofErr w:type="gramStart"/>
      <w:r>
        <w:t>elegir ;</w:t>
      </w:r>
      <w:proofErr w:type="gramEnd"/>
      <w:r>
        <w:t xml:space="preserve"> otra zona </w:t>
      </w:r>
      <w:proofErr w:type="spellStart"/>
      <w:r>
        <w:t>vacia</w:t>
      </w:r>
      <w:proofErr w:type="spellEnd"/>
      <w:r>
        <w:t xml:space="preserve"> para que familias o grupos de amigos puedan utilizar para reuniones, fiestas de </w:t>
      </w:r>
      <w:proofErr w:type="spellStart"/>
      <w:r>
        <w:t>cumpleaños,fiestas</w:t>
      </w:r>
      <w:proofErr w:type="spellEnd"/>
      <w:r>
        <w:t xml:space="preserve"> familiares, </w:t>
      </w:r>
      <w:proofErr w:type="spellStart"/>
      <w:r>
        <w:t>etc</w:t>
      </w:r>
      <w:proofErr w:type="spellEnd"/>
      <w:r>
        <w:t xml:space="preserve"> ; otra zona para los padres con bebes con colchonetas y juegos en el suelo.</w:t>
      </w:r>
      <w:r>
        <w:br/>
        <w:t xml:space="preserve">Se </w:t>
      </w:r>
      <w:proofErr w:type="spellStart"/>
      <w:r>
        <w:t>podran</w:t>
      </w:r>
      <w:proofErr w:type="spellEnd"/>
      <w:r>
        <w:t xml:space="preserve"> realizar talleres, cursos para niños de estas edades, algunos de ellos impartidos por los propios padres o por vecinos del pueblo con ideas nuevas o proyectos originales.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pueblo necesita un espacio cultural donde puedan acudir las familias con sus hijos en invierno y en verano y compartir todo el potencial que tenemos.</w:t>
      </w:r>
      <w:r>
        <w:br/>
        <w:t xml:space="preserve">Crear un lugar de referencia, de encuentro y </w:t>
      </w:r>
      <w:proofErr w:type="spellStart"/>
      <w:r>
        <w:t>diversion</w:t>
      </w:r>
      <w:proofErr w:type="spellEnd"/>
      <w:r>
        <w:t xml:space="preserve"> respetando espacios y materiales, abierto para que en cualquier momento </w:t>
      </w:r>
      <w:proofErr w:type="gramStart"/>
      <w:r>
        <w:t>puedan</w:t>
      </w:r>
      <w:proofErr w:type="gramEnd"/>
      <w:r>
        <w:t xml:space="preserve"> acudir este colectivo.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25 octubre, 2016 am Martesam25 9:32 am</w:t>
      </w:r>
      <w:r>
        <w:br/>
        <w:t>Dirección IP: 83.58.84.175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1462C">
            <w:r>
              <w:t>NO VALIDO. LOS COSTES QUE CONLLEVA  SUPERAN LOS 15.000 €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D1462C"/>
    <w:rsid w:val="00133B5B"/>
    <w:rsid w:val="001B4869"/>
    <w:rsid w:val="0020171E"/>
    <w:rsid w:val="003D2017"/>
    <w:rsid w:val="003F3249"/>
    <w:rsid w:val="00577D63"/>
    <w:rsid w:val="006C6EF6"/>
    <w:rsid w:val="00705E56"/>
    <w:rsid w:val="00716A7B"/>
    <w:rsid w:val="00756888"/>
    <w:rsid w:val="007E7631"/>
    <w:rsid w:val="00AE3646"/>
    <w:rsid w:val="00B9408D"/>
    <w:rsid w:val="00BE62E7"/>
    <w:rsid w:val="00BF7CF1"/>
    <w:rsid w:val="00C3083C"/>
    <w:rsid w:val="00C66598"/>
    <w:rsid w:val="00C71544"/>
    <w:rsid w:val="00D1462C"/>
    <w:rsid w:val="00DD488F"/>
    <w:rsid w:val="00DF15FB"/>
    <w:rsid w:val="00E55E64"/>
    <w:rsid w:val="00E7494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018</Template>
  <TotalTime>2</TotalTime>
  <Pages>1</Pages>
  <Words>259</Words>
  <Characters>1425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2016-12-28T09:14:00Z</dcterms:created>
  <dcterms:modified xsi:type="dcterms:W3CDTF">2016-12-28T09:16:00Z</dcterms:modified>
</cp:coreProperties>
</file>
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214716">
        <w:rPr>
          <w:sz w:val="36"/>
        </w:rPr>
        <w:t>PUESTA 113</w:t>
      </w:r>
    </w:p>
    <w:p w:rsidR="00B464EF" w:rsidRPr="00503D37" w:rsidRDefault="00214716" w:rsidP="00EB606B">
      <w:pPr>
        <w:rPr>
          <w:noProof/>
        </w:rPr>
      </w:pPr>
      <w:r>
        <w:rPr>
          <w:b/>
          <w:bCs/>
        </w:rPr>
        <w:t>Titulo de la Propuesta:</w:t>
      </w:r>
      <w:r>
        <w:t xml:space="preserve"> Mi lugar en el mundo</w:t>
      </w:r>
      <w:r>
        <w:br/>
      </w:r>
      <w:r>
        <w:br/>
      </w:r>
      <w:r>
        <w:rPr>
          <w:b/>
          <w:bCs/>
        </w:rPr>
        <w:t>Descripción de la propuesta:</w:t>
      </w:r>
      <w:r>
        <w:t xml:space="preserve"> Talleres de danza en la escuela </w:t>
      </w:r>
      <w:proofErr w:type="spellStart"/>
      <w:r>
        <w:t>Devadasi</w:t>
      </w:r>
      <w:proofErr w:type="spellEnd"/>
      <w:r>
        <w:t xml:space="preserve"> dirigidos a mujeres mayores de 40 años en riesgo de exclusión social. </w:t>
      </w:r>
      <w:r>
        <w:br/>
      </w:r>
      <w:r>
        <w:br/>
        <w:t xml:space="preserve">Debido a que… </w:t>
      </w:r>
      <w:proofErr w:type="gramStart"/>
      <w:r>
        <w:t>“ El</w:t>
      </w:r>
      <w:proofErr w:type="gramEnd"/>
      <w:r>
        <w:t xml:space="preserve"> movimiento corporal puede producir cambios en la psique, promueve la salud y el crecimiento personal”. Los talleres consistirán en el uso del beneficio psicoterapéutico que aporta la danza. </w:t>
      </w:r>
      <w:r>
        <w:br/>
        <w:t xml:space="preserve">Utilizando el instinto natural que nos anima a seguir el ritmo de la música. Ayudando a la vez, a expresar emociones a través del movimiento de nuestro cuerpo. </w:t>
      </w:r>
      <w:r>
        <w:br/>
        <w:t>El fin es perseguir la integración psicofísica (cuerpo-mente) utilizando la danza para ayudar a solventar los conflictos emocionales o psicológicos de las participantes.</w:t>
      </w:r>
      <w:r>
        <w:br/>
        <w:t>Como muestra final de lo trabajado en los talleres se realizará un video danza con las integrantes de la Asociación Cultural que componen la Compañía Poemas en Danza en el entorno de San Lorenzo de El Escorial (paisajes urbanos y naturales) como figuración especial en la coreografía.</w:t>
      </w:r>
      <w:r>
        <w:br/>
      </w:r>
      <w:r>
        <w:br/>
      </w:r>
      <w:r>
        <w:br/>
      </w:r>
      <w:r>
        <w:rPr>
          <w:b/>
          <w:bCs/>
        </w:rPr>
        <w:t xml:space="preserve">Explica </w:t>
      </w:r>
      <w:proofErr w:type="spellStart"/>
      <w:r>
        <w:rPr>
          <w:b/>
          <w:bCs/>
        </w:rPr>
        <w:t>por que</w:t>
      </w:r>
      <w:proofErr w:type="spellEnd"/>
      <w:r>
        <w:rPr>
          <w:b/>
          <w:bCs/>
        </w:rPr>
        <w:t xml:space="preserve"> contribuye al bien común:</w:t>
      </w:r>
      <w:r>
        <w:t xml:space="preserve"> Contribuye a la integración, valoración personal y aumento de la autoestima de mujeres en riesgo de exclusión social a través del arte, beneficiando así a la sociedad local en su conjunto.</w:t>
      </w:r>
      <w:r>
        <w:br/>
      </w:r>
      <w:r>
        <w:br/>
      </w:r>
      <w:r>
        <w:rPr>
          <w:b/>
          <w:bCs/>
        </w:rPr>
        <w:t>Presupuesto aproximado:</w:t>
      </w:r>
      <w:r>
        <w:t xml:space="preserve"> 7000</w:t>
      </w:r>
      <w:r>
        <w:br/>
      </w:r>
      <w:r>
        <w:br/>
      </w:r>
      <w:r>
        <w:rPr>
          <w:b/>
          <w:bCs/>
        </w:rPr>
        <w:t>Otros datos. Anota aquí si aportas algún tipo de documentación de soporte a la propuesta. :</w:t>
      </w:r>
      <w:r>
        <w:t xml:space="preserve"> Canal </w:t>
      </w:r>
      <w:proofErr w:type="spellStart"/>
      <w:r>
        <w:t>youtube</w:t>
      </w:r>
      <w:proofErr w:type="spellEnd"/>
      <w:r>
        <w:t xml:space="preserve">. </w:t>
      </w:r>
      <w:proofErr w:type="spellStart"/>
      <w:r>
        <w:t>Devadasi</w:t>
      </w:r>
      <w:proofErr w:type="spellEnd"/>
      <w:r>
        <w:t xml:space="preserve"> Dance Studio. </w:t>
      </w:r>
      <w:proofErr w:type="spellStart"/>
      <w:r>
        <w:t>Videodanzas</w:t>
      </w:r>
      <w:proofErr w:type="spellEnd"/>
      <w:r>
        <w:t xml:space="preserve"> de la compañía de la Asociación cultural Poemas en Danza</w:t>
      </w:r>
      <w:r>
        <w:br/>
        <w:t xml:space="preserve">página web. </w:t>
      </w:r>
      <w:hyperlink r:id="rId4" w:history="1">
        <w:r>
          <w:rPr>
            <w:rStyle w:val="Hipervnculo"/>
          </w:rPr>
          <w:t>www.devadasidancestudio.net</w:t>
        </w:r>
      </w:hyperlink>
      <w:r>
        <w:br/>
      </w:r>
      <w:r>
        <w:br/>
        <w:t>Hora: 17 noviembre, 2016 pm Juevespm46 9:17 pm</w:t>
      </w:r>
      <w:r>
        <w:br/>
        <w:t>Dirección IP: 212.169.185.237</w:t>
      </w:r>
      <w:r>
        <w:br/>
        <w:t xml:space="preserve">URL del formulario de contacto: </w:t>
      </w:r>
      <w:hyperlink r:id="rId5" w:history="1">
        <w:r>
          <w:rPr>
            <w:rStyle w:val="Hipervnculo"/>
          </w:rPr>
          <w:t>https://sanlorenzodecide.wordpress.com/tu-propuesta/</w:t>
        </w:r>
      </w:hyperlink>
      <w:r>
        <w:br/>
        <w:t>Enviado a tu sitio por un visitante no verificado.</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D2419">
            <w:r>
              <w:t>NO VALIDA. SUBVENCION Y PREMIOS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75DD6"/>
    <w:rsid w:val="0008025D"/>
    <w:rsid w:val="000B5DC1"/>
    <w:rsid w:val="00133B5B"/>
    <w:rsid w:val="001A4056"/>
    <w:rsid w:val="001B4869"/>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7FB3"/>
    <w:rsid w:val="003D3DE6"/>
    <w:rsid w:val="003F3249"/>
    <w:rsid w:val="00410DF9"/>
    <w:rsid w:val="004313CB"/>
    <w:rsid w:val="00451D8D"/>
    <w:rsid w:val="00494E9D"/>
    <w:rsid w:val="0049662A"/>
    <w:rsid w:val="004C1884"/>
    <w:rsid w:val="004D2419"/>
    <w:rsid w:val="004E7E99"/>
    <w:rsid w:val="00503D37"/>
    <w:rsid w:val="00535D04"/>
    <w:rsid w:val="00577D63"/>
    <w:rsid w:val="00583EED"/>
    <w:rsid w:val="005A3640"/>
    <w:rsid w:val="005C7A30"/>
    <w:rsid w:val="005F1D25"/>
    <w:rsid w:val="00614997"/>
    <w:rsid w:val="00621CEE"/>
    <w:rsid w:val="006957D5"/>
    <w:rsid w:val="006B3F98"/>
    <w:rsid w:val="006C6EF6"/>
    <w:rsid w:val="006F35F9"/>
    <w:rsid w:val="00705E56"/>
    <w:rsid w:val="00716A7B"/>
    <w:rsid w:val="00717446"/>
    <w:rsid w:val="00756888"/>
    <w:rsid w:val="007E7631"/>
    <w:rsid w:val="00831E3B"/>
    <w:rsid w:val="008A2A38"/>
    <w:rsid w:val="008E2B0E"/>
    <w:rsid w:val="008F2445"/>
    <w:rsid w:val="008F36E4"/>
    <w:rsid w:val="00902480"/>
    <w:rsid w:val="00910405"/>
    <w:rsid w:val="00925929"/>
    <w:rsid w:val="00927BC8"/>
    <w:rsid w:val="0096587B"/>
    <w:rsid w:val="009B4584"/>
    <w:rsid w:val="009F2A69"/>
    <w:rsid w:val="00A1238D"/>
    <w:rsid w:val="00A40396"/>
    <w:rsid w:val="00AB104B"/>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66598"/>
    <w:rsid w:val="00C71544"/>
    <w:rsid w:val="00D44D87"/>
    <w:rsid w:val="00DD488F"/>
    <w:rsid w:val="00DF15FB"/>
    <w:rsid w:val="00DF3615"/>
    <w:rsid w:val="00E12F66"/>
    <w:rsid w:val="00E13CF0"/>
    <w:rsid w:val="00E55E64"/>
    <w:rsid w:val="00E66813"/>
    <w:rsid w:val="00E7494F"/>
    <w:rsid w:val="00E832D4"/>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hyperlink" Target="http://www.devadasidancestudio.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311</Words>
  <Characters>1713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2016-12-27T23:47:00Z</dcterms:created>
  <dcterms:modified xsi:type="dcterms:W3CDTF">2016-12-28T11:13:00Z</dcterms:modified>
</cp:coreProperties>
</file>
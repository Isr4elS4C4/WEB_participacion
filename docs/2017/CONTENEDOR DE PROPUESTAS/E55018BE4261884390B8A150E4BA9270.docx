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D3DE6">
        <w:rPr>
          <w:sz w:val="36"/>
        </w:rPr>
        <w:t>61</w:t>
      </w:r>
    </w:p>
    <w:p w:rsidR="00A1238D" w:rsidRDefault="005A3640" w:rsidP="005A3640">
      <w:pPr>
        <w:ind w:left="6096"/>
        <w:jc w:val="right"/>
        <w:rPr>
          <w:sz w:val="36"/>
        </w:rPr>
      </w:pPr>
      <w:r w:rsidRPr="001D7A13">
        <w:rPr>
          <w:color w:val="FF0000"/>
        </w:rPr>
        <w:t>ESTA PRPOPUESTA HACE LA NÚMERO 4 DE LA MISMA PERSONA</w:t>
      </w:r>
    </w:p>
    <w:p w:rsidR="00A1238D" w:rsidRDefault="00A1238D" w:rsidP="00925929">
      <w:pPr>
        <w:jc w:val="right"/>
      </w:pPr>
    </w:p>
    <w:p w:rsidR="003D3DE6" w:rsidRPr="0088776C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  <w:highlight w:val="yellow"/>
          <w:u w:val="single"/>
        </w:rPr>
        <w:t>TÍTULO DE LA PROPUESTA: TALLERES DE LA RISA EN FAMILIA.</w:t>
      </w:r>
    </w:p>
    <w:p w:rsidR="003D3DE6" w:rsidRPr="0088776C" w:rsidRDefault="003D3DE6" w:rsidP="003D3DE6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es-ES"/>
        </w:rPr>
      </w:pPr>
      <w:r w:rsidRPr="0088776C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u w:val="single"/>
          <w:lang w:eastAsia="es-ES"/>
        </w:rPr>
        <w:t>DESCRIPCIÓN DE LA PROPUESTA:</w:t>
      </w:r>
    </w:p>
    <w:p w:rsidR="003D3DE6" w:rsidRPr="0088776C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3D3DE6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3D3DE6" w:rsidRPr="00E8787D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8787D">
        <w:rPr>
          <w:rFonts w:ascii="Times New Roman" w:hAnsi="Times New Roman" w:cs="Times New Roman"/>
          <w:b/>
          <w:color w:val="002060"/>
          <w:sz w:val="24"/>
          <w:szCs w:val="24"/>
        </w:rPr>
        <w:t>La risa, la carcajada y el juego conectan  con el aquí y ahora y  permiten disfrutar del momento.</w:t>
      </w:r>
    </w:p>
    <w:p w:rsidR="003D3DE6" w:rsidRPr="00E8787D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8787D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Las personas con sentido del humor disfrutan más de la vida y son más creativas </w:t>
      </w:r>
    </w:p>
    <w:p w:rsidR="003D3DE6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La risa y el buen humor mejoran la salud y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hacen que la gente sea más positiva La risa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conceta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con el niño interior, con la alegría de vivir</w:t>
      </w:r>
    </w:p>
    <w:p w:rsidR="003D3DE6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Así, a través del juego y de la </w:t>
      </w: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</w:rPr>
        <w:t>RISOTERPIA ,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se ayuda a desinhibirse, a vencer los miedos.</w:t>
      </w:r>
    </w:p>
    <w:p w:rsidR="003D3DE6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La RISOTERAPIA  ayuda a aceptarnos, a disfrutar, a divertirse y a tratarnos con cariño.  </w:t>
      </w:r>
    </w:p>
    <w:p w:rsidR="003D3DE6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Sólo con una carcajada se activan todos los músculos de la cara.</w:t>
      </w:r>
    </w:p>
    <w:p w:rsidR="003D3DE6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Éste impulso o estímulo </w:t>
      </w: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</w:rPr>
        <w:t>producidos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por la sonrisa o carcajada, hace que se liberen endorfinas, produciendo una sensación de bienestar. </w:t>
      </w:r>
    </w:p>
    <w:p w:rsidR="003D3DE6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3D3DE6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El Taller de La Risa en familia es La oportunidad de que una vez al mes, padres e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hij@s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bailen, jueguen y se rían </w:t>
      </w: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</w:rPr>
        <w:t>juntos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</w:p>
    <w:p w:rsidR="003D3DE6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Por eso hemos creado este espacio para ellos</w:t>
      </w:r>
    </w:p>
    <w:p w:rsidR="003D3DE6" w:rsidRDefault="003D3DE6" w:rsidP="003D3DE6">
      <w:pP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3D3DE6" w:rsidRPr="00436426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¿</w:t>
      </w:r>
      <w:r w:rsidRPr="00342545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>POR QUÉ CONTRIBUYE AL BIEN COMÚN?</w:t>
      </w:r>
    </w:p>
    <w:p w:rsidR="003D3DE6" w:rsidRDefault="003D3DE6" w:rsidP="003D3DE6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3D3DE6" w:rsidRDefault="003D3DE6" w:rsidP="003D3DE6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Porque tanto el Ayuntamiento como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Elohim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Crea Diversión, Ayudamos a  que  las familias de nuestra localidad unidas a sus hijos puedan realizar una actividad divertida, educativa y enriquecedora y  en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famila</w:t>
      </w:r>
      <w:proofErr w:type="spellEnd"/>
    </w:p>
    <w:p w:rsidR="003D3DE6" w:rsidRDefault="003D3DE6" w:rsidP="003D3DE6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.</w:t>
      </w:r>
    </w:p>
    <w:p w:rsidR="003D3DE6" w:rsidRDefault="003D3DE6" w:rsidP="003D3DE6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342545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>PRESUPUESTO APROXIMADO DE LA PROPUESTA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:</w:t>
      </w:r>
    </w:p>
    <w:p w:rsidR="003D3DE6" w:rsidRDefault="003D3DE6" w:rsidP="003D3DE6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3D3DE6" w:rsidRDefault="003D3DE6" w:rsidP="003D3DE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300 euros al mes durante diez meses: 3000 euros.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07EEF">
            <w:r>
              <w:t>NO VALIDA. SUBVENCION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36753C"/>
    <w:rsid w:val="00390FE0"/>
    <w:rsid w:val="00397FB3"/>
    <w:rsid w:val="003D3DE6"/>
    <w:rsid w:val="003F3249"/>
    <w:rsid w:val="004E7E99"/>
    <w:rsid w:val="00577D63"/>
    <w:rsid w:val="00583EED"/>
    <w:rsid w:val="005A3640"/>
    <w:rsid w:val="006C6EF6"/>
    <w:rsid w:val="00705E56"/>
    <w:rsid w:val="00716A7B"/>
    <w:rsid w:val="00756888"/>
    <w:rsid w:val="007E7631"/>
    <w:rsid w:val="00831E3B"/>
    <w:rsid w:val="008E2B0E"/>
    <w:rsid w:val="008F36E4"/>
    <w:rsid w:val="00902480"/>
    <w:rsid w:val="00925929"/>
    <w:rsid w:val="00A07EEF"/>
    <w:rsid w:val="00A1238D"/>
    <w:rsid w:val="00AE3646"/>
    <w:rsid w:val="00B9408D"/>
    <w:rsid w:val="00BA2B86"/>
    <w:rsid w:val="00BE62E7"/>
    <w:rsid w:val="00BF7CF1"/>
    <w:rsid w:val="00C04816"/>
    <w:rsid w:val="00C3083C"/>
    <w:rsid w:val="00C66598"/>
    <w:rsid w:val="00C71544"/>
    <w:rsid w:val="00DD488F"/>
    <w:rsid w:val="00DF15FB"/>
    <w:rsid w:val="00E13CF0"/>
    <w:rsid w:val="00E55E64"/>
    <w:rsid w:val="00E66813"/>
    <w:rsid w:val="00E7494F"/>
    <w:rsid w:val="00ED7875"/>
    <w:rsid w:val="00EE55F6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0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2016-12-27T22:23:00Z</dcterms:created>
  <dcterms:modified xsi:type="dcterms:W3CDTF">2016-12-28T10:15:00Z</dcterms:modified>
</cp:coreProperties>
</file>
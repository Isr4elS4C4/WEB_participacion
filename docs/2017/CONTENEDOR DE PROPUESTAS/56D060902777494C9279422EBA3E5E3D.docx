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E7494F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E7494F">
        <w:rPr>
          <w:sz w:val="36"/>
        </w:rPr>
        <w:t>10</w:t>
      </w:r>
    </w:p>
    <w:p w:rsidR="00E7494F" w:rsidRDefault="00E7494F" w:rsidP="00E7494F">
      <w:r>
        <w:rPr>
          <w:b/>
          <w:bCs/>
        </w:rPr>
        <w:t>Titulo de la Propuesta:</w:t>
      </w:r>
      <w:r>
        <w:t xml:space="preserve"> Aceras y barreras arquitectónicas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En la calle Las Pozas, entre los números 50 y 107 la acera ancha que existe a la derecha según bajada, </w:t>
      </w:r>
      <w:proofErr w:type="spellStart"/>
      <w:r>
        <w:t>esta</w:t>
      </w:r>
      <w:proofErr w:type="spellEnd"/>
      <w:r>
        <w:t xml:space="preserve"> formada por piedras muy irregulares, aparte de estar poblada en el centro por señales de tráfico y postes de la luz, uno de los cuales que ocupa prácticamente toda la cera y no tiene ninguna utilidad, pues no tiene nada enganchado. También faltan en este y otros lugares del pueblo rebajes o chaflanes para poder pasar con silla de ruedas o andadores. También en la calle Florida hay bolardos situados justo al lado de bancos con peligro para personas y sin ninguna utilidad, pues ya está el banco para que los coches no aparquen.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 desigualdad en la acera es muy importante para personas mayores con dificultad para caminar, pues tienen que bajarse a la carretera con el correspondiente peligro que tiene, pues hay coches aparcados y los que circulan van a bastante </w:t>
      </w:r>
      <w:proofErr w:type="gramStart"/>
      <w:r>
        <w:t>velocidad ,</w:t>
      </w:r>
      <w:proofErr w:type="gramEnd"/>
      <w:r>
        <w:t xml:space="preserve"> y lo mismo pasa con sillas de ruedas y personas con andador (que a una tuve que sujetarla para que no cayera).</w:t>
      </w:r>
      <w:r>
        <w:br/>
        <w:t>Lo otro creo que no es necesario explicarlo.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24 octubre, 2016 pm Lunespm52 6:28 pm</w:t>
      </w:r>
      <w:r>
        <w:br/>
        <w:t>Dirección IP: 87.218.233.181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C2C7B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C2C7B">
            <w:r>
              <w:t>VIAS PUBLICAS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C2C7B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C2C7B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BC2C7B"/>
    <w:rsid w:val="00133B5B"/>
    <w:rsid w:val="001B4869"/>
    <w:rsid w:val="00577D63"/>
    <w:rsid w:val="006C6EF6"/>
    <w:rsid w:val="00705E56"/>
    <w:rsid w:val="00716A7B"/>
    <w:rsid w:val="007E7631"/>
    <w:rsid w:val="00BC2C7B"/>
    <w:rsid w:val="00BE62E7"/>
    <w:rsid w:val="00BF7CF1"/>
    <w:rsid w:val="00C71544"/>
    <w:rsid w:val="00CC654A"/>
    <w:rsid w:val="00DD6812"/>
    <w:rsid w:val="00DF0A3E"/>
    <w:rsid w:val="00DF15FB"/>
    <w:rsid w:val="00E55E64"/>
    <w:rsid w:val="00E7494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010</Template>
  <TotalTime>1</TotalTime>
  <Pages>1</Pages>
  <Words>270</Words>
  <Characters>1489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2</cp:revision>
  <dcterms:created xsi:type="dcterms:W3CDTF">2017-01-02T13:08:00Z</dcterms:created>
  <dcterms:modified xsi:type="dcterms:W3CDTF">2017-01-02T13:08:00Z</dcterms:modified>
</cp:coreProperties>
</file>
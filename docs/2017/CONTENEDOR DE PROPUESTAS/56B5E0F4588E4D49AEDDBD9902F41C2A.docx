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2C1F72">
        <w:rPr>
          <w:sz w:val="36"/>
        </w:rPr>
        <w:t>7</w:t>
      </w:r>
      <w:r w:rsidR="00FC03A6">
        <w:rPr>
          <w:sz w:val="36"/>
        </w:rPr>
        <w:t>6</w:t>
      </w:r>
    </w:p>
    <w:p w:rsidR="00FC03A6" w:rsidRDefault="00FC03A6" w:rsidP="00FC03A6">
      <w:r>
        <w:rPr>
          <w:b/>
          <w:bCs/>
        </w:rPr>
        <w:t>Titulo de la Propuesta:</w:t>
      </w:r>
      <w:r>
        <w:t xml:space="preserve"> Aumento y fomento del transporte público urbano -buses urbanos también los fines de semana - San Lorenzo sin coches</w:t>
      </w:r>
      <w:proofErr w:type="gramStart"/>
      <w:r>
        <w:t>!</w:t>
      </w:r>
      <w:proofErr w:type="gramEnd"/>
      <w:r>
        <w:br/>
      </w:r>
      <w:r>
        <w:br/>
      </w:r>
      <w:r>
        <w:rPr>
          <w:b/>
          <w:bCs/>
        </w:rPr>
        <w:t>Descripción de la propuesta:</w:t>
      </w:r>
      <w:r>
        <w:t xml:space="preserve"> Aumentar la frecuencia de buses urbanos entre semana (uno cada media hora)</w:t>
      </w:r>
      <w:r>
        <w:br/>
      </w:r>
      <w:r>
        <w:br/>
        <w:t>Que haya transporte público urbano los fines de semana uniendo los distintos barrios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Une los diferentes barrios del pueblo y dinamiza las actividades descentralizándolas, mejora el comercio</w:t>
      </w:r>
      <w:r>
        <w:br/>
        <w:t>Mejora el acceso a los servicios de las personas sin coche o con movilidad reducida</w:t>
      </w:r>
      <w:r>
        <w:br/>
        <w:t>Reduce la contaminación y el ruido</w:t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 noviembre, 2016 am Martesam07 6:16 am</w:t>
      </w:r>
      <w:r>
        <w:br/>
        <w:t>Dirección IP: 88.21.56.184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865A0">
            <w:r>
              <w:t xml:space="preserve">No válida. 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Una de las condiciones de los presupuestos participativos es que no genere gastos a futuro porque sino cada año los presupuestos participativos se irían “comiendo” una parte del presupuesto municipal. Esta propuesta crearía gastos a futuro porque lo que no puede considerarse válida.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85D56">
            <w:r>
              <w:t>MOVILIDAD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20551B"/>
    <w:rsid w:val="00285D56"/>
    <w:rsid w:val="002C1F72"/>
    <w:rsid w:val="0036753C"/>
    <w:rsid w:val="003766F9"/>
    <w:rsid w:val="00383237"/>
    <w:rsid w:val="00390FE0"/>
    <w:rsid w:val="00397FB3"/>
    <w:rsid w:val="003D2108"/>
    <w:rsid w:val="003D3DE6"/>
    <w:rsid w:val="003F3249"/>
    <w:rsid w:val="00410DF9"/>
    <w:rsid w:val="004865A0"/>
    <w:rsid w:val="004C1884"/>
    <w:rsid w:val="004E7E99"/>
    <w:rsid w:val="00577D63"/>
    <w:rsid w:val="00583EED"/>
    <w:rsid w:val="005A3640"/>
    <w:rsid w:val="006957D5"/>
    <w:rsid w:val="006C6EF6"/>
    <w:rsid w:val="006F35F9"/>
    <w:rsid w:val="00705E56"/>
    <w:rsid w:val="00716A7B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A1238D"/>
    <w:rsid w:val="00AE3646"/>
    <w:rsid w:val="00B63903"/>
    <w:rsid w:val="00B8041E"/>
    <w:rsid w:val="00B9408D"/>
    <w:rsid w:val="00BA2B86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5604A"/>
    <w:rsid w:val="00FC03A6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bjuarez</cp:lastModifiedBy>
  <cp:revision>2</cp:revision>
  <dcterms:created xsi:type="dcterms:W3CDTF">2017-01-10T11:04:00Z</dcterms:created>
  <dcterms:modified xsi:type="dcterms:W3CDTF">2017-01-10T11:04:00Z</dcterms:modified>
</cp:coreProperties>
</file>
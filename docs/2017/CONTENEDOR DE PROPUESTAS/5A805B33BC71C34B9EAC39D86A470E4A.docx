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C16BF3">
        <w:rPr>
          <w:sz w:val="36"/>
        </w:rPr>
        <w:t>25</w:t>
      </w:r>
    </w:p>
    <w:p w:rsidR="00C52F8B" w:rsidRDefault="00C52F8B" w:rsidP="00C52F8B"/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C16BF3" w:rsidRDefault="00C16BF3" w:rsidP="00C16BF3">
      <w:r>
        <w:rPr>
          <w:b/>
          <w:bCs/>
        </w:rPr>
        <w:lastRenderedPageBreak/>
        <w:t>Titulo de la Propuesta:</w:t>
      </w:r>
      <w:r>
        <w:t xml:space="preserve"> Biblioteca Open </w:t>
      </w:r>
      <w:proofErr w:type="spellStart"/>
      <w:r>
        <w:t>Source</w:t>
      </w:r>
      <w:proofErr w:type="spellEnd"/>
      <w:r>
        <w:t>-Data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Se trata de recuperar algunos de los servicios y aportar otros en la Biblioteca de la Casa de Cultura.</w:t>
      </w:r>
      <w:r>
        <w:br/>
        <w:t xml:space="preserve">Se crearía un centro de acceso a información y documentación Open </w:t>
      </w:r>
      <w:proofErr w:type="spellStart"/>
      <w:r>
        <w:t>Source</w:t>
      </w:r>
      <w:proofErr w:type="spellEnd"/>
      <w:r>
        <w:t xml:space="preserve"> y Open Data, donde la ciudadanía pudiera tener un acceso rápido y de fácil usabilidad de recursos abiertos: libros, prensa, videos, etc.</w:t>
      </w:r>
      <w:r>
        <w:br/>
        <w:t xml:space="preserve">Paralelamente podría abrirse un centro de préstamo de libros en formato digital, y un servicio de lectura de prensa escrita para personas de tercera edad, en tableta. </w:t>
      </w:r>
      <w:r>
        <w:br/>
        <w:t>Por último podría facilitarse un servicio de "acercamiento de libros 12h" desde la otra biblioteca.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Se </w:t>
      </w:r>
      <w:proofErr w:type="spellStart"/>
      <w:r>
        <w:t>amplia</w:t>
      </w:r>
      <w:proofErr w:type="spellEnd"/>
      <w:r>
        <w:t xml:space="preserve"> la oferta de puestos de lectura para personas mayores, se crea un espacio de acceso a la información para personas más tecnológicamente hábiles, y se </w:t>
      </w:r>
      <w:proofErr w:type="spellStart"/>
      <w:r>
        <w:t>amplia</w:t>
      </w:r>
      <w:proofErr w:type="spellEnd"/>
      <w:r>
        <w:t xml:space="preserve"> la oferta de lectura al menor coste del libro/documento electrónico.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6.000 €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19 noviembre, 2016 pm Sábadopm24 7:09 pm</w:t>
      </w:r>
      <w:r>
        <w:br/>
        <w:t>Dirección IP: 77.243.183.172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709B7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709B7">
            <w:r>
              <w:t>EDUCACION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709B7">
            <w:r>
              <w:t>BIBLIOTECA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709B7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C1F72"/>
    <w:rsid w:val="002F6873"/>
    <w:rsid w:val="003077D1"/>
    <w:rsid w:val="0032786B"/>
    <w:rsid w:val="003358B1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7631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2F8B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2016-12-28T00:14:00Z</dcterms:created>
  <dcterms:modified xsi:type="dcterms:W3CDTF">2016-12-28T11:35:00Z</dcterms:modified>
</cp:coreProperties>
</file>
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F4597E">
        <w:rPr>
          <w:sz w:val="36"/>
        </w:rPr>
        <w:t>4</w:t>
      </w:r>
      <w:r w:rsidR="00925929">
        <w:rPr>
          <w:sz w:val="36"/>
        </w:rPr>
        <w:t>2</w:t>
      </w:r>
    </w:p>
    <w:p w:rsidR="004E7E99" w:rsidRPr="00583EED" w:rsidRDefault="004E7E99" w:rsidP="004E7E99">
      <w:pPr>
        <w:rPr>
          <w:color w:val="00B050"/>
        </w:rPr>
      </w:pPr>
      <w:r w:rsidRPr="00583EED">
        <w:rPr>
          <w:color w:val="00B050"/>
        </w:rPr>
        <w:t>VER CORREO:</w:t>
      </w:r>
    </w:p>
    <w:p w:rsidR="00925929" w:rsidRDefault="004E7E99" w:rsidP="004E7E99">
      <w:r w:rsidRPr="00583EED">
        <w:rPr>
          <w:rFonts w:ascii="Tahoma" w:eastAsia="Times New Roman" w:hAnsi="Tahoma" w:cs="Tahoma"/>
          <w:b/>
          <w:bCs/>
          <w:color w:val="00B050"/>
          <w:sz w:val="20"/>
          <w:szCs w:val="20"/>
        </w:rPr>
        <w:t>Enviado el:</w:t>
      </w:r>
      <w:r w:rsidRPr="00583EED">
        <w:rPr>
          <w:rFonts w:ascii="Tahoma" w:eastAsia="Times New Roman" w:hAnsi="Tahoma" w:cs="Tahoma"/>
          <w:color w:val="00B050"/>
          <w:sz w:val="20"/>
          <w:szCs w:val="20"/>
        </w:rPr>
        <w:t xml:space="preserve"> viernes, 28 de octubre de 2016 11:28</w:t>
      </w:r>
      <w:r w:rsidRPr="00583EED">
        <w:rPr>
          <w:rFonts w:ascii="Tahoma" w:eastAsia="Times New Roman" w:hAnsi="Tahoma" w:cs="Tahoma"/>
          <w:color w:val="00B050"/>
          <w:sz w:val="20"/>
          <w:szCs w:val="20"/>
        </w:rPr>
        <w:br/>
      </w:r>
      <w:r w:rsidRPr="00583EED">
        <w:rPr>
          <w:rFonts w:ascii="Tahoma" w:eastAsia="Times New Roman" w:hAnsi="Tahoma" w:cs="Tahoma"/>
          <w:b/>
          <w:bCs/>
          <w:color w:val="00B050"/>
          <w:sz w:val="20"/>
          <w:szCs w:val="20"/>
        </w:rPr>
        <w:t>Para:</w:t>
      </w:r>
      <w:r w:rsidRPr="00583EED">
        <w:rPr>
          <w:rFonts w:ascii="Tahoma" w:eastAsia="Times New Roman" w:hAnsi="Tahoma" w:cs="Tahoma"/>
          <w:color w:val="00B050"/>
          <w:sz w:val="20"/>
          <w:szCs w:val="20"/>
        </w:rPr>
        <w:t xml:space="preserve"> Participación Ciudadana</w:t>
      </w:r>
      <w:r w:rsidRPr="00583EED">
        <w:rPr>
          <w:rFonts w:ascii="Tahoma" w:eastAsia="Times New Roman" w:hAnsi="Tahoma" w:cs="Tahoma"/>
          <w:color w:val="00B050"/>
          <w:sz w:val="20"/>
          <w:szCs w:val="20"/>
        </w:rPr>
        <w:br/>
      </w:r>
      <w:r w:rsidRPr="00583EED">
        <w:rPr>
          <w:rFonts w:ascii="Tahoma" w:eastAsia="Times New Roman" w:hAnsi="Tahoma" w:cs="Tahoma"/>
          <w:b/>
          <w:bCs/>
          <w:color w:val="00B050"/>
          <w:sz w:val="20"/>
          <w:szCs w:val="20"/>
        </w:rPr>
        <w:t>Asunto:</w:t>
      </w:r>
      <w:r w:rsidRPr="00583EED">
        <w:rPr>
          <w:rFonts w:ascii="Tahoma" w:eastAsia="Times New Roman" w:hAnsi="Tahoma" w:cs="Tahoma"/>
          <w:color w:val="00B050"/>
          <w:sz w:val="20"/>
          <w:szCs w:val="20"/>
        </w:rPr>
        <w:t xml:space="preserve"> Re: SOLICITUD PRESUPUESTOS PARTICIPATIVOS</w:t>
      </w:r>
    </w:p>
    <w:p w:rsidR="00583EED" w:rsidRDefault="00583EED" w:rsidP="00FD0FBD">
      <w:r>
        <w:t>TÍTULO: ESCORIAL EN DANZA (VERANO 2017)</w:t>
      </w:r>
    </w:p>
    <w:p w:rsidR="00583EED" w:rsidRDefault="00583EED" w:rsidP="00FD0FBD">
      <w:r>
        <w:t>DESCRIPCIÓN DE LA PROPUESTA:</w:t>
      </w:r>
    </w:p>
    <w:p w:rsidR="00583EED" w:rsidRPr="00583EED" w:rsidRDefault="00583EED" w:rsidP="00FD0FBD">
      <w:pPr>
        <w:rPr>
          <w:sz w:val="28"/>
        </w:rPr>
      </w:pPr>
      <w:r w:rsidRPr="004E7E99">
        <w:rPr>
          <w:rFonts w:ascii="Helvetica" w:hAnsi="Helvetica" w:cs="Helvetica"/>
          <w:sz w:val="24"/>
          <w:szCs w:val="18"/>
        </w:rPr>
        <w:t xml:space="preserve">Festival de verano que sirva de encuentro, sinergia y formación entorno a la Danza e idealmente otras Artes. Dotar a la  Comunidad de </w:t>
      </w:r>
      <w:proofErr w:type="spellStart"/>
      <w:r w:rsidRPr="004E7E99">
        <w:rPr>
          <w:rFonts w:ascii="Helvetica" w:hAnsi="Helvetica" w:cs="Helvetica"/>
          <w:sz w:val="24"/>
          <w:szCs w:val="18"/>
        </w:rPr>
        <w:t>Ð'dMadrid</w:t>
      </w:r>
      <w:proofErr w:type="spellEnd"/>
      <w:r w:rsidRPr="004E7E99">
        <w:rPr>
          <w:rFonts w:ascii="Helvetica" w:hAnsi="Helvetica" w:cs="Helvetica"/>
          <w:sz w:val="24"/>
          <w:szCs w:val="18"/>
        </w:rPr>
        <w:t xml:space="preserve"> de un Festival de reseña e interés nacional e internacional, que ofrezca tanto </w:t>
      </w:r>
      <w:proofErr w:type="spellStart"/>
      <w:r w:rsidRPr="004E7E99">
        <w:rPr>
          <w:rFonts w:ascii="Helvetica" w:hAnsi="Helvetica" w:cs="Helvetica"/>
          <w:sz w:val="24"/>
          <w:szCs w:val="18"/>
        </w:rPr>
        <w:t>workshops</w:t>
      </w:r>
      <w:proofErr w:type="spellEnd"/>
      <w:r w:rsidRPr="004E7E99">
        <w:rPr>
          <w:rFonts w:ascii="Helvetica" w:hAnsi="Helvetica" w:cs="Helvetica"/>
          <w:sz w:val="24"/>
          <w:szCs w:val="18"/>
        </w:rPr>
        <w:t xml:space="preserve"> (talleres formativos) de excelencia, como espectáculos, actividades colectivas, convivencia entre artistas y sociedad, en un entorno de naturaleza e historia, como es San Lorenzo de El Escorial. Crear un reclamo cultural y artístico además de potenciar el intercambio con los habitantes y negocios de S.L de El Escorial. Apostando por una estimulación del nivel turístico-económico local, potenciándolo desde el interés artístico-cultural. </w:t>
      </w:r>
      <w:proofErr w:type="spellStart"/>
      <w:r w:rsidRPr="004E7E99">
        <w:rPr>
          <w:rFonts w:ascii="Helvetica" w:hAnsi="Helvetica" w:cs="Helvetica"/>
          <w:sz w:val="24"/>
          <w:szCs w:val="18"/>
        </w:rPr>
        <w:t>Ð'dInvitando</w:t>
      </w:r>
      <w:proofErr w:type="spellEnd"/>
      <w:r w:rsidRPr="004E7E99">
        <w:rPr>
          <w:rFonts w:ascii="Helvetica" w:hAnsi="Helvetica" w:cs="Helvetica"/>
          <w:sz w:val="24"/>
          <w:szCs w:val="18"/>
        </w:rPr>
        <w:t xml:space="preserve"> a prestigiosos profesionales que impartan los cursos, compañías y participantes que ofrezcan actuaciones/muestras escénicas, creamos el reclamo para que bailarines, estudiantes y amantes de las Artes Escénicas vinieran a la convivencia y participaran en el Festival. Organizando actividades abiertas a la participación ciudadana y acercando las Artes Escénicas a la calle y a los teatros de la localidad,</w:t>
      </w:r>
      <w:r w:rsidR="004E7E99" w:rsidRPr="004E7E99">
        <w:rPr>
          <w:rFonts w:ascii="Helvetica" w:hAnsi="Helvetica" w:cs="Helvetica"/>
          <w:sz w:val="24"/>
          <w:szCs w:val="18"/>
        </w:rPr>
        <w:t xml:space="preserve"> </w:t>
      </w:r>
      <w:r w:rsidRPr="004E7E99">
        <w:rPr>
          <w:rFonts w:ascii="Helvetica" w:hAnsi="Helvetica" w:cs="Helvetica"/>
          <w:sz w:val="24"/>
          <w:szCs w:val="18"/>
        </w:rPr>
        <w:t>apostamos por el intercambio y el acercamiento de las Artes Escénicas a la ciudadanía, tanto desde el papel de espectador como de partícipe de actividades colectivas en las que, entre otras cosas, fomentamos las actividades y herramientas de la danza por los beneficios creativos y terapéuticos que aportan.  Nuestro interés es compartir y volcar toda la experiencia del festival en los habitantes y turistas, haciéndoles protagonistas directos, llenando de Danza y Performances los lugares, no todos convencionales para ello, de nuestro maravilloso entorno. Acercar este Arte y sus beneficios para la sociedad es algo que nos mueve  Haciendo partícipes del Festival a la restauración y los comercios del lugar (posibles ideas: cubrir la estancia de los participantes, acoger las muestras/performances en sus locales, estimular las ventas ofreciendo bonos a los participantes...) estamos creando una red de cooperación y crecimiento común.</w:t>
      </w:r>
    </w:p>
    <w:p w:rsidR="00583EED" w:rsidRDefault="00583EED" w:rsidP="00FD0FBD">
      <w:r>
        <w:t>POR QUÉ CONTRIBUYE AL BIEN COMÚN:</w:t>
      </w:r>
    </w:p>
    <w:p w:rsidR="00583EED" w:rsidRPr="004E7E99" w:rsidRDefault="00583EED" w:rsidP="00FD0FBD">
      <w:pPr>
        <w:rPr>
          <w:sz w:val="32"/>
        </w:rPr>
      </w:pPr>
      <w:r w:rsidRPr="004E7E99">
        <w:rPr>
          <w:rFonts w:ascii="Helvetica" w:hAnsi="Helvetica" w:cs="Helvetica"/>
          <w:sz w:val="24"/>
          <w:szCs w:val="18"/>
        </w:rPr>
        <w:t xml:space="preserve">Como se explica anteriormente, el Proyecto tiene un claro enfoque social, queriendo hacer partícipe y </w:t>
      </w:r>
      <w:proofErr w:type="spellStart"/>
      <w:r w:rsidRPr="004E7E99">
        <w:rPr>
          <w:rFonts w:ascii="Helvetica" w:hAnsi="Helvetica" w:cs="Helvetica"/>
          <w:sz w:val="24"/>
          <w:szCs w:val="18"/>
        </w:rPr>
        <w:t>beneficiaria</w:t>
      </w:r>
      <w:proofErr w:type="spellEnd"/>
      <w:r w:rsidRPr="004E7E99">
        <w:rPr>
          <w:rFonts w:ascii="Helvetica" w:hAnsi="Helvetica" w:cs="Helvetica"/>
          <w:sz w:val="24"/>
          <w:szCs w:val="18"/>
        </w:rPr>
        <w:t xml:space="preserve"> a la ciudadanía y a los negocios locales. Tendremos en cuenta y atenderemos también a </w:t>
      </w:r>
      <w:proofErr w:type="spellStart"/>
      <w:r w:rsidRPr="004E7E99">
        <w:rPr>
          <w:rFonts w:ascii="Helvetica" w:hAnsi="Helvetica" w:cs="Helvetica"/>
          <w:sz w:val="24"/>
          <w:szCs w:val="18"/>
        </w:rPr>
        <w:t>colectívos</w:t>
      </w:r>
      <w:proofErr w:type="spellEnd"/>
      <w:r w:rsidRPr="004E7E99">
        <w:rPr>
          <w:rFonts w:ascii="Helvetica" w:hAnsi="Helvetica" w:cs="Helvetica"/>
          <w:sz w:val="24"/>
          <w:szCs w:val="18"/>
        </w:rPr>
        <w:t xml:space="preserve"> específicos como familia/infantes, mayores, diversidad funcional, etc. en las actividades y </w:t>
      </w:r>
      <w:r w:rsidRPr="004E7E99">
        <w:rPr>
          <w:rFonts w:ascii="Helvetica" w:hAnsi="Helvetica" w:cs="Helvetica"/>
          <w:sz w:val="24"/>
          <w:szCs w:val="18"/>
        </w:rPr>
        <w:lastRenderedPageBreak/>
        <w:t xml:space="preserve">formaciones creativo-terapéuticas a través de la Danza Movimiento Terapia, </w:t>
      </w:r>
      <w:proofErr w:type="spellStart"/>
      <w:r w:rsidRPr="004E7E99">
        <w:rPr>
          <w:rFonts w:ascii="Helvetica" w:hAnsi="Helvetica" w:cs="Helvetica"/>
          <w:sz w:val="24"/>
          <w:szCs w:val="18"/>
        </w:rPr>
        <w:t>Arteterapia</w:t>
      </w:r>
      <w:proofErr w:type="spellEnd"/>
      <w:r w:rsidRPr="004E7E99">
        <w:rPr>
          <w:rFonts w:ascii="Helvetica" w:hAnsi="Helvetica" w:cs="Helvetica"/>
          <w:sz w:val="24"/>
          <w:szCs w:val="18"/>
        </w:rPr>
        <w:t>, entre otros.</w:t>
      </w:r>
    </w:p>
    <w:p w:rsidR="00583EED" w:rsidRDefault="00583EED" w:rsidP="00FD0FBD">
      <w:pPr>
        <w:rPr>
          <w:rFonts w:cs="AvenirLTStd-Light"/>
          <w:szCs w:val="18"/>
        </w:rPr>
      </w:pPr>
      <w:r w:rsidRPr="00583EED">
        <w:rPr>
          <w:rFonts w:cs="AvenirLTStd-Light"/>
          <w:szCs w:val="18"/>
        </w:rPr>
        <w:t>OTROS DATOS. ANOTA AQUÍ SI APORTAS ALGÚN TIPO DE DOCUMENTACIÓN DE SOPORTE A LA PROPUESTA.</w:t>
      </w:r>
    </w:p>
    <w:p w:rsidR="00583EED" w:rsidRDefault="00583EED" w:rsidP="00FD0FBD">
      <w:pPr>
        <w:rPr>
          <w:rFonts w:ascii="Helvetica" w:hAnsi="Helvetica" w:cs="Helvetica"/>
          <w:szCs w:val="18"/>
        </w:rPr>
      </w:pPr>
      <w:r w:rsidRPr="004E7E99">
        <w:rPr>
          <w:rFonts w:ascii="Helvetica" w:hAnsi="Helvetica" w:cs="Helvetica"/>
          <w:sz w:val="24"/>
          <w:szCs w:val="18"/>
        </w:rPr>
        <w:t>Adjunto la sinopsis del Proyecto Piloto de muestra realizado en julio 2016 y un pequeño video recopilatorio de algunos de los momentos.</w:t>
      </w:r>
    </w:p>
    <w:p w:rsidR="00397FB3" w:rsidRPr="00583EED" w:rsidRDefault="004E7E99" w:rsidP="00397FB3">
      <w:pPr>
        <w:rPr>
          <w:color w:val="00B050"/>
        </w:rPr>
      </w:pPr>
      <w:r>
        <w:rPr>
          <w:color w:val="00B050"/>
        </w:rPr>
        <w:t xml:space="preserve">CONTIENE </w:t>
      </w:r>
      <w:r w:rsidR="00397FB3" w:rsidRPr="00583EED">
        <w:rPr>
          <w:color w:val="00B050"/>
        </w:rPr>
        <w:t>2 archivos: el PDF con la solicitud de presupuestos participativos, el PDF del resumen de la p</w:t>
      </w:r>
      <w:r w:rsidR="00397FB3">
        <w:rPr>
          <w:color w:val="00B050"/>
        </w:rPr>
        <w:t>ropuesta y este enlace al video.</w:t>
      </w:r>
    </w:p>
    <w:p w:rsidR="00583EED" w:rsidRPr="004E7E99" w:rsidRDefault="00397FB3" w:rsidP="00397FB3">
      <w:pPr>
        <w:rPr>
          <w:rFonts w:ascii="Helvetica" w:hAnsi="Helvetica" w:cs="Helvetica"/>
          <w:sz w:val="28"/>
          <w:szCs w:val="18"/>
        </w:rPr>
      </w:pPr>
      <w:r w:rsidRPr="004E7E99">
        <w:rPr>
          <w:color w:val="00B050"/>
          <w:sz w:val="28"/>
        </w:rPr>
        <w:t> </w:t>
      </w:r>
      <w:hyperlink r:id="rId4" w:tgtFrame="_blank" w:history="1">
        <w:r w:rsidRPr="004E7E99">
          <w:rPr>
            <w:rStyle w:val="Hipervnculo"/>
            <w:b/>
            <w:bCs/>
            <w:color w:val="00B050"/>
            <w:sz w:val="24"/>
            <w:szCs w:val="21"/>
          </w:rPr>
          <w:t>Escorial en Danza_0001</w:t>
        </w:r>
      </w:hyperlink>
      <w:r w:rsidR="004E7E99" w:rsidRPr="004E7E99">
        <w:rPr>
          <w:color w:val="00B050"/>
          <w:sz w:val="28"/>
        </w:rPr>
        <w:t xml:space="preserve">  </w:t>
      </w:r>
      <w:r w:rsidR="004E7E99">
        <w:rPr>
          <w:color w:val="00B050"/>
          <w:sz w:val="28"/>
        </w:rPr>
        <w:t xml:space="preserve">o </w:t>
      </w:r>
      <w:r w:rsidR="004E7E99" w:rsidRPr="004E7E99">
        <w:rPr>
          <w:color w:val="00B050"/>
          <w:sz w:val="28"/>
        </w:rPr>
        <w:t xml:space="preserve"> </w:t>
      </w:r>
      <w:hyperlink r:id="rId5" w:tgtFrame="_blank" w:history="1">
        <w:r w:rsidRPr="004E7E99">
          <w:rPr>
            <w:rStyle w:val="Hipervnculo"/>
            <w:color w:val="00B050"/>
            <w:sz w:val="28"/>
          </w:rPr>
          <w:t>https://vimeo.com/189282120</w:t>
        </w:r>
      </w:hyperlink>
    </w:p>
    <w:p w:rsidR="00583EED" w:rsidRPr="00583EED" w:rsidRDefault="00583EED" w:rsidP="00FD0FBD">
      <w:pPr>
        <w:rPr>
          <w:sz w:val="28"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7A0622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7A0622">
            <w:r>
              <w:t>CULTURA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7A0622">
            <w:r>
              <w:t>CULTURA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LT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133B5B"/>
    <w:rsid w:val="001A4056"/>
    <w:rsid w:val="001B4869"/>
    <w:rsid w:val="0020171E"/>
    <w:rsid w:val="0033578D"/>
    <w:rsid w:val="00390FE0"/>
    <w:rsid w:val="00397FB3"/>
    <w:rsid w:val="003F3249"/>
    <w:rsid w:val="004E7E99"/>
    <w:rsid w:val="00577D63"/>
    <w:rsid w:val="00583EED"/>
    <w:rsid w:val="006C6EF6"/>
    <w:rsid w:val="00705E56"/>
    <w:rsid w:val="00716A7B"/>
    <w:rsid w:val="00756888"/>
    <w:rsid w:val="007A0622"/>
    <w:rsid w:val="007E7631"/>
    <w:rsid w:val="00902480"/>
    <w:rsid w:val="00925929"/>
    <w:rsid w:val="00AE3646"/>
    <w:rsid w:val="00B9408D"/>
    <w:rsid w:val="00BA2B86"/>
    <w:rsid w:val="00BE62E7"/>
    <w:rsid w:val="00BF7CF1"/>
    <w:rsid w:val="00C3083C"/>
    <w:rsid w:val="00C66598"/>
    <w:rsid w:val="00C71544"/>
    <w:rsid w:val="00DD488F"/>
    <w:rsid w:val="00DF15FB"/>
    <w:rsid w:val="00E13CF0"/>
    <w:rsid w:val="00E55E64"/>
    <w:rsid w:val="00E66813"/>
    <w:rsid w:val="00E7494F"/>
    <w:rsid w:val="00F4597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ick.email.vimeo.com/?qs=d705fb3546e3c03a95bb10a9f26e9ad6559e444d4a1a9e67ba9779329e9b461cb4f9179690fe47c5262761420e6f160d" TargetMode="External"/><Relationship Id="rId4" Type="http://schemas.openxmlformats.org/officeDocument/2006/relationships/hyperlink" Target="https://click.email.vimeo.com/?qs=d705fb3546e3c03a95bb10a9f26e9ad6559e444d4a1a9e67ba9779329e9b461cb4f9179690fe47c5262761420e6f160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19</TotalTime>
  <Pages>2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4</cp:revision>
  <dcterms:created xsi:type="dcterms:W3CDTF">2016-12-27T21:46:00Z</dcterms:created>
  <dcterms:modified xsi:type="dcterms:W3CDTF">2016-12-28T09:50:00Z</dcterms:modified>
</cp:coreProperties>
</file>
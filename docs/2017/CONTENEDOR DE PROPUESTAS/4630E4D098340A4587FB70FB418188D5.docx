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FBD" w:rsidRPr="00FD0FBD" w:rsidRDefault="00FD0FBD" w:rsidP="00FD0FBD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BD2BA9">
        <w:rPr>
          <w:sz w:val="36"/>
        </w:rPr>
        <w:t>PUESTA   1</w:t>
      </w:r>
    </w:p>
    <w:p w:rsidR="00FD0FBD" w:rsidRDefault="00FD0FBD" w:rsidP="00FD0FBD"/>
    <w:p w:rsidR="00BD2BA9" w:rsidRDefault="00BD2BA9" w:rsidP="00BD2BA9">
      <w:r>
        <w:rPr>
          <w:b/>
          <w:bCs/>
        </w:rPr>
        <w:t>Titulo de la Propuesta:</w:t>
      </w:r>
      <w:r>
        <w:t xml:space="preserve"> Escaleras </w:t>
      </w:r>
      <w:proofErr w:type="spellStart"/>
      <w:r>
        <w:t>mecanicas</w:t>
      </w:r>
      <w:proofErr w:type="spellEnd"/>
      <w:r>
        <w:t xml:space="preserve"> al barrio del Carmelo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Creo que </w:t>
      </w:r>
      <w:proofErr w:type="spellStart"/>
      <w:r>
        <w:t>seria</w:t>
      </w:r>
      <w:proofErr w:type="spellEnd"/>
      <w:r>
        <w:t xml:space="preserve"> necesario un </w:t>
      </w:r>
      <w:proofErr w:type="spellStart"/>
      <w:r>
        <w:t>asceso</w:t>
      </w:r>
      <w:proofErr w:type="spellEnd"/>
      <w:r>
        <w:t xml:space="preserve"> por Cañada Nueva, para que la población este mejor comunicada y pensando en las personas que cada día tienen dificultad para subir estas cuestas, tan empinadas de nuestro barrio. </w:t>
      </w:r>
      <w:proofErr w:type="gramStart"/>
      <w:r>
        <w:t>esto</w:t>
      </w:r>
      <w:proofErr w:type="gramEnd"/>
      <w:r>
        <w:t xml:space="preserve"> se hablo de hacer hace ya dos </w:t>
      </w:r>
      <w:proofErr w:type="spellStart"/>
      <w:r>
        <w:t>Lesgislaturas</w:t>
      </w:r>
      <w:proofErr w:type="spellEnd"/>
      <w:r>
        <w:t>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 una labor social sobre todo para personas mayores, que en </w:t>
      </w:r>
      <w:proofErr w:type="spellStart"/>
      <w:r>
        <w:t>epocas</w:t>
      </w:r>
      <w:proofErr w:type="spellEnd"/>
      <w:r>
        <w:t xml:space="preserve"> de </w:t>
      </w:r>
      <w:proofErr w:type="spellStart"/>
      <w:r>
        <w:t>lluvia</w:t>
      </w:r>
      <w:proofErr w:type="gramStart"/>
      <w:r>
        <w:t>,nieve</w:t>
      </w:r>
      <w:proofErr w:type="spellEnd"/>
      <w:proofErr w:type="gramEnd"/>
      <w:r>
        <w:t xml:space="preserve"> y hielo, lo pasan verdaderamente mal.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Seria factible hacer la infraestructura por Cañada Nueva</w:t>
      </w:r>
      <w:r>
        <w:br/>
      </w:r>
      <w:r>
        <w:br/>
        <w:t>Hora: 23 octubre, 2016 am Domingoam31 6:56 am</w:t>
      </w:r>
      <w:r>
        <w:br/>
        <w:t>Dirección IP: 87.218.62.15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D2BA9" w:rsidRDefault="00BD2BA9" w:rsidP="00FD0FBD"/>
    <w:p w:rsidR="00FD0FBD" w:rsidRDefault="00FD0FB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C753D">
            <w:r>
              <w:t>NO VALIDA</w:t>
            </w:r>
            <w:r w:rsidR="00FA12FC">
              <w:t>.</w:t>
            </w:r>
            <w:r>
              <w:t xml:space="preserve"> SUPERA PRESUPUESTO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D2BA9"/>
    <w:rsid w:val="00133B5B"/>
    <w:rsid w:val="004E30CE"/>
    <w:rsid w:val="00577D63"/>
    <w:rsid w:val="00BD2BA9"/>
    <w:rsid w:val="00CE226C"/>
    <w:rsid w:val="00DC753D"/>
    <w:rsid w:val="00FA12FC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D2B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antamaria\AppData\Roaming\Microsoft\Plantillas\PROPUESTA%20N&#186;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Nº</Template>
  <TotalTime>3</TotalTime>
  <Pages>1</Pages>
  <Words>177</Words>
  <Characters>979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3</cp:revision>
  <dcterms:created xsi:type="dcterms:W3CDTF">2016-12-27T20:27:00Z</dcterms:created>
  <dcterms:modified xsi:type="dcterms:W3CDTF">2017-01-02T19:04:00Z</dcterms:modified>
</cp:coreProperties>
</file>
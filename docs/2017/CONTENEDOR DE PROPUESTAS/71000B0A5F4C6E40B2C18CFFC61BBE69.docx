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19284B">
        <w:rPr>
          <w:sz w:val="36"/>
        </w:rPr>
        <w:t>47</w:t>
      </w:r>
    </w:p>
    <w:p w:rsidR="00162EB1" w:rsidRDefault="00162EB1" w:rsidP="00162EB1">
      <w:r>
        <w:rPr>
          <w:b/>
          <w:bCs/>
        </w:rPr>
        <w:t>Titulo de la Propuesta:</w:t>
      </w:r>
      <w:r>
        <w:t xml:space="preserve"> FESTIVAL DE TEATRO BAJO EL CIELO DE VERANO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Proponemos la realización de un Festival de Teatro al aire libre durante una semana a finales de Julio del 2017. El primer día, empezaríamos con un pasacalles por el pueblo para anunciar el Festival, los cuatro días siguientes (de jueves a domingo) programaríamos un espectáculo de teatro alternativo cada día, a las 22 h.</w:t>
      </w:r>
      <w:r>
        <w:br/>
        <w:t>Proponemos como un espacio ideal para su emplazamiento, el patio de las columnas del Centro Integrado (ya lo hemos hablado con la directora del centro)</w:t>
      </w:r>
      <w:r>
        <w:br/>
      </w:r>
      <w:r>
        <w:br/>
      </w:r>
      <w:r>
        <w:rPr>
          <w:b/>
          <w:bCs/>
        </w:rPr>
        <w:t>Explica por que contribuye al bien común:</w:t>
      </w:r>
      <w:r>
        <w:t xml:space="preserve"> Creemos que el Festival sería un punto de encuentro de los vecinos/as de San Lorenzo y otras zonas de las sierra. El teatro en la calle siempre ha sido un agente democratizador, sacando la cultura de sus espacios tradicionales y llevándola al espacio común.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12.200 €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28 octubre, 2016 pm Viernespm26 12:55 pm</w:t>
      </w:r>
      <w:r>
        <w:br/>
        <w:t>Dirección IP: 81.32.3.184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por un usuario WordPress.com verificado.</w:t>
      </w:r>
    </w:p>
    <w:p w:rsidR="00F4597E" w:rsidRDefault="00F4597E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D08E3">
            <w:r>
              <w:t>válida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D08E3">
            <w:r>
              <w:t>CULTURA FIESTAS TURISMO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D08E3">
            <w:r>
              <w:t>12.200 €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B52F52"/>
    <w:rsid w:val="00073FE8"/>
    <w:rsid w:val="000E3263"/>
    <w:rsid w:val="00133B5B"/>
    <w:rsid w:val="00162EB1"/>
    <w:rsid w:val="0019284B"/>
    <w:rsid w:val="001A4056"/>
    <w:rsid w:val="001B4869"/>
    <w:rsid w:val="001E7028"/>
    <w:rsid w:val="0020171E"/>
    <w:rsid w:val="003239F3"/>
    <w:rsid w:val="003F3249"/>
    <w:rsid w:val="00422686"/>
    <w:rsid w:val="00443A7F"/>
    <w:rsid w:val="004636F6"/>
    <w:rsid w:val="005406CB"/>
    <w:rsid w:val="00577D63"/>
    <w:rsid w:val="006A3EA1"/>
    <w:rsid w:val="006C6EF6"/>
    <w:rsid w:val="006D08E3"/>
    <w:rsid w:val="00705E56"/>
    <w:rsid w:val="00716A7B"/>
    <w:rsid w:val="00730D85"/>
    <w:rsid w:val="00756888"/>
    <w:rsid w:val="00782602"/>
    <w:rsid w:val="007E7631"/>
    <w:rsid w:val="00866AD9"/>
    <w:rsid w:val="00902480"/>
    <w:rsid w:val="00907403"/>
    <w:rsid w:val="00925929"/>
    <w:rsid w:val="00A70EE0"/>
    <w:rsid w:val="00AE3646"/>
    <w:rsid w:val="00AF27AE"/>
    <w:rsid w:val="00B52F52"/>
    <w:rsid w:val="00B9408D"/>
    <w:rsid w:val="00BA2B86"/>
    <w:rsid w:val="00BB759F"/>
    <w:rsid w:val="00BC0621"/>
    <w:rsid w:val="00BE62E7"/>
    <w:rsid w:val="00BF7CF1"/>
    <w:rsid w:val="00C3083C"/>
    <w:rsid w:val="00C66598"/>
    <w:rsid w:val="00C71544"/>
    <w:rsid w:val="00CC14C7"/>
    <w:rsid w:val="00CE72DB"/>
    <w:rsid w:val="00D87DAC"/>
    <w:rsid w:val="00DC5A28"/>
    <w:rsid w:val="00DD488F"/>
    <w:rsid w:val="00DF15FB"/>
    <w:rsid w:val="00E13CF0"/>
    <w:rsid w:val="00E55E64"/>
    <w:rsid w:val="00E7494F"/>
    <w:rsid w:val="00EC20F1"/>
    <w:rsid w:val="00F4597E"/>
    <w:rsid w:val="00F530C6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OPUESTAS%20EVALUADAS\propuestas%20en%20word\PROPUESTA%2004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047</Template>
  <TotalTime>1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2</cp:revision>
  <dcterms:created xsi:type="dcterms:W3CDTF">2017-01-04T10:24:00Z</dcterms:created>
  <dcterms:modified xsi:type="dcterms:W3CDTF">2017-01-04T10:24:00Z</dcterms:modified>
</cp:coreProperties>
</file>
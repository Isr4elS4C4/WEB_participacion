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963F00">
        <w:rPr>
          <w:sz w:val="36"/>
        </w:rPr>
        <w:t>38</w:t>
      </w:r>
    </w:p>
    <w:p w:rsidR="004A52BC" w:rsidRDefault="004A52BC" w:rsidP="004A52BC">
      <w:pPr>
        <w:sectPr w:rsidR="004A52BC" w:rsidSect="00EB606B">
          <w:pgSz w:w="11906" w:h="16838"/>
          <w:pgMar w:top="993" w:right="1701" w:bottom="709" w:left="1701" w:header="708" w:footer="708" w:gutter="0"/>
          <w:cols w:space="708"/>
          <w:docGrid w:linePitch="360"/>
        </w:sectPr>
      </w:pPr>
    </w:p>
    <w:p w:rsidR="00963F00" w:rsidRDefault="00963F00" w:rsidP="00963F00">
      <w:r>
        <w:rPr>
          <w:b/>
          <w:bCs/>
        </w:rPr>
        <w:lastRenderedPageBreak/>
        <w:t>Titulo de la Propuesta:</w:t>
      </w:r>
      <w:r>
        <w:t xml:space="preserve"> Tirachinas, el juego popular del siglo XXI</w:t>
      </w:r>
      <w:r>
        <w:br/>
      </w:r>
      <w:r>
        <w:br/>
      </w:r>
      <w:r>
        <w:rPr>
          <w:b/>
          <w:bCs/>
        </w:rPr>
        <w:t>Descripción de la propuesta:</w:t>
      </w:r>
      <w:r>
        <w:t xml:space="preserve"> Desde hace ya muchos años, existe en San Lorenzo y El Escorial una peña (ahora asociación sin ánimo de lucro) encargada de fomentar el tiro deportivo con tirachinas, ElTirador.com. Se encarga de organizar los campeonatos que van surgiendo en fiestas patronales, principalmente, campeonatos que reúnen a cientos de personas, venidas desde todos los puntos de la península. El tiro deportivo con tirador es un deporte muy minoritario a día de hoy pero que, en toda España, está cogiendo fuerza a marchas forzadas. Además, es uno de los juegos tradicionales por excelencia. ElTirador.com como asociación sita en San Lorenzo de El Escorial solicita apoyo para financiar las actividades que lleva a cabo así como los múltiples proyectos a fin de mantener esta tradición tan antigua como nuestros abuelos (y más).</w:t>
      </w:r>
      <w:r>
        <w:br/>
      </w:r>
      <w:r>
        <w:br/>
      </w:r>
      <w:r>
        <w:rPr>
          <w:b/>
          <w:bCs/>
        </w:rPr>
        <w:t xml:space="preserve">Explica </w:t>
      </w:r>
      <w:proofErr w:type="spellStart"/>
      <w:r>
        <w:rPr>
          <w:b/>
          <w:bCs/>
        </w:rPr>
        <w:t>por que</w:t>
      </w:r>
      <w:proofErr w:type="spellEnd"/>
      <w:r>
        <w:rPr>
          <w:b/>
          <w:bCs/>
        </w:rPr>
        <w:t xml:space="preserve"> contribuye al bien común:</w:t>
      </w:r>
      <w:r>
        <w:t xml:space="preserve"> Entre los múltiples proyectos que la asociación quiere acometer, está la organización de un campeonato de España (hasta ahora no se ha realizado ninguno en la Comunidad de Madrid) y una escuela de tiro deportivo con tirador, para lo que necesitamos disponer de un local, 'x' días a la semana (o al mes) donde poder organizar campeonatos (no competitivos) y la propia escuela, lo que acercaría a las nuevas generaciones esta noble tradición tan antigua.</w:t>
      </w:r>
      <w:r>
        <w:br/>
      </w:r>
      <w:r>
        <w:br/>
        <w:t>La organización de un campeonato de España traería muchísima gente durante un fin de semana a un pueblo ya de por si conocido en este mundillo gracias a nuestra asociación.</w:t>
      </w:r>
      <w:r>
        <w:br/>
      </w:r>
      <w:r>
        <w:br/>
        <w:t>Además, sería un punto de encuentro para todas las personas que practican este deporte (cada día más.)</w:t>
      </w:r>
      <w:r>
        <w:br/>
      </w:r>
      <w:r>
        <w:br/>
      </w:r>
      <w:r>
        <w:rPr>
          <w:b/>
          <w:bCs/>
        </w:rPr>
        <w:t>Presupuesto aproximado:</w:t>
      </w:r>
      <w:r>
        <w:t xml:space="preserve"> un local y una subvención (la cuantía no es realmente importante)</w:t>
      </w:r>
      <w:r>
        <w:br/>
      </w:r>
      <w:r>
        <w:br/>
      </w:r>
      <w:r>
        <w:rPr>
          <w:b/>
          <w:bCs/>
        </w:rPr>
        <w:t>Otros datos. Anota aquí si aportas algún tipo de documentación de soporte a la propuesta. :</w:t>
      </w:r>
      <w:r>
        <w:t xml:space="preserve"> </w:t>
      </w:r>
      <w:hyperlink r:id="rId5" w:history="1">
        <w:r>
          <w:rPr>
            <w:rStyle w:val="Hipervnculo"/>
          </w:rPr>
          <w:t>www.eltirador.com</w:t>
        </w:r>
      </w:hyperlink>
      <w:r>
        <w:t>, web dedicada al tiro deportivo con tirador (o tirachinas) en la que se puede obtener información acerca de este deporte nuevo procedente de una tradición muy antigua. En ella se ve el bien y la publicidad que, hasta hoy, hemos hecho al pueblo.</w:t>
      </w:r>
      <w:r>
        <w:br/>
      </w:r>
      <w:r>
        <w:br/>
        <w:t>Hora: 22 diciembre, 2016 pm Juevespm44 11:27 pm</w:t>
      </w:r>
      <w:r>
        <w:br/>
        <w:t>Dirección IP: 85.55.215.52</w:t>
      </w:r>
      <w:r>
        <w:br/>
        <w:t xml:space="preserve">URL del formulario de contacto: </w:t>
      </w:r>
      <w:hyperlink r:id="rId6" w:history="1">
        <w:r>
          <w:rPr>
            <w:rStyle w:val="Hipervnculo"/>
          </w:rPr>
          <w:t>https://sanlorenzodecide.wordpress.com/tu-propuesta/</w:t>
        </w:r>
      </w:hyperlink>
      <w:r>
        <w:br/>
        <w:t>Enviado a tu sitio por un visitante no verificado.</w:t>
      </w:r>
    </w:p>
    <w:p w:rsidR="00BF554D" w:rsidRDefault="00BF554D" w:rsidP="00BF554D">
      <w:pPr>
        <w:rPr>
          <w:rFonts w:ascii="Calibri" w:hAnsi="Calibri"/>
          <w:color w:val="1F497D"/>
        </w:rPr>
      </w:pPr>
    </w:p>
    <w:p w:rsidR="00BF554D" w:rsidRDefault="00BF554D"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575107">
            <w:r>
              <w:t>NO VALIDO. SUBVENCIONES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lastRenderedPageBreak/>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defaultTabStop w:val="708"/>
  <w:hyphenationZone w:val="425"/>
  <w:characterSpacingControl w:val="doNotCompress"/>
  <w:compat/>
  <w:rsids>
    <w:rsidRoot w:val="00E66813"/>
    <w:rsid w:val="000369E9"/>
    <w:rsid w:val="00056F5C"/>
    <w:rsid w:val="0006520A"/>
    <w:rsid w:val="00075DD6"/>
    <w:rsid w:val="0008025D"/>
    <w:rsid w:val="000B5DC1"/>
    <w:rsid w:val="000F6780"/>
    <w:rsid w:val="00133B5B"/>
    <w:rsid w:val="00137A1D"/>
    <w:rsid w:val="001A4056"/>
    <w:rsid w:val="001B4869"/>
    <w:rsid w:val="001B6EEF"/>
    <w:rsid w:val="001C453C"/>
    <w:rsid w:val="001C47EC"/>
    <w:rsid w:val="001D0E1C"/>
    <w:rsid w:val="0020171E"/>
    <w:rsid w:val="0020551B"/>
    <w:rsid w:val="00214716"/>
    <w:rsid w:val="002154A6"/>
    <w:rsid w:val="00216C71"/>
    <w:rsid w:val="002234EF"/>
    <w:rsid w:val="00227095"/>
    <w:rsid w:val="00286351"/>
    <w:rsid w:val="002930B1"/>
    <w:rsid w:val="002C1F72"/>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9662A"/>
    <w:rsid w:val="004A52BC"/>
    <w:rsid w:val="004C1884"/>
    <w:rsid w:val="004E7E99"/>
    <w:rsid w:val="004F2BD2"/>
    <w:rsid w:val="00503D37"/>
    <w:rsid w:val="00535D04"/>
    <w:rsid w:val="00557C3B"/>
    <w:rsid w:val="00575107"/>
    <w:rsid w:val="00577D63"/>
    <w:rsid w:val="00583EED"/>
    <w:rsid w:val="005A0120"/>
    <w:rsid w:val="005A3640"/>
    <w:rsid w:val="005C7A30"/>
    <w:rsid w:val="005D4F91"/>
    <w:rsid w:val="005F1D25"/>
    <w:rsid w:val="00614997"/>
    <w:rsid w:val="00621CEE"/>
    <w:rsid w:val="006957D5"/>
    <w:rsid w:val="006B3F98"/>
    <w:rsid w:val="006C6EF6"/>
    <w:rsid w:val="006F35F9"/>
    <w:rsid w:val="00705C60"/>
    <w:rsid w:val="00705E56"/>
    <w:rsid w:val="00716A7B"/>
    <w:rsid w:val="00717446"/>
    <w:rsid w:val="00730615"/>
    <w:rsid w:val="00731FBB"/>
    <w:rsid w:val="00741C41"/>
    <w:rsid w:val="00756888"/>
    <w:rsid w:val="007C779E"/>
    <w:rsid w:val="007D7A14"/>
    <w:rsid w:val="007E66E8"/>
    <w:rsid w:val="007E7631"/>
    <w:rsid w:val="008032C4"/>
    <w:rsid w:val="00831E3B"/>
    <w:rsid w:val="008349CE"/>
    <w:rsid w:val="00854300"/>
    <w:rsid w:val="008A2A38"/>
    <w:rsid w:val="008D5BF1"/>
    <w:rsid w:val="008E2B0E"/>
    <w:rsid w:val="008F2445"/>
    <w:rsid w:val="008F36E4"/>
    <w:rsid w:val="00902480"/>
    <w:rsid w:val="00910405"/>
    <w:rsid w:val="00925929"/>
    <w:rsid w:val="00927BC8"/>
    <w:rsid w:val="009333C9"/>
    <w:rsid w:val="00963F00"/>
    <w:rsid w:val="0096587B"/>
    <w:rsid w:val="00971A9A"/>
    <w:rsid w:val="009B4584"/>
    <w:rsid w:val="009E177D"/>
    <w:rsid w:val="009F2A69"/>
    <w:rsid w:val="00A07E73"/>
    <w:rsid w:val="00A1238D"/>
    <w:rsid w:val="00A2072A"/>
    <w:rsid w:val="00A40396"/>
    <w:rsid w:val="00AB104B"/>
    <w:rsid w:val="00AB12C6"/>
    <w:rsid w:val="00AC0A3D"/>
    <w:rsid w:val="00AE3646"/>
    <w:rsid w:val="00B143D8"/>
    <w:rsid w:val="00B167BA"/>
    <w:rsid w:val="00B31039"/>
    <w:rsid w:val="00B435CA"/>
    <w:rsid w:val="00B464EF"/>
    <w:rsid w:val="00B63903"/>
    <w:rsid w:val="00B8041E"/>
    <w:rsid w:val="00B80A9F"/>
    <w:rsid w:val="00B9408D"/>
    <w:rsid w:val="00B9694E"/>
    <w:rsid w:val="00BA2B86"/>
    <w:rsid w:val="00BA634A"/>
    <w:rsid w:val="00BE62E7"/>
    <w:rsid w:val="00BF554D"/>
    <w:rsid w:val="00BF7CF1"/>
    <w:rsid w:val="00C04816"/>
    <w:rsid w:val="00C159CA"/>
    <w:rsid w:val="00C16BF3"/>
    <w:rsid w:val="00C3083C"/>
    <w:rsid w:val="00C322B4"/>
    <w:rsid w:val="00C3311D"/>
    <w:rsid w:val="00C50972"/>
    <w:rsid w:val="00C52F8B"/>
    <w:rsid w:val="00C66598"/>
    <w:rsid w:val="00C71544"/>
    <w:rsid w:val="00C80FA8"/>
    <w:rsid w:val="00C876D5"/>
    <w:rsid w:val="00CC2476"/>
    <w:rsid w:val="00CC712A"/>
    <w:rsid w:val="00CC7F74"/>
    <w:rsid w:val="00D2749F"/>
    <w:rsid w:val="00D33EBB"/>
    <w:rsid w:val="00D44D87"/>
    <w:rsid w:val="00D85E77"/>
    <w:rsid w:val="00D9351A"/>
    <w:rsid w:val="00DC6021"/>
    <w:rsid w:val="00DD488F"/>
    <w:rsid w:val="00DF15FB"/>
    <w:rsid w:val="00DF3615"/>
    <w:rsid w:val="00E12F66"/>
    <w:rsid w:val="00E13CF0"/>
    <w:rsid w:val="00E55E64"/>
    <w:rsid w:val="00E66813"/>
    <w:rsid w:val="00E7494F"/>
    <w:rsid w:val="00E832D4"/>
    <w:rsid w:val="00E8683A"/>
    <w:rsid w:val="00EA25E7"/>
    <w:rsid w:val="00EB606B"/>
    <w:rsid w:val="00EB67E5"/>
    <w:rsid w:val="00EC1A41"/>
    <w:rsid w:val="00ED7875"/>
    <w:rsid w:val="00F02B60"/>
    <w:rsid w:val="00F23B53"/>
    <w:rsid w:val="00F30AA8"/>
    <w:rsid w:val="00F33F25"/>
    <w:rsid w:val="00F4597E"/>
    <w:rsid w:val="00FB59A9"/>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55802428">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36206376">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789668069">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104769932">
      <w:bodyDiv w:val="1"/>
      <w:marLeft w:val="0"/>
      <w:marRight w:val="0"/>
      <w:marTop w:val="0"/>
      <w:marBottom w:val="0"/>
      <w:divBdr>
        <w:top w:val="none" w:sz="0" w:space="0" w:color="auto"/>
        <w:left w:val="none" w:sz="0" w:space="0" w:color="auto"/>
        <w:bottom w:val="none" w:sz="0" w:space="0" w:color="auto"/>
        <w:right w:val="none" w:sz="0" w:space="0" w:color="auto"/>
      </w:divBdr>
    </w:div>
    <w:div w:id="1165437456">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396121144">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70704902">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39195879">
      <w:bodyDiv w:val="1"/>
      <w:marLeft w:val="0"/>
      <w:marRight w:val="0"/>
      <w:marTop w:val="0"/>
      <w:marBottom w:val="0"/>
      <w:divBdr>
        <w:top w:val="none" w:sz="0" w:space="0" w:color="auto"/>
        <w:left w:val="none" w:sz="0" w:space="0" w:color="auto"/>
        <w:bottom w:val="none" w:sz="0" w:space="0" w:color="auto"/>
        <w:right w:val="none" w:sz="0" w:space="0" w:color="auto"/>
      </w:divBdr>
    </w:div>
    <w:div w:id="1564868858">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579317189">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73570650">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lorenzodecide.wordpress.com/tu-propuesta/" TargetMode="External"/><Relationship Id="rId5" Type="http://schemas.openxmlformats.org/officeDocument/2006/relationships/hyperlink" Target="http://www.eltirador.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1</TotalTime>
  <Pages>2</Pages>
  <Words>402</Words>
  <Characters>2214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2016-12-28T01:31:00Z</dcterms:created>
  <dcterms:modified xsi:type="dcterms:W3CDTF">2016-12-28T13:49:00Z</dcterms:modified>
</cp:coreProperties>
</file>
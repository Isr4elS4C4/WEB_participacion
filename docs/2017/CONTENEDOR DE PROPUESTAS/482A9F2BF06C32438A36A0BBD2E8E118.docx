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AF27AE">
        <w:rPr>
          <w:sz w:val="36"/>
        </w:rPr>
        <w:t>3</w:t>
      </w:r>
      <w:r w:rsidR="00866AD9">
        <w:rPr>
          <w:sz w:val="36"/>
        </w:rPr>
        <w:t>5</w:t>
      </w:r>
    </w:p>
    <w:p w:rsidR="00866AD9" w:rsidRDefault="00866AD9" w:rsidP="00866AD9">
      <w:r>
        <w:rPr>
          <w:b/>
          <w:bCs/>
        </w:rPr>
        <w:t>Titulo de la Propuesta:</w:t>
      </w:r>
      <w:r>
        <w:t xml:space="preserve"> Más columpios en los parques infantiles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idea es dotar a los parques infantiles de columpios y castillos para </w:t>
      </w:r>
      <w:proofErr w:type="spellStart"/>
      <w:r>
        <w:t>niñ@s</w:t>
      </w:r>
      <w:proofErr w:type="spellEnd"/>
      <w:r>
        <w:t xml:space="preserve"> de 8 a 11 años, porque todo lo que hay es para muy </w:t>
      </w:r>
      <w:proofErr w:type="spellStart"/>
      <w:r>
        <w:t>pequeñ@s</w:t>
      </w:r>
      <w:proofErr w:type="spellEnd"/>
      <w:r>
        <w:t xml:space="preserve"> y los más mayores tienen ganas aún de ir al parque pero se aburren con lo que hay.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La posibilidad de disfrutar en un parque es claramente un bien para niños y niñas, es una pena que pensemos que con 10 años ya no les apetece ir a jugar. Si les ofrecemos parques pero con juegos que no se adaptan a su edad, pronto perderán el interés en acudir, y es un poco lo que pasa en Terreros, por ejemplo.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5.000 euros</w:t>
      </w:r>
      <w:proofErr w:type="gramStart"/>
      <w:r>
        <w:t>?</w:t>
      </w:r>
      <w:proofErr w:type="gramEnd"/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28 octubre, 2016 pm Viernespm12 1:22 pm</w:t>
      </w:r>
      <w:r>
        <w:br/>
        <w:t>Dirección IP: 47.62.229.75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A71F0">
            <w:r>
              <w:t>VALIDO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A71F0">
            <w:r>
              <w:t>PARQUES Y JARDINES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A71F0">
            <w:r>
              <w:t>INFRAESTRUCTURAS</w:t>
            </w:r>
          </w:p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BA71F0">
            <w:r>
              <w:t>15.000</w:t>
            </w:r>
          </w:p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compat/>
  <w:rsids>
    <w:rsidRoot w:val="00BA71F0"/>
    <w:rsid w:val="00133B5B"/>
    <w:rsid w:val="001A4056"/>
    <w:rsid w:val="001B4869"/>
    <w:rsid w:val="001E7028"/>
    <w:rsid w:val="0020171E"/>
    <w:rsid w:val="00276091"/>
    <w:rsid w:val="003239F3"/>
    <w:rsid w:val="003F3249"/>
    <w:rsid w:val="00443A7F"/>
    <w:rsid w:val="004636F6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E7631"/>
    <w:rsid w:val="00866AD9"/>
    <w:rsid w:val="00902480"/>
    <w:rsid w:val="00925929"/>
    <w:rsid w:val="00A70EE0"/>
    <w:rsid w:val="00AE3646"/>
    <w:rsid w:val="00AF27AE"/>
    <w:rsid w:val="00B9408D"/>
    <w:rsid w:val="00BA2B86"/>
    <w:rsid w:val="00BA71F0"/>
    <w:rsid w:val="00BE62E7"/>
    <w:rsid w:val="00BF7CF1"/>
    <w:rsid w:val="00C3083C"/>
    <w:rsid w:val="00C66598"/>
    <w:rsid w:val="00C71544"/>
    <w:rsid w:val="00CC14C7"/>
    <w:rsid w:val="00CE72DB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3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035</Template>
  <TotalTime>1</TotalTime>
  <Pages>1</Pages>
  <Words>195</Words>
  <Characters>1077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2016-12-28T09:35:00Z</dcterms:created>
  <dcterms:modified xsi:type="dcterms:W3CDTF">2016-12-28T09:36:00Z</dcterms:modified>
</cp:coreProperties>
</file>
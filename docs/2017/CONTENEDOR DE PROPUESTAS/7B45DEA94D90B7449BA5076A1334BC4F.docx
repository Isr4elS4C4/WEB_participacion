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1D7A13">
        <w:rPr>
          <w:sz w:val="36"/>
        </w:rPr>
        <w:t>43</w:t>
      </w:r>
    </w:p>
    <w:p w:rsidR="001D7A13" w:rsidRPr="001D7A13" w:rsidRDefault="001D7A13" w:rsidP="001D7A13">
      <w:pPr>
        <w:ind w:left="6237"/>
        <w:jc w:val="right"/>
        <w:rPr>
          <w:color w:val="FF0000"/>
        </w:rPr>
      </w:pPr>
      <w:r w:rsidRPr="001D7A13">
        <w:rPr>
          <w:color w:val="FF0000"/>
        </w:rPr>
        <w:t>ESTA PRPOPUESTA HACE LA NÚMERO 4 DE LA MISMA PERSONA</w:t>
      </w:r>
    </w:p>
    <w:p w:rsidR="00F4597E" w:rsidRDefault="001D7A13" w:rsidP="00FD0FBD">
      <w:r>
        <w:rPr>
          <w:b/>
          <w:bCs/>
        </w:rPr>
        <w:t>Titulo de la Propuesta:</w:t>
      </w:r>
      <w:r>
        <w:t xml:space="preserve"> UN CENTRO PARA LA JUVENTUD</w:t>
      </w:r>
      <w:r>
        <w:br/>
        <w:t>El actual queda alejado del centro y seguramente poco atractivo.</w:t>
      </w:r>
      <w:r>
        <w:br/>
        <w:t>La juventud aburrida (que no es toda la juventud) se junta en barrios céntricos y ahí es donde se les debe captar con propuestas atractivas, capaces de despertar aficiones y hacerles abandonar botellones, pintadas salvajes, ensuciamiento y destrucciones sistemáticas del entorno (ver soportales de la calle Patriarca, por ejemplo). La atención a la juventud es una inversión para todos. Y una inversión prioritaria.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Estudio serio, profundo, profesional (implicando a profesores, educadores, psicólogos, policía, esta última no únicamente para reprimir sino para enseñar, </w:t>
      </w:r>
      <w:proofErr w:type="spellStart"/>
      <w:r>
        <w:t>etc</w:t>
      </w:r>
      <w:proofErr w:type="spellEnd"/>
      <w:r>
        <w:t xml:space="preserve">...) y sostenido en el tiempo (no sólo campañas para salir del paso...) de cómo satisfacer esa gran demanda silenciosa. 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Dar un sentido al ocio de esa juventud aburrida y no convenientemente atendida.</w:t>
      </w:r>
      <w:r>
        <w:br/>
        <w:t>De paso, ganaremos en limpieza y conservación del entorno...</w:t>
      </w:r>
      <w:r>
        <w:br/>
      </w:r>
      <w:r>
        <w:br/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7 noviembre, 2016 pm Lunespm07 7:39 pm</w:t>
      </w:r>
      <w:r>
        <w:br/>
        <w:t>Dirección IP: 84.78.102.138</w:t>
      </w:r>
      <w:r>
        <w:br/>
        <w:t xml:space="preserve">URL del formulario de contacto: </w:t>
      </w:r>
      <w:hyperlink r:id="rId5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E0DD7">
            <w:r>
              <w:t>NO VALIDO. EXISTE UN CENTRO DE JUVENTUD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hyphenationZone w:val="425"/>
  <w:characterSpacingControl w:val="doNotCompress"/>
  <w:compat/>
  <w:rsids>
    <w:rsidRoot w:val="00FE0DD7"/>
    <w:rsid w:val="00073FE8"/>
    <w:rsid w:val="000E3263"/>
    <w:rsid w:val="00133B5B"/>
    <w:rsid w:val="00162EB1"/>
    <w:rsid w:val="0019284B"/>
    <w:rsid w:val="001A4056"/>
    <w:rsid w:val="001B4869"/>
    <w:rsid w:val="001D02E4"/>
    <w:rsid w:val="001D7A13"/>
    <w:rsid w:val="001E7028"/>
    <w:rsid w:val="0020171E"/>
    <w:rsid w:val="003239F3"/>
    <w:rsid w:val="003E5B50"/>
    <w:rsid w:val="003F3249"/>
    <w:rsid w:val="00443A7F"/>
    <w:rsid w:val="004636F6"/>
    <w:rsid w:val="005406CB"/>
    <w:rsid w:val="00577D63"/>
    <w:rsid w:val="006A3EA1"/>
    <w:rsid w:val="006C6EF6"/>
    <w:rsid w:val="00705E56"/>
    <w:rsid w:val="00716A7B"/>
    <w:rsid w:val="00730D85"/>
    <w:rsid w:val="00756888"/>
    <w:rsid w:val="00782602"/>
    <w:rsid w:val="00785489"/>
    <w:rsid w:val="007E7631"/>
    <w:rsid w:val="00866AD9"/>
    <w:rsid w:val="00902480"/>
    <w:rsid w:val="00925929"/>
    <w:rsid w:val="00A0769E"/>
    <w:rsid w:val="00A70EE0"/>
    <w:rsid w:val="00AE3646"/>
    <w:rsid w:val="00AF27AE"/>
    <w:rsid w:val="00B9408D"/>
    <w:rsid w:val="00BA2B86"/>
    <w:rsid w:val="00BC0621"/>
    <w:rsid w:val="00BE62E7"/>
    <w:rsid w:val="00BF7CF1"/>
    <w:rsid w:val="00C3083C"/>
    <w:rsid w:val="00C66598"/>
    <w:rsid w:val="00C71544"/>
    <w:rsid w:val="00CC14C7"/>
    <w:rsid w:val="00CE72DB"/>
    <w:rsid w:val="00DB6B06"/>
    <w:rsid w:val="00DD488F"/>
    <w:rsid w:val="00DE2666"/>
    <w:rsid w:val="00DF15FB"/>
    <w:rsid w:val="00E13CF0"/>
    <w:rsid w:val="00E55E64"/>
    <w:rsid w:val="00E57496"/>
    <w:rsid w:val="00E7494F"/>
    <w:rsid w:val="00EC20F1"/>
    <w:rsid w:val="00F4597E"/>
    <w:rsid w:val="00FD0FBD"/>
    <w:rsid w:val="00FE0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sanlorenzodecide.wordpress.com/tu-propuesta/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ropuestas%20en%20word\PROPUESTA%20043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A8C9A9-9A21-4CF7-80EE-56EB9AF42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PROPUESTA 043</Template>
  <TotalTime>5</TotalTime>
  <Pages>1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eantonio</dc:creator>
  <cp:lastModifiedBy>eantonio</cp:lastModifiedBy>
  <cp:revision>1</cp:revision>
  <dcterms:created xsi:type="dcterms:W3CDTF">2016-12-28T09:51:00Z</dcterms:created>
  <dcterms:modified xsi:type="dcterms:W3CDTF">2016-12-28T09:56:00Z</dcterms:modified>
</cp:coreProperties>
</file>
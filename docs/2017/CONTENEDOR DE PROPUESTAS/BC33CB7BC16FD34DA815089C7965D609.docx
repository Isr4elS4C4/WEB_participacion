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2786B">
        <w:rPr>
          <w:sz w:val="36"/>
        </w:rPr>
        <w:t>8</w:t>
      </w:r>
      <w:r w:rsidR="00216C71">
        <w:rPr>
          <w:sz w:val="36"/>
        </w:rPr>
        <w:t>3</w:t>
      </w:r>
    </w:p>
    <w:p w:rsidR="00621CEE" w:rsidRDefault="00621CEE" w:rsidP="00621CEE">
      <w:r>
        <w:rPr>
          <w:b/>
          <w:bCs/>
        </w:rPr>
        <w:t>Titulo de la Propuesta:</w:t>
      </w:r>
      <w:r>
        <w:t xml:space="preserve"> LIMPIEZA DEL CASCO HISTÓRICO Y CENTRO DEL PUEBLO EN GENERAL.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San Lorenzo de El Escorial es un pueblo muy sucio en muchas de sus calles. Necesitaría una limpieza real, eficaz y frecuente de sus aceras, con agua a presión, para eliminar orines y otros excrementos, manchas de grasa, etc. Todo ello acompañado de eficaces campañas de concienciación y educación, bien pensadas, especialmente en los colegios (por ejemplo, no sirven para nada las pegatinas que recientemente se han colocado encima de papeleras y cubos de basura, son contraproducentes y afean aún más nuestro pueblo). Una sugerencia que evitaría gran parte de la suciedad: los propietarios de perros deberían llevar sus mascotas hasta la calzada para que hagan ahí sus necesidades y que los orines no ensucien aceras, dejando largos regueros que no desaparecen hasta la próxima lluvia... Quitaría las papeleras. El que acostumbra tirar un papel o </w:t>
      </w:r>
      <w:proofErr w:type="gramStart"/>
      <w:r>
        <w:t>un</w:t>
      </w:r>
      <w:proofErr w:type="gramEnd"/>
      <w:r>
        <w:t xml:space="preserve"> colilla al suelo, lo hace aunque tenga papelera a su disposición. Sólo sirven para que algunas personas las usen para tirar su basura doméstica (!), con el escape de jugos de todo tipo, malolientes y anti-higiénicos, que se cuelan por los agujeros de las papeleras. </w:t>
      </w:r>
      <w:r>
        <w:br/>
        <w:t>Por favor, que se den una vuelta por los soportales de la calle Patriarca, o subiendo la calle hacia el parque infantil de la misma calle y hasta el cruce con San Francisco; también por la calle San Agustín... Son sólo unos ejemplos entre muchos.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Los muchos beneficios de un pueblo limpio son obvios y no necesitan explicación.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4 noviembre, 2016 pm Viernespm10 6:19 pm</w:t>
      </w:r>
      <w:r>
        <w:br/>
        <w:t>Dirección IP: 84.78.102.138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D632FE">
            <w:r>
              <w:t>VALIDO.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D632FE">
            <w:r>
              <w:t>OBRAS Y SERVICIOS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D632FE">
            <w:r>
              <w:t>SERVICIOS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20551B"/>
    <w:rsid w:val="00216C71"/>
    <w:rsid w:val="002C1F72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C1884"/>
    <w:rsid w:val="004E7E99"/>
    <w:rsid w:val="00577D63"/>
    <w:rsid w:val="00583EED"/>
    <w:rsid w:val="005A3640"/>
    <w:rsid w:val="00621CEE"/>
    <w:rsid w:val="006957D5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B4584"/>
    <w:rsid w:val="00A1238D"/>
    <w:rsid w:val="00AE3646"/>
    <w:rsid w:val="00B63903"/>
    <w:rsid w:val="00B8041E"/>
    <w:rsid w:val="00B9359F"/>
    <w:rsid w:val="00B9408D"/>
    <w:rsid w:val="00BA2B86"/>
    <w:rsid w:val="00BA634A"/>
    <w:rsid w:val="00BE62E7"/>
    <w:rsid w:val="00BF7CF1"/>
    <w:rsid w:val="00C04816"/>
    <w:rsid w:val="00C3083C"/>
    <w:rsid w:val="00C3311D"/>
    <w:rsid w:val="00C66598"/>
    <w:rsid w:val="00C71544"/>
    <w:rsid w:val="00D632FE"/>
    <w:rsid w:val="00DD488F"/>
    <w:rsid w:val="00DF15FB"/>
    <w:rsid w:val="00E12F66"/>
    <w:rsid w:val="00E13CF0"/>
    <w:rsid w:val="00E55E64"/>
    <w:rsid w:val="00E66813"/>
    <w:rsid w:val="00E7494F"/>
    <w:rsid w:val="00ED7875"/>
    <w:rsid w:val="00F23B53"/>
    <w:rsid w:val="00F4597E"/>
    <w:rsid w:val="00FC03A6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2016-12-27T22:56:00Z</dcterms:created>
  <dcterms:modified xsi:type="dcterms:W3CDTF">2016-12-28T10:40:00Z</dcterms:modified>
</cp:coreProperties>
</file>
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2C1F72">
        <w:rPr>
          <w:sz w:val="36"/>
        </w:rPr>
        <w:t>7</w:t>
      </w:r>
      <w:r w:rsidR="0020551B">
        <w:rPr>
          <w:sz w:val="36"/>
        </w:rPr>
        <w:t>3</w:t>
      </w:r>
    </w:p>
    <w:p w:rsidR="008A2A38" w:rsidRDefault="008A2A38" w:rsidP="008A2A38">
      <w:pPr>
        <w:ind w:left="6379"/>
        <w:jc w:val="right"/>
        <w:rPr>
          <w:sz w:val="36"/>
        </w:rPr>
      </w:pPr>
      <w:r w:rsidRPr="001D7A13">
        <w:rPr>
          <w:color w:val="FF0000"/>
        </w:rPr>
        <w:t xml:space="preserve">ESTA PRPOPUESTA HACE LA NÚMERO </w:t>
      </w:r>
      <w:r>
        <w:rPr>
          <w:color w:val="FF0000"/>
        </w:rPr>
        <w:t>6</w:t>
      </w:r>
      <w:r w:rsidRPr="001D7A13">
        <w:rPr>
          <w:color w:val="FF0000"/>
        </w:rPr>
        <w:t xml:space="preserve"> DE LA MISMA PERSONA</w:t>
      </w:r>
    </w:p>
    <w:p w:rsidR="0020551B" w:rsidRDefault="0020551B" w:rsidP="0020551B">
      <w:r>
        <w:rPr>
          <w:sz w:val="36"/>
        </w:rPr>
        <w:t>Grupo de juego “la cabaña”</w:t>
      </w:r>
    </w:p>
    <w:p w:rsidR="0020551B" w:rsidRPr="0088776C" w:rsidRDefault="0020551B" w:rsidP="0020551B">
      <w:pPr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TÍTULO DE LA PROPUESTA</w:t>
      </w:r>
      <w:proofErr w:type="gramStart"/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:  ELOHIM</w:t>
      </w:r>
      <w:proofErr w:type="gramEnd"/>
      <w:r w:rsidRPr="0088776C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 xml:space="preserve"> CREA </w:t>
      </w: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 xml:space="preserve"> </w:t>
      </w:r>
      <w:r w:rsidRPr="005037F6">
        <w:rPr>
          <w:rFonts w:ascii="Times New Roman" w:hAnsi="Times New Roman" w:cs="Times New Roman"/>
          <w:b/>
          <w:color w:val="002060"/>
          <w:sz w:val="24"/>
          <w:szCs w:val="24"/>
          <w:highlight w:val="yellow"/>
          <w:u w:val="single"/>
        </w:rPr>
        <w:t>OCIO INFANTIL TARDES Y FINES DE SEMANA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es-ES"/>
        </w:rPr>
      </w:pPr>
      <w:r w:rsidRPr="0088776C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u w:val="single"/>
          <w:lang w:eastAsia="es-ES"/>
        </w:rPr>
        <w:t>DESCRIPCIÓN DE LA PROPUESTA: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5037F6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OFRECER UN ESPACIO EN DONDE LOS NIÑ@S DE 2 A 12 AÑOS PUEDAN REALIZAR ACTIVIDADES ENFOCADAS AL OCIO Y LA DIVERSIÓN A TRAVÉS 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DE LA MÚSICA, LAS ARTES PLÁTICAS, JUEGOS Y TEATRO.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DE LUNES A VIERNES DE 16, 00 HORAS A 20 HORAS.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SÁBADOS Y DOMINGOS DE 10 A 14 HORAS.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SÁBADOS DE 17 A 20 HORAS  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11 MESES AL  AÑO.</w:t>
      </w:r>
    </w:p>
    <w:p w:rsidR="0020551B" w:rsidRPr="005037F6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</w:t>
      </w:r>
    </w:p>
    <w:p w:rsidR="0020551B" w:rsidRPr="005037F6" w:rsidRDefault="0020551B" w:rsidP="0020551B">
      <w:pPr>
        <w:rPr>
          <w:rFonts w:ascii="Times New Roman" w:hAnsi="Times New Roman" w:cs="Times New Roman"/>
          <w:b/>
          <w:sz w:val="24"/>
          <w:szCs w:val="24"/>
        </w:rPr>
      </w:pPr>
    </w:p>
    <w:p w:rsidR="0020551B" w:rsidRDefault="0020551B" w:rsidP="0020551B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20551B" w:rsidRPr="00436426" w:rsidRDefault="0020551B" w:rsidP="0020551B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¿</w:t>
      </w: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POR QUÉ CONTRIBUYE AL BIEN COMÚN?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Porque tanto el Ayuntamiento como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Elohim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 xml:space="preserve"> Crea Diversión, Ayudamos a  que  las familias de nuestra localidad unidas a sus hijos puedan realizar una actividad divertida, educativa y enriquecedora y  en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famila</w:t>
      </w:r>
      <w:proofErr w:type="spellEnd"/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.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</w:pP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  <w:r w:rsidRPr="00342545">
        <w:rPr>
          <w:rFonts w:ascii="Times New Roman" w:eastAsia="Times New Roman" w:hAnsi="Times New Roman" w:cs="Times New Roman"/>
          <w:b/>
          <w:color w:val="002060"/>
          <w:sz w:val="24"/>
          <w:szCs w:val="24"/>
          <w:highlight w:val="yellow"/>
          <w:lang w:eastAsia="es-ES"/>
        </w:rPr>
        <w:t>PRESUPUESTO APROXIMADO DE LA PROPUESTA</w:t>
      </w: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:</w:t>
      </w:r>
    </w:p>
    <w:p w:rsidR="0020551B" w:rsidRDefault="0020551B" w:rsidP="0020551B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</w:pPr>
    </w:p>
    <w:p w:rsidR="00583EED" w:rsidRPr="00583EED" w:rsidRDefault="0020551B" w:rsidP="0020551B">
      <w:pPr>
        <w:rPr>
          <w:sz w:val="28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s-ES"/>
        </w:rPr>
        <w:t>30.000 EUROS MÁS LOCAL HABILITADO POR EL AYUNTAMIENTO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0B1E3E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1E3E"/>
    <w:rsid w:val="00133B5B"/>
    <w:rsid w:val="001A4056"/>
    <w:rsid w:val="001B4869"/>
    <w:rsid w:val="0020171E"/>
    <w:rsid w:val="0020551B"/>
    <w:rsid w:val="002C1F72"/>
    <w:rsid w:val="00331CD4"/>
    <w:rsid w:val="0036753C"/>
    <w:rsid w:val="00383237"/>
    <w:rsid w:val="00390FE0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957D5"/>
    <w:rsid w:val="006C6EF6"/>
    <w:rsid w:val="006F35F9"/>
    <w:rsid w:val="00705E56"/>
    <w:rsid w:val="00716A7B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A1238D"/>
    <w:rsid w:val="00AE3646"/>
    <w:rsid w:val="00B8041E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2016-12-27T22:47:00Z</dcterms:created>
  <dcterms:modified xsi:type="dcterms:W3CDTF">2016-12-28T10:28:00Z</dcterms:modified>
</cp:coreProperties>
</file>
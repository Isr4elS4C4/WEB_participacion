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FBD" w:rsidRPr="00FD0FBD" w:rsidRDefault="00FD0FBD" w:rsidP="00FD0FBD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7E7631">
        <w:rPr>
          <w:sz w:val="36"/>
        </w:rPr>
        <w:t>4</w:t>
      </w:r>
    </w:p>
    <w:p w:rsidR="007E7631" w:rsidRDefault="007E7631" w:rsidP="007E7631">
      <w:r>
        <w:rPr>
          <w:b/>
          <w:bCs/>
        </w:rPr>
        <w:t>Titulo de la Propuesta:</w:t>
      </w:r>
      <w:r>
        <w:t xml:space="preserve"> CHARLÓDROMOS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INSTALACIÓN DE CINCO ESTRUCTURAS CIRCULARES TIPO PÉRGOLA CON BANCOS Y MESA CENTRAL EN LUGARES ESTRÁTEGICOS CON EL FIN DE HABILITAR LUGARES PROTEGIDOS DE LA LLUVIA Y DEL SOL PARA SER DESTINADOS A TERTULIAS Y CHARLAS.</w:t>
      </w:r>
      <w:r>
        <w:br/>
        <w:t>SE TRATARÍA DE LA ADQUISICIÓN E INSTALACIÓN DE ESTRUCTURAS TIPO PÉRGOLA, FUNCIONALES Y ACORDES CON EL ENTORNO DISEÑADAS EN FORMA CIRCULAR, CON PROTECCIÓN DE LLUVIA Y SOL Y CON BANCOS PARA PROMOVER ESPACIOS DE TERTULIA.</w:t>
      </w:r>
      <w:r>
        <w:br/>
        <w:t>LA UBICACIÓN PROPUESTA SERÍA: PARQUE DE TERREROS, ENTORNO POLIDEPORTIVO, CALLE CALVARIO, ENTRE POZAS Y FRANCISCO MUÑOZ, PARQUE DE LOS ROMEROS Y CALLE DE LA TEJA (DENTRAS DE LA CASA DE LA JUVENTUD).</w:t>
      </w:r>
      <w:r>
        <w:br/>
      </w:r>
      <w:r>
        <w:br/>
      </w:r>
      <w:r>
        <w:rPr>
          <w:b/>
          <w:bCs/>
        </w:rPr>
        <w:t>Explica por que contribuye al bien común:</w:t>
      </w:r>
      <w:r>
        <w:t xml:space="preserve"> PROPORCIONARÍA ESPACIOS DE TERTULIA PARA TODOS LOS VECINOS Y VECINAS, ESPECIALMENTE PARA JÓVENES Y MAYORES, QUE GUSTAN DE TENER ESPACIOS DE CHARLA FUERA DE LOCALES DE OCIO, Y CON UNAS MÍNIMAS CONDICIONES DE PROTECCIÓN CLIMATOLÓGICA Y CONFORTABILIDAD.</w:t>
      </w:r>
      <w:r>
        <w:br/>
        <w:t>FACILITARÍA DE UNA FORMA SENCILLA Y BARATA ESPACIOS DE SOCIALIZACIÓN.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15.000 EUR IVA INCL (3000 EUR POR 5)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23 octubre, 2016 pm Domingopm17 12:32 pm</w:t>
      </w:r>
      <w:r>
        <w:br/>
        <w:t>Dirección IP: 83.42.207.238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FD0FBD" w:rsidRDefault="00FD0FBD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1C5675">
            <w:r>
              <w:t>VALIDA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1C5675" w:rsidP="001C5675">
            <w:r>
              <w:t>VIAS PÚBLICAS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1C5675" w:rsidP="001C5675">
            <w:r>
              <w:t>INFRAESTRUCTURAS</w:t>
            </w:r>
          </w:p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1C5675">
            <w:r>
              <w:t>15.000</w:t>
            </w:r>
          </w:p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attachedTemplate r:id="rId1"/>
  <w:defaultTabStop w:val="708"/>
  <w:hyphenationZone w:val="425"/>
  <w:characterSpacingControl w:val="doNotCompress"/>
  <w:compat/>
  <w:rsids>
    <w:rsidRoot w:val="00A024BF"/>
    <w:rsid w:val="00133B5B"/>
    <w:rsid w:val="001C5675"/>
    <w:rsid w:val="00577D63"/>
    <w:rsid w:val="006379C8"/>
    <w:rsid w:val="00705E56"/>
    <w:rsid w:val="00716A7B"/>
    <w:rsid w:val="007E7631"/>
    <w:rsid w:val="007F1186"/>
    <w:rsid w:val="0095681E"/>
    <w:rsid w:val="00A024BF"/>
    <w:rsid w:val="00AF6E75"/>
    <w:rsid w:val="00C71544"/>
    <w:rsid w:val="00DF15FB"/>
    <w:rsid w:val="00E13482"/>
    <w:rsid w:val="00E74B18"/>
    <w:rsid w:val="00FD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OPUESTAS%20EVALUADAS\propuestas%20en%20word\PROPUESTA%20004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004</Template>
  <TotalTime>0</TotalTime>
  <Pages>1</Pages>
  <Words>259</Words>
  <Characters>1426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msantamaria</cp:lastModifiedBy>
  <cp:revision>2</cp:revision>
  <dcterms:created xsi:type="dcterms:W3CDTF">2017-01-04T10:20:00Z</dcterms:created>
  <dcterms:modified xsi:type="dcterms:W3CDTF">2017-01-04T10:20:00Z</dcterms:modified>
</cp:coreProperties>
</file>
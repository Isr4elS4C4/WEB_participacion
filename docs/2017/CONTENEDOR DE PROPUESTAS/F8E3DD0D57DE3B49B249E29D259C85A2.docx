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08D" w:rsidRDefault="00FD0FBD" w:rsidP="00C66598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C66598">
        <w:rPr>
          <w:sz w:val="36"/>
        </w:rPr>
        <w:t>12</w:t>
      </w:r>
    </w:p>
    <w:p w:rsidR="00C66598" w:rsidRDefault="00C66598" w:rsidP="00C66598">
      <w:r>
        <w:rPr>
          <w:b/>
          <w:bCs/>
        </w:rPr>
        <w:t>Titulo de la Propuesta:</w:t>
      </w:r>
      <w:r>
        <w:t xml:space="preserve"> Mejora de la Red </w:t>
      </w:r>
      <w:proofErr w:type="spellStart"/>
      <w:r>
        <w:t>Wifi</w:t>
      </w:r>
      <w:proofErr w:type="spellEnd"/>
      <w:r>
        <w:t xml:space="preserve"> municipal en parques públicos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Conseguir un mejor mantenimiento y una mayor potencia y alcance del servicio de la red WIFI existente en los parques y algunos dominios públicos, a fin de que los que vivimos en las proximidades y mediante el nº de usuario y la contraseña que nos facilita el Ayuntamiento, podamos hacer uso de el desde nuestras viviendas sin necesidad de aguantar las inclemencias del tiempo en la vía pública. El año pasado y anteriores lo podía usar, este año, a pesar de llamar varias veces a la empresa de mantenimiento, me es imposible.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 otro de los servicios que en teoría se nos da a los ciudadanos, pero que en la práctica está muy limitado.</w:t>
      </w:r>
      <w:r>
        <w:br/>
      </w:r>
      <w:r>
        <w:br/>
        <w:t xml:space="preserve">No contribuye, ES UN BIEN COMÚN, del que tenemos derecho a usar y disfrutar, dado que todo el mundo dispone de telefonía móvil, muchos podríamos prescindir del gasto que supone contratar Telefonía fija con </w:t>
      </w:r>
      <w:proofErr w:type="spellStart"/>
      <w:r>
        <w:t>Wifi</w:t>
      </w:r>
      <w:proofErr w:type="spellEnd"/>
      <w:r>
        <w:t xml:space="preserve"> y/o servicio de datos en el </w:t>
      </w:r>
      <w:proofErr w:type="spellStart"/>
      <w:r>
        <w:t>movil</w:t>
      </w:r>
      <w:proofErr w:type="spellEnd"/>
      <w:r>
        <w:t>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Lo que suponga la mejora del contrato actual.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No dispongo de documentación al respecto.</w:t>
      </w:r>
      <w:r>
        <w:br/>
      </w:r>
      <w:r>
        <w:br/>
        <w:t>Hora: 24 octubre, 2016 pm Lunespm29 7:02 pm</w:t>
      </w:r>
      <w:r>
        <w:br/>
        <w:t>Dirección IP: 79.158.158.248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1B4869" w:rsidRDefault="001B4869" w:rsidP="001B4869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11E89">
            <w:r>
              <w:t>VALIDA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11E89">
            <w:r>
              <w:t>SOCIEDAD DE LA INFORMACION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11E89">
            <w:r>
              <w:t>COMUNICACIONES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11E89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211E89"/>
    <w:rsid w:val="00133B5B"/>
    <w:rsid w:val="001B4869"/>
    <w:rsid w:val="001D72A1"/>
    <w:rsid w:val="00211E89"/>
    <w:rsid w:val="00577D63"/>
    <w:rsid w:val="00614962"/>
    <w:rsid w:val="006C6EF6"/>
    <w:rsid w:val="00705E56"/>
    <w:rsid w:val="00716A7B"/>
    <w:rsid w:val="007E7631"/>
    <w:rsid w:val="00925F71"/>
    <w:rsid w:val="00B9408D"/>
    <w:rsid w:val="00BE62E7"/>
    <w:rsid w:val="00BF7CF1"/>
    <w:rsid w:val="00C66598"/>
    <w:rsid w:val="00C71544"/>
    <w:rsid w:val="00DF15FB"/>
    <w:rsid w:val="00E55E64"/>
    <w:rsid w:val="00E7494F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1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012</Template>
  <TotalTime>0</TotalTime>
  <Pages>1</Pages>
  <Words>263</Words>
  <Characters>1450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msantamaria</cp:lastModifiedBy>
  <cp:revision>2</cp:revision>
  <dcterms:created xsi:type="dcterms:W3CDTF">2017-01-02T13:10:00Z</dcterms:created>
  <dcterms:modified xsi:type="dcterms:W3CDTF">2017-01-02T13:10:00Z</dcterms:modified>
</cp:coreProperties>
</file>